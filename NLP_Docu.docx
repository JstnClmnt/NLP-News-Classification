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0AB768" w14:textId="59997C2F" w:rsidR="0007392C" w:rsidRPr="00E31ED0" w:rsidRDefault="00707E7F" w:rsidP="00707E7F">
      <w:pPr>
        <w:pStyle w:val="Subtitle"/>
        <w:spacing w:line="240" w:lineRule="auto"/>
        <w:rPr>
          <w:rFonts w:eastAsia="Times New Roman" w:cs="Times New Roman"/>
          <w:b/>
          <w:bCs/>
          <w:iCs w:val="0"/>
          <w:sz w:val="35"/>
          <w:szCs w:val="20"/>
          <w14:ligatures w14:val="standard"/>
        </w:rPr>
      </w:pPr>
      <w:r>
        <w:rPr>
          <w:rFonts w:eastAsia="Times New Roman" w:cs="Times New Roman"/>
          <w:b/>
          <w:bCs/>
          <w:iCs w:val="0"/>
          <w:sz w:val="35"/>
          <w:szCs w:val="20"/>
          <w14:ligatures w14:val="standard"/>
        </w:rPr>
        <w:t>Topic Identification of Filipino and English News using Bidirectional Long-Short Term Memory with Attention Mechanisms</w:t>
      </w:r>
    </w:p>
    <w:p w14:paraId="792AC18E" w14:textId="77777777" w:rsidR="00586A35" w:rsidRPr="00E31ED0" w:rsidRDefault="00586A35" w:rsidP="00707E7F">
      <w:pPr>
        <w:pStyle w:val="Authors"/>
        <w:jc w:val="both"/>
        <w:rPr>
          <w:rStyle w:val="FirstName"/>
          <w14:ligatures w14:val="standard"/>
        </w:rPr>
        <w:sectPr w:rsidR="00586A35" w:rsidRPr="00E31ED0"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15:footnoteColumns w:val="1"/>
        </w:sectPr>
      </w:pPr>
    </w:p>
    <w:p w14:paraId="01071969" w14:textId="77777777" w:rsidR="00586A35" w:rsidRPr="00E31ED0" w:rsidRDefault="00586A35" w:rsidP="00971FD4">
      <w:pPr>
        <w:pStyle w:val="Authors"/>
        <w:jc w:val="both"/>
        <w:rPr>
          <w:vertAlign w:val="superscript"/>
        </w:rPr>
        <w:sectPr w:rsidR="00586A35" w:rsidRPr="00E31ED0" w:rsidSect="00D23FA0">
          <w:endnotePr>
            <w:numFmt w:val="decimal"/>
          </w:endnotePr>
          <w:type w:val="continuous"/>
          <w:pgSz w:w="12240" w:h="15840" w:code="9"/>
          <w:pgMar w:top="1500" w:right="1080" w:bottom="1600" w:left="1080" w:header="1080" w:footer="1080" w:gutter="0"/>
          <w:pgNumType w:start="1"/>
          <w:cols w:num="5" w:space="720"/>
          <w:titlePg/>
          <w:docGrid w:linePitch="360"/>
          <w15:footnoteColumns w:val="1"/>
        </w:sectPr>
      </w:pPr>
    </w:p>
    <w:p w14:paraId="5F6DBFC5" w14:textId="6EF4E3A8" w:rsidR="00D23FA0" w:rsidRPr="00E31ED0" w:rsidRDefault="00D23FA0" w:rsidP="008C3A48">
      <w:pPr>
        <w:pStyle w:val="AbsHead"/>
        <w:rPr>
          <w:lang w:val="en-US"/>
        </w:rPr>
        <w:sectPr w:rsidR="00D23FA0" w:rsidRPr="00E31ED0" w:rsidSect="00586A35">
          <w:endnotePr>
            <w:numFmt w:val="decimal"/>
          </w:endnotePr>
          <w:type w:val="continuous"/>
          <w:pgSz w:w="12240" w:h="15840" w:code="9"/>
          <w:pgMar w:top="1500" w:right="1080" w:bottom="1600" w:left="1080" w:header="1080" w:footer="1080" w:gutter="0"/>
          <w:pgNumType w:start="1"/>
          <w:cols w:space="480"/>
          <w:titlePg/>
          <w:docGrid w:linePitch="360"/>
          <w15:footnoteColumns w:val="1"/>
        </w:sectPr>
      </w:pPr>
    </w:p>
    <w:p w14:paraId="1F36F9FA" w14:textId="77777777" w:rsidR="008C3A48" w:rsidRPr="00E31ED0" w:rsidRDefault="007A502C" w:rsidP="008C3A48">
      <w:pPr>
        <w:pStyle w:val="AbsHead"/>
        <w:rPr>
          <w:lang w:val="en-US"/>
        </w:rPr>
      </w:pPr>
      <w:r w:rsidRPr="00E31ED0">
        <w:rPr>
          <w:lang w:val="en-US"/>
        </w:rPr>
        <w:t>ABSTRACT</w:t>
      </w:r>
    </w:p>
    <w:p w14:paraId="2ADA0B41" w14:textId="77777777" w:rsidR="008C3A48" w:rsidRPr="00E31ED0" w:rsidRDefault="008C3A48" w:rsidP="008C3A48">
      <w:pPr>
        <w:pStyle w:val="AbsHead"/>
        <w:rPr>
          <w:b w:val="0"/>
          <w:lang w:val="en-US"/>
        </w:rPr>
      </w:pPr>
      <w:r w:rsidRPr="00E31ED0">
        <w:rPr>
          <w:b w:val="0"/>
          <w:lang w:val="en-US"/>
        </w:rPr>
        <w:t xml:space="preserve">In this paper, a new approach to American Sign Language is created. By using a web camera or a mobile camera with 91 gestures, each composed of fingerspelling and dynamic gestures. The research aims to surpass the environmental limitations of webcam-related ASL recognition, which only shows the hand of the given signer. This study focuses on solutions that utilizes normal cameras. </w:t>
      </w:r>
    </w:p>
    <w:p w14:paraId="2081D827" w14:textId="77777777" w:rsidR="008C3A48" w:rsidRPr="00E31ED0" w:rsidRDefault="008C3A48" w:rsidP="008C3A48">
      <w:pPr>
        <w:pStyle w:val="AbsHead"/>
        <w:rPr>
          <w:b w:val="0"/>
          <w:lang w:val="en-US"/>
        </w:rPr>
      </w:pPr>
      <w:r w:rsidRPr="00E31ED0">
        <w:rPr>
          <w:b w:val="0"/>
          <w:lang w:val="en-US"/>
        </w:rPr>
        <w:t xml:space="preserve">The past related studies that used normal cameras such as web cameras, are often limited by constraints on the environment perceived by the camera. Some solutions require the presence of a solid black background while others require the hand to be well lit. there are also solutions that use accessories that serve as tracking markers to aid the camera. The most common limitation among these solutions is that the hands are the only parts of the body perceived by the camera. </w:t>
      </w:r>
    </w:p>
    <w:p w14:paraId="3D6171EE" w14:textId="77777777" w:rsidR="008C3A48" w:rsidRPr="00E31ED0" w:rsidRDefault="008C3A48" w:rsidP="008C3A48">
      <w:pPr>
        <w:pStyle w:val="AbsHead"/>
        <w:rPr>
          <w:b w:val="0"/>
          <w:lang w:val="en-US"/>
        </w:rPr>
      </w:pPr>
      <w:r w:rsidRPr="00E31ED0">
        <w:rPr>
          <w:b w:val="0"/>
          <w:lang w:val="en-US"/>
        </w:rPr>
        <w:t xml:space="preserve">By using Pose-Estimation with Part Affinity Fields to overcome the environmental limitations, and Hidden Markov Models for the recognition of a gesture, the research has obtained an accuracy of 64% for fingerspelling gestures, 43% for dynamic gestures, and 36% when the previous two cases are combined. </w:t>
      </w:r>
    </w:p>
    <w:p w14:paraId="5126AEC4" w14:textId="304E0D50" w:rsidR="008C3A48" w:rsidRPr="00E31ED0" w:rsidRDefault="008C3A48" w:rsidP="008C3A48">
      <w:pPr>
        <w:pStyle w:val="AbsHead"/>
        <w:rPr>
          <w:lang w:val="en-US"/>
        </w:rPr>
      </w:pPr>
      <w:r w:rsidRPr="00E31ED0">
        <w:rPr>
          <w:b w:val="0"/>
          <w:lang w:val="en-US"/>
        </w:rPr>
        <w:t>Albeit falling behind in terms of accuracy compared to researches that used Microsoft Kinect or any similar camera devices augmented with depth sensors, this research shows a possibility of using a robust feature extraction library with a time-series classification algorithm like the Hidden Markov Model to be able to replicate the performance of gesture systems that utilize Kinect.</w:t>
      </w:r>
    </w:p>
    <w:p w14:paraId="03E56D34" w14:textId="1B20B75A" w:rsidR="0007392C" w:rsidRPr="00E31ED0" w:rsidRDefault="00675128" w:rsidP="008C3A48">
      <w:pPr>
        <w:pStyle w:val="AbsHead"/>
        <w:rPr>
          <w:lang w:val="en-US" w:eastAsia="en-US"/>
        </w:rPr>
      </w:pPr>
      <w:r w:rsidRPr="00E31ED0">
        <w:rPr>
          <w:lang w:val="en-US"/>
        </w:rPr>
        <w:t>KEYWORDS</w:t>
      </w:r>
    </w:p>
    <w:p w14:paraId="46A5DE6E" w14:textId="6EF52E3C" w:rsidR="0003160B" w:rsidRPr="00E31ED0" w:rsidRDefault="0099159A" w:rsidP="0003160B">
      <w:pPr>
        <w:pStyle w:val="KeyWords"/>
        <w:rPr>
          <w:lang w:eastAsia="it-IT"/>
          <w14:ligatures w14:val="standard"/>
        </w:rPr>
      </w:pPr>
      <w:r w:rsidRPr="00E31ED0">
        <w:rPr>
          <w:lang w:eastAsia="it-IT"/>
          <w14:ligatures w14:val="standard"/>
        </w:rPr>
        <w:t xml:space="preserve">American Sign Language (ASL) Recognition, </w:t>
      </w:r>
      <w:r w:rsidR="00E65DD3" w:rsidRPr="00E31ED0">
        <w:rPr>
          <w:lang w:eastAsia="it-IT"/>
          <w14:ligatures w14:val="standard"/>
        </w:rPr>
        <w:t>Pose Estimation, Hidden Markov Models, Gesture Recognition</w:t>
      </w:r>
    </w:p>
    <w:p w14:paraId="67CED481" w14:textId="06E15A2E" w:rsidR="00FE623F" w:rsidRPr="00E31ED0" w:rsidRDefault="00DE1DD4" w:rsidP="00017EA0">
      <w:pPr>
        <w:pStyle w:val="Head1"/>
        <w:spacing w:before="380"/>
        <w:rPr>
          <w14:ligatures w14:val="standard"/>
        </w:rPr>
      </w:pPr>
      <w:r w:rsidRPr="00E31ED0">
        <w:rPr>
          <w:rStyle w:val="Label"/>
          <w14:ligatures w14:val="standard"/>
        </w:rPr>
        <w:t>1</w:t>
      </w:r>
      <w:r w:rsidRPr="00E31ED0">
        <w:rPr>
          <w14:ligatures w14:val="standard"/>
        </w:rPr>
        <w:tab/>
        <w:t>Introduction</w:t>
      </w:r>
      <w:r w:rsidR="00FE623F" w:rsidRPr="00E31ED0">
        <w:rPr>
          <w14:ligatures w14:val="standard"/>
        </w:rPr>
        <w:tab/>
      </w:r>
      <w:r w:rsidR="00FE623F" w:rsidRPr="00E31ED0">
        <w:rPr>
          <w:b w:val="0"/>
          <w:lang w:eastAsia="ja-JP"/>
          <w14:ligatures w14:val="standard"/>
        </w:rPr>
        <w:t xml:space="preserve"> </w:t>
      </w:r>
    </w:p>
    <w:p w14:paraId="5FFDFFAD" w14:textId="6796A75E" w:rsidR="00FE623F" w:rsidRPr="00E31ED0" w:rsidRDefault="000B7450" w:rsidP="007F02F7">
      <w:pPr>
        <w:pStyle w:val="FigureCaption"/>
        <w:spacing w:before="120" w:after="120"/>
        <w:jc w:val="both"/>
        <w:rPr>
          <w:b w:val="0"/>
          <w:lang w:eastAsia="ja-JP"/>
          <w14:ligatures w14:val="standard"/>
        </w:rPr>
      </w:pPr>
      <w:r w:rsidRPr="00E31ED0">
        <w:rPr>
          <w:b w:val="0"/>
          <w:lang w:eastAsia="ja-JP"/>
          <w14:ligatures w14:val="standard"/>
        </w:rPr>
        <w:t>There</w:t>
      </w:r>
      <w:r w:rsidR="00FE623F" w:rsidRPr="00E31ED0">
        <w:rPr>
          <w:b w:val="0"/>
          <w:lang w:eastAsia="ja-JP"/>
          <w14:ligatures w14:val="standard"/>
        </w:rPr>
        <w:t xml:space="preserve"> have been students in the fields of computer vision and pattern recognition that provide solutions that </w:t>
      </w:r>
      <w:r w:rsidR="00017EA0" w:rsidRPr="00E31ED0">
        <w:rPr>
          <w:b w:val="0"/>
          <w:lang w:eastAsia="ja-JP"/>
          <w14:ligatures w14:val="standard"/>
        </w:rPr>
        <w:t>aims to solve American Sign Language Recognition</w:t>
      </w:r>
      <w:r w:rsidR="00FE623F" w:rsidRPr="00E31ED0">
        <w:rPr>
          <w:b w:val="0"/>
          <w:lang w:eastAsia="ja-JP"/>
          <w14:ligatures w14:val="standard"/>
        </w:rPr>
        <w:t>. Some solutions utilize devices such as data gloves which are special gloves that are made to track a person’s hands, special 3D cameras that uses depth and image video feeds to track motion easily, and normal cameras which are found on today’s common gadgets such as phones, laptops, and many more.</w:t>
      </w:r>
    </w:p>
    <w:p w14:paraId="2D329C01" w14:textId="77777777" w:rsidR="00FE623F" w:rsidRPr="00E31ED0" w:rsidRDefault="00FE623F" w:rsidP="007F02F7">
      <w:pPr>
        <w:pStyle w:val="FigureCaption"/>
        <w:spacing w:before="120" w:after="120"/>
        <w:jc w:val="both"/>
        <w:rPr>
          <w:b w:val="0"/>
          <w:lang w:eastAsia="ja-JP"/>
          <w14:ligatures w14:val="standard"/>
        </w:rPr>
      </w:pPr>
      <w:r w:rsidRPr="00E31ED0">
        <w:rPr>
          <w:b w:val="0"/>
          <w:lang w:eastAsia="ja-JP"/>
          <w14:ligatures w14:val="standard"/>
        </w:rPr>
        <w:t xml:space="preserve">This study focuses on solutions that utilizes normal cameras. The past related studies that used normal cameras such as web cameras, are often limited by constraints on the environment perceived by the camera. Some solutions require the presence of a solid black background while others require the hand to be well lit. there are </w:t>
      </w:r>
      <w:r w:rsidRPr="00E31ED0">
        <w:rPr>
          <w:b w:val="0"/>
          <w:lang w:eastAsia="ja-JP"/>
          <w14:ligatures w14:val="standard"/>
        </w:rPr>
        <w:t>also solutions that use accessories that serve as tracking markers to aid the camera. The most common limitation among these solutions is that the hands are the only parts of the body perceived by the camera.</w:t>
      </w:r>
    </w:p>
    <w:p w14:paraId="699AA31F" w14:textId="6C3FEA0D" w:rsidR="00031B23" w:rsidRPr="00E31ED0" w:rsidRDefault="00FE623F" w:rsidP="007F02F7">
      <w:pPr>
        <w:pStyle w:val="FigureCaption"/>
        <w:spacing w:before="120" w:after="120"/>
        <w:jc w:val="both"/>
        <w:rPr>
          <w:b w:val="0"/>
          <w:lang w:eastAsia="ja-JP"/>
          <w14:ligatures w14:val="standard"/>
        </w:rPr>
      </w:pPr>
      <w:r w:rsidRPr="00E31ED0">
        <w:rPr>
          <w:b w:val="0"/>
          <w:lang w:eastAsia="ja-JP"/>
          <w14:ligatures w14:val="standard"/>
        </w:rPr>
        <w:t xml:space="preserve">The study aims to overcome these environmental limitations by implementing a system that makes use of </w:t>
      </w:r>
      <w:r w:rsidRPr="00E31ED0">
        <w:rPr>
          <w:b w:val="0"/>
          <w:i/>
          <w:lang w:eastAsia="ja-JP"/>
          <w14:ligatures w14:val="standard"/>
        </w:rPr>
        <w:t>Pose Estimation</w:t>
      </w:r>
      <w:r w:rsidRPr="00E31ED0">
        <w:rPr>
          <w:b w:val="0"/>
          <w:lang w:eastAsia="ja-JP"/>
          <w14:ligatures w14:val="standard"/>
        </w:rPr>
        <w:t xml:space="preserve"> with Part Affinity Fields</w:t>
      </w:r>
      <w:r w:rsidRPr="00E31ED0">
        <w:rPr>
          <w:b w:val="0"/>
          <w:i/>
          <w:lang w:eastAsia="ja-JP"/>
          <w14:ligatures w14:val="standard"/>
        </w:rPr>
        <w:t xml:space="preserve"> </w:t>
      </w:r>
      <w:r w:rsidRPr="00E31ED0">
        <w:rPr>
          <w:b w:val="0"/>
          <w:lang w:eastAsia="ja-JP"/>
          <w14:ligatures w14:val="standard"/>
        </w:rPr>
        <w:t xml:space="preserve">as the preprocessing algorithm and the </w:t>
      </w:r>
      <w:r w:rsidRPr="00E31ED0">
        <w:rPr>
          <w:b w:val="0"/>
          <w:i/>
          <w:lang w:eastAsia="ja-JP"/>
          <w14:ligatures w14:val="standard"/>
        </w:rPr>
        <w:t>Hidden Markov Models</w:t>
      </w:r>
      <w:r w:rsidRPr="00E31ED0">
        <w:rPr>
          <w:b w:val="0"/>
          <w:lang w:eastAsia="ja-JP"/>
          <w14:ligatures w14:val="standard"/>
        </w:rPr>
        <w:t xml:space="preserve"> for the recognition of the ASL gesture. </w:t>
      </w:r>
    </w:p>
    <w:p w14:paraId="3BEC0C5B" w14:textId="3788AF93" w:rsidR="00651D2A" w:rsidRPr="00E31ED0" w:rsidRDefault="00651D2A" w:rsidP="00651D2A">
      <w:pPr>
        <w:pStyle w:val="Head2"/>
        <w:spacing w:before="120" w:after="0"/>
        <w:rPr>
          <w14:ligatures w14:val="standard"/>
        </w:rPr>
      </w:pPr>
      <w:r w:rsidRPr="00E31ED0">
        <w:rPr>
          <w:rStyle w:val="Label"/>
          <w14:ligatures w14:val="standard"/>
        </w:rPr>
        <w:t>1.1</w:t>
      </w:r>
      <w:r w:rsidR="000D1199" w:rsidRPr="00E31ED0">
        <w:rPr>
          <w14:ligatures w14:val="standard"/>
        </w:rPr>
        <w:t xml:space="preserve"> </w:t>
      </w:r>
      <w:r w:rsidRPr="00E31ED0">
        <w:rPr>
          <w14:ligatures w14:val="standard"/>
        </w:rPr>
        <w:t>Statement of the Problem</w:t>
      </w:r>
    </w:p>
    <w:p w14:paraId="548CBE4E" w14:textId="6707E7FF" w:rsidR="00651D2A" w:rsidRPr="00E31ED0" w:rsidRDefault="00651D2A" w:rsidP="007F02F7">
      <w:pPr>
        <w:pStyle w:val="Head1"/>
        <w:spacing w:before="120" w:after="120"/>
        <w:ind w:left="0" w:firstLine="0"/>
        <w:jc w:val="both"/>
        <w:rPr>
          <w:rFonts w:eastAsiaTheme="minorHAnsi" w:cstheme="minorBidi"/>
          <w:b w:val="0"/>
          <w:sz w:val="18"/>
          <w:szCs w:val="22"/>
          <w:lang w:eastAsia="it-IT"/>
          <w14:ligatures w14:val="standard"/>
        </w:rPr>
      </w:pPr>
      <w:r w:rsidRPr="00E31ED0">
        <w:rPr>
          <w:rFonts w:eastAsiaTheme="minorHAnsi" w:cstheme="minorBidi"/>
          <w:b w:val="0"/>
          <w:sz w:val="18"/>
          <w:szCs w:val="22"/>
          <w:lang w:eastAsia="it-IT"/>
          <w14:ligatures w14:val="standard"/>
        </w:rPr>
        <w:t xml:space="preserve">The study of </w:t>
      </w:r>
      <w:r w:rsidR="00707E7F">
        <w:rPr>
          <w:rFonts w:eastAsiaTheme="minorHAnsi" w:cstheme="minorBidi"/>
          <w:b w:val="0"/>
          <w:sz w:val="18"/>
          <w:szCs w:val="22"/>
          <w:lang w:eastAsia="it-IT"/>
          <w14:ligatures w14:val="standard"/>
        </w:rPr>
        <w:t>Topic Identification using Attention Mechanisms proposes a new system for machine interpretability of Long-Short Term Memory Networks</w:t>
      </w:r>
      <w:r w:rsidRPr="00E31ED0">
        <w:rPr>
          <w:rFonts w:eastAsiaTheme="minorHAnsi" w:cstheme="minorBidi"/>
          <w:b w:val="0"/>
          <w:sz w:val="18"/>
          <w:szCs w:val="22"/>
          <w:lang w:eastAsia="it-IT"/>
          <w14:ligatures w14:val="standard"/>
        </w:rPr>
        <w:t xml:space="preserve">. This is done by </w:t>
      </w:r>
      <w:r w:rsidR="00707E7F">
        <w:rPr>
          <w:rFonts w:eastAsiaTheme="minorHAnsi" w:cstheme="minorBidi"/>
          <w:b w:val="0"/>
          <w:sz w:val="18"/>
          <w:szCs w:val="22"/>
          <w:lang w:eastAsia="it-IT"/>
          <w14:ligatures w14:val="standard"/>
        </w:rPr>
        <w:t>applying the Attention Mechanisms proposed</w:t>
      </w:r>
      <w:r w:rsidRPr="00E31ED0">
        <w:rPr>
          <w:rFonts w:eastAsiaTheme="minorHAnsi" w:cstheme="minorBidi"/>
          <w:b w:val="0"/>
          <w:sz w:val="18"/>
          <w:szCs w:val="22"/>
          <w:lang w:eastAsia="it-IT"/>
          <w14:ligatures w14:val="standard"/>
        </w:rPr>
        <w:t xml:space="preserve"> by the research of </w:t>
      </w:r>
      <w:r w:rsidR="00B05300" w:rsidRPr="00E31ED0">
        <w:rPr>
          <w:rFonts w:eastAsiaTheme="minorHAnsi" w:cstheme="minorBidi"/>
          <w:b w:val="0"/>
          <w:sz w:val="18"/>
          <w:szCs w:val="22"/>
          <w:lang w:eastAsia="it-IT"/>
          <w14:ligatures w14:val="standard"/>
        </w:rPr>
        <w:t>[]</w:t>
      </w:r>
      <w:r w:rsidRPr="00E31ED0">
        <w:rPr>
          <w:rFonts w:eastAsiaTheme="minorHAnsi" w:cstheme="minorBidi"/>
          <w:b w:val="0"/>
          <w:sz w:val="18"/>
          <w:szCs w:val="22"/>
          <w:lang w:eastAsia="it-IT"/>
          <w14:ligatures w14:val="standard"/>
        </w:rPr>
        <w:t xml:space="preserve"> </w:t>
      </w:r>
      <w:r w:rsidR="00707E7F">
        <w:rPr>
          <w:rFonts w:eastAsiaTheme="minorHAnsi" w:cstheme="minorBidi"/>
          <w:b w:val="0"/>
          <w:sz w:val="18"/>
          <w:szCs w:val="22"/>
          <w:lang w:eastAsia="it-IT"/>
          <w14:ligatures w14:val="standard"/>
        </w:rPr>
        <w:t>to Topic Identification</w:t>
      </w:r>
      <w:r w:rsidRPr="00E31ED0">
        <w:rPr>
          <w:rFonts w:eastAsiaTheme="minorHAnsi" w:cstheme="minorBidi"/>
          <w:b w:val="0"/>
          <w:sz w:val="18"/>
          <w:szCs w:val="22"/>
          <w:lang w:eastAsia="it-IT"/>
          <w14:ligatures w14:val="standard"/>
        </w:rPr>
        <w:t xml:space="preserve">. The broad problem of </w:t>
      </w:r>
      <w:r w:rsidR="00707E7F">
        <w:rPr>
          <w:rFonts w:eastAsiaTheme="minorHAnsi" w:cstheme="minorBidi"/>
          <w:b w:val="0"/>
          <w:sz w:val="18"/>
          <w:szCs w:val="22"/>
          <w:lang w:eastAsia="it-IT"/>
          <w14:ligatures w14:val="standard"/>
        </w:rPr>
        <w:t>applying attention mechanisms to this problem</w:t>
      </w:r>
      <w:r w:rsidRPr="00E31ED0">
        <w:rPr>
          <w:rFonts w:eastAsiaTheme="minorHAnsi" w:cstheme="minorBidi"/>
          <w:b w:val="0"/>
          <w:sz w:val="18"/>
          <w:szCs w:val="22"/>
          <w:lang w:eastAsia="it-IT"/>
          <w14:ligatures w14:val="standard"/>
        </w:rPr>
        <w:t xml:space="preserve"> branches out to the following more specific subproblems:</w:t>
      </w:r>
    </w:p>
    <w:p w14:paraId="5C25E2C0" w14:textId="4F5CB36B" w:rsidR="00651D2A" w:rsidRPr="00E31ED0" w:rsidRDefault="000A7601" w:rsidP="000A7601">
      <w:pPr>
        <w:pStyle w:val="Head1"/>
        <w:spacing w:before="120" w:after="120"/>
        <w:ind w:left="0" w:firstLine="0"/>
        <w:jc w:val="both"/>
        <w:rPr>
          <w:rFonts w:eastAsiaTheme="minorHAnsi" w:cstheme="minorBidi"/>
          <w:b w:val="0"/>
          <w:sz w:val="18"/>
          <w:szCs w:val="22"/>
          <w:lang w:eastAsia="it-IT"/>
          <w14:ligatures w14:val="standard"/>
        </w:rPr>
      </w:pPr>
      <w:r w:rsidRPr="00E31ED0">
        <w:rPr>
          <w:rFonts w:eastAsiaTheme="minorHAnsi" w:cstheme="minorBidi"/>
          <w:b w:val="0"/>
          <w:sz w:val="18"/>
          <w:szCs w:val="22"/>
          <w:lang w:eastAsia="it-IT"/>
          <w14:ligatures w14:val="standard"/>
        </w:rPr>
        <w:t xml:space="preserve">1. </w:t>
      </w:r>
      <w:r w:rsidR="00651D2A" w:rsidRPr="00E31ED0">
        <w:rPr>
          <w:rFonts w:eastAsiaTheme="minorHAnsi" w:cstheme="minorBidi"/>
          <w:b w:val="0"/>
          <w:sz w:val="18"/>
          <w:szCs w:val="22"/>
          <w:lang w:eastAsia="it-IT"/>
          <w14:ligatures w14:val="standard"/>
        </w:rPr>
        <w:t xml:space="preserve">Will </w:t>
      </w:r>
      <w:r w:rsidR="00707E7F">
        <w:rPr>
          <w:rFonts w:eastAsiaTheme="minorHAnsi" w:cstheme="minorBidi"/>
          <w:b w:val="0"/>
          <w:sz w:val="18"/>
          <w:szCs w:val="22"/>
          <w:lang w:eastAsia="it-IT"/>
          <w14:ligatures w14:val="standard"/>
        </w:rPr>
        <w:t>the new proposed system be accurately able to classify Filipino and English news using attention mechanisms?</w:t>
      </w:r>
    </w:p>
    <w:p w14:paraId="047E4941" w14:textId="573AB75C" w:rsidR="00651D2A" w:rsidRPr="00E31ED0" w:rsidRDefault="00651D2A" w:rsidP="007F02F7">
      <w:pPr>
        <w:pStyle w:val="Head1"/>
        <w:spacing w:before="120" w:after="120"/>
        <w:ind w:left="0" w:firstLine="0"/>
        <w:jc w:val="both"/>
        <w:rPr>
          <w:rFonts w:eastAsiaTheme="minorHAnsi" w:cstheme="minorBidi"/>
          <w:b w:val="0"/>
          <w:sz w:val="18"/>
          <w:szCs w:val="22"/>
          <w:lang w:eastAsia="it-IT"/>
          <w14:ligatures w14:val="standard"/>
        </w:rPr>
      </w:pPr>
      <w:r w:rsidRPr="00E31ED0">
        <w:rPr>
          <w:rFonts w:eastAsiaTheme="minorHAnsi" w:cstheme="minorBidi"/>
          <w:b w:val="0"/>
          <w:sz w:val="18"/>
          <w:szCs w:val="22"/>
          <w:lang w:eastAsia="it-IT"/>
          <w14:ligatures w14:val="standard"/>
        </w:rPr>
        <w:t xml:space="preserve">2. </w:t>
      </w:r>
      <w:r w:rsidR="00707E7F">
        <w:rPr>
          <w:rFonts w:eastAsiaTheme="minorHAnsi" w:cstheme="minorBidi"/>
          <w:b w:val="0"/>
          <w:sz w:val="18"/>
          <w:szCs w:val="22"/>
          <w:lang w:eastAsia="it-IT"/>
          <w14:ligatures w14:val="standard"/>
        </w:rPr>
        <w:t>What features/words are important to classify the given input?</w:t>
      </w:r>
    </w:p>
    <w:p w14:paraId="2ADF53F2" w14:textId="73CEBAC0" w:rsidR="000C59AA" w:rsidRPr="00E31ED0" w:rsidRDefault="000C59AA" w:rsidP="000C59AA">
      <w:pPr>
        <w:pStyle w:val="Head1"/>
        <w:spacing w:before="380"/>
        <w:rPr>
          <w14:ligatures w14:val="standard"/>
        </w:rPr>
      </w:pPr>
      <w:r w:rsidRPr="00E31ED0">
        <w:rPr>
          <w:rStyle w:val="Label"/>
          <w14:ligatures w14:val="standard"/>
        </w:rPr>
        <w:t>2</w:t>
      </w:r>
      <w:r w:rsidRPr="00E31ED0">
        <w:rPr>
          <w14:ligatures w14:val="standard"/>
        </w:rPr>
        <w:tab/>
        <w:t>Background of Study</w:t>
      </w:r>
    </w:p>
    <w:p w14:paraId="7B7769EE" w14:textId="507FF33B" w:rsidR="0029583F" w:rsidRPr="00E31ED0" w:rsidRDefault="004C3EAB" w:rsidP="007F02F7">
      <w:pPr>
        <w:pStyle w:val="DisplayFormula"/>
        <w:tabs>
          <w:tab w:val="left" w:pos="200"/>
          <w:tab w:val="right" w:pos="4780"/>
        </w:tabs>
        <w:spacing w:before="120" w:after="120"/>
        <w:jc w:val="both"/>
        <w:rPr>
          <w14:ligatures w14:val="standard"/>
        </w:rPr>
      </w:pPr>
      <w:r w:rsidRPr="00E31ED0">
        <w:rPr>
          <w:lang w:eastAsia="it-IT"/>
          <w14:ligatures w14:val="standard"/>
        </w:rPr>
        <w:t>For the input, the most common device used is a standard camera, either through an image or a video. However, there are researchers that made use of the Microsoft Kinect</w:t>
      </w:r>
      <w:r w:rsidR="006E74FC" w:rsidRPr="00E31ED0">
        <w:rPr>
          <w:lang w:eastAsia="it-IT"/>
          <w14:ligatures w14:val="standard"/>
        </w:rPr>
        <w:t xml:space="preserve"> [</w:t>
      </w:r>
      <w:r w:rsidR="00CD5F62" w:rsidRPr="00E31ED0">
        <w:rPr>
          <w:lang w:eastAsia="it-IT"/>
          <w14:ligatures w14:val="standard"/>
        </w:rPr>
        <w:t>1</w:t>
      </w:r>
      <w:r w:rsidR="006E74FC" w:rsidRPr="00E31ED0">
        <w:rPr>
          <w:lang w:eastAsia="it-IT"/>
          <w14:ligatures w14:val="standard"/>
        </w:rPr>
        <w:t>,</w:t>
      </w:r>
      <w:r w:rsidR="00CD5F62" w:rsidRPr="00E31ED0">
        <w:rPr>
          <w:lang w:eastAsia="it-IT"/>
          <w14:ligatures w14:val="standard"/>
        </w:rPr>
        <w:t>3</w:t>
      </w:r>
      <w:r w:rsidR="006E74FC" w:rsidRPr="00E31ED0">
        <w:rPr>
          <w:lang w:eastAsia="it-IT"/>
          <w14:ligatures w14:val="standard"/>
        </w:rPr>
        <w:t>,</w:t>
      </w:r>
      <w:r w:rsidR="00CD5F62" w:rsidRPr="00E31ED0">
        <w:rPr>
          <w:lang w:eastAsia="it-IT"/>
          <w14:ligatures w14:val="standard"/>
        </w:rPr>
        <w:t>5</w:t>
      </w:r>
      <w:r w:rsidR="000650DE" w:rsidRPr="00E31ED0">
        <w:rPr>
          <w:lang w:eastAsia="it-IT"/>
          <w14:ligatures w14:val="standard"/>
        </w:rPr>
        <w:t>,</w:t>
      </w:r>
      <w:r w:rsidR="00EF5E0A" w:rsidRPr="00E31ED0">
        <w:rPr>
          <w:lang w:eastAsia="it-IT"/>
          <w14:ligatures w14:val="standard"/>
        </w:rPr>
        <w:t>6</w:t>
      </w:r>
      <w:r w:rsidR="000650DE" w:rsidRPr="00E31ED0">
        <w:rPr>
          <w:lang w:eastAsia="it-IT"/>
          <w14:ligatures w14:val="standard"/>
        </w:rPr>
        <w:t>,</w:t>
      </w:r>
      <w:r w:rsidR="00EF5E0A" w:rsidRPr="00E31ED0">
        <w:rPr>
          <w:lang w:eastAsia="it-IT"/>
          <w14:ligatures w14:val="standard"/>
        </w:rPr>
        <w:t>7</w:t>
      </w:r>
      <w:r w:rsidR="000650DE" w:rsidRPr="00E31ED0">
        <w:rPr>
          <w:lang w:eastAsia="it-IT"/>
          <w14:ligatures w14:val="standard"/>
        </w:rPr>
        <w:t>,</w:t>
      </w:r>
      <w:r w:rsidR="00EF5E0A" w:rsidRPr="00E31ED0">
        <w:rPr>
          <w:lang w:eastAsia="it-IT"/>
          <w14:ligatures w14:val="standard"/>
        </w:rPr>
        <w:t>12</w:t>
      </w:r>
      <w:r w:rsidR="000650DE" w:rsidRPr="00E31ED0">
        <w:rPr>
          <w:lang w:eastAsia="it-IT"/>
          <w14:ligatures w14:val="standard"/>
        </w:rPr>
        <w:t>,</w:t>
      </w:r>
      <w:r w:rsidR="00EF5E0A" w:rsidRPr="00E31ED0">
        <w:rPr>
          <w:lang w:eastAsia="it-IT"/>
          <w14:ligatures w14:val="standard"/>
        </w:rPr>
        <w:t>14</w:t>
      </w:r>
      <w:r w:rsidR="006E74FC" w:rsidRPr="00E31ED0">
        <w:rPr>
          <w:lang w:eastAsia="it-IT"/>
          <w14:ligatures w14:val="standard"/>
        </w:rPr>
        <w:t>]</w:t>
      </w:r>
      <w:r w:rsidRPr="00E31ED0">
        <w:rPr>
          <w:lang w:eastAsia="it-IT"/>
          <w14:ligatures w14:val="standard"/>
        </w:rPr>
        <w:t>. The Kinect is equipped with a depth sensor along with a standard camera. By using the data from the sensor and the camera, the process for hand recognition can be simplified.</w:t>
      </w:r>
      <w:r w:rsidR="00FE623F" w:rsidRPr="00E31ED0">
        <w:rPr>
          <w:lang w:eastAsia="ja-JP"/>
          <w14:ligatures w14:val="standard"/>
        </w:rPr>
        <w:tab/>
        <w:t xml:space="preserve"> </w:t>
      </w:r>
    </w:p>
    <w:p w14:paraId="53DB14E3" w14:textId="4140EBE6" w:rsidR="004C3EAB" w:rsidRPr="00E31ED0" w:rsidRDefault="004C3EAB" w:rsidP="007F02F7">
      <w:pPr>
        <w:pStyle w:val="DisplayFormula"/>
        <w:tabs>
          <w:tab w:val="left" w:pos="200"/>
          <w:tab w:val="right" w:pos="4780"/>
        </w:tabs>
        <w:spacing w:before="120" w:after="120"/>
        <w:jc w:val="both"/>
        <w:rPr>
          <w:szCs w:val="18"/>
          <w:lang w:eastAsia="ja-JP"/>
          <w14:ligatures w14:val="standard"/>
        </w:rPr>
      </w:pPr>
      <w:r w:rsidRPr="00E31ED0">
        <w:rPr>
          <w:szCs w:val="18"/>
          <w:lang w:eastAsia="ja-JP"/>
          <w14:ligatures w14:val="standard"/>
        </w:rPr>
        <w:t xml:space="preserve">For the process, the most common method used is the Hidden Markov Model </w:t>
      </w:r>
      <w:r w:rsidR="00961C37" w:rsidRPr="00E31ED0">
        <w:rPr>
          <w:szCs w:val="18"/>
          <w:lang w:eastAsia="ja-JP"/>
          <w14:ligatures w14:val="standard"/>
        </w:rPr>
        <w:t>[</w:t>
      </w:r>
      <w:r w:rsidR="00EF5E0A" w:rsidRPr="00E31ED0">
        <w:rPr>
          <w:szCs w:val="18"/>
          <w:lang w:eastAsia="ja-JP"/>
          <w14:ligatures w14:val="standard"/>
        </w:rPr>
        <w:t>6</w:t>
      </w:r>
      <w:r w:rsidR="00961C37" w:rsidRPr="00E31ED0">
        <w:rPr>
          <w:szCs w:val="18"/>
          <w:lang w:eastAsia="ja-JP"/>
          <w14:ligatures w14:val="standard"/>
        </w:rPr>
        <w:t>,</w:t>
      </w:r>
      <w:r w:rsidR="00EF5E0A" w:rsidRPr="00E31ED0">
        <w:rPr>
          <w:szCs w:val="18"/>
          <w:lang w:eastAsia="ja-JP"/>
          <w14:ligatures w14:val="standard"/>
        </w:rPr>
        <w:t>7</w:t>
      </w:r>
      <w:r w:rsidR="00961C37" w:rsidRPr="00E31ED0">
        <w:rPr>
          <w:szCs w:val="18"/>
          <w:lang w:eastAsia="ja-JP"/>
          <w14:ligatures w14:val="standard"/>
        </w:rPr>
        <w:t>,</w:t>
      </w:r>
      <w:r w:rsidR="00EF5E0A" w:rsidRPr="00E31ED0">
        <w:rPr>
          <w:szCs w:val="18"/>
          <w:lang w:eastAsia="ja-JP"/>
          <w14:ligatures w14:val="standard"/>
        </w:rPr>
        <w:t>13</w:t>
      </w:r>
      <w:r w:rsidR="00961C37" w:rsidRPr="00E31ED0">
        <w:rPr>
          <w:szCs w:val="18"/>
          <w:lang w:eastAsia="ja-JP"/>
          <w14:ligatures w14:val="standard"/>
        </w:rPr>
        <w:t>]</w:t>
      </w:r>
      <w:r w:rsidRPr="00E31ED0">
        <w:rPr>
          <w:szCs w:val="18"/>
          <w:lang w:eastAsia="ja-JP"/>
          <w14:ligatures w14:val="standard"/>
        </w:rPr>
        <w:t xml:space="preserve"> A new HMM has been proposed in which is called Fast HMM by </w:t>
      </w:r>
      <w:r w:rsidR="00961C37" w:rsidRPr="00E31ED0">
        <w:rPr>
          <w:szCs w:val="18"/>
          <w:lang w:eastAsia="ja-JP"/>
          <w14:ligatures w14:val="standard"/>
        </w:rPr>
        <w:t>[</w:t>
      </w:r>
      <w:r w:rsidR="00EF5E0A" w:rsidRPr="00E31ED0">
        <w:rPr>
          <w:szCs w:val="18"/>
          <w:lang w:eastAsia="ja-JP"/>
          <w14:ligatures w14:val="standard"/>
        </w:rPr>
        <w:t>14</w:t>
      </w:r>
      <w:r w:rsidR="00961C37" w:rsidRPr="00E31ED0">
        <w:rPr>
          <w:szCs w:val="18"/>
          <w:lang w:eastAsia="ja-JP"/>
          <w14:ligatures w14:val="standard"/>
        </w:rPr>
        <w:t>].</w:t>
      </w:r>
      <w:r w:rsidRPr="00E31ED0">
        <w:rPr>
          <w:szCs w:val="18"/>
          <w:lang w:eastAsia="ja-JP"/>
          <w14:ligatures w14:val="standard"/>
        </w:rPr>
        <w:t xml:space="preserve"> Neural Networks by </w:t>
      </w:r>
      <w:r w:rsidR="00EF5E0A" w:rsidRPr="00E31ED0">
        <w:rPr>
          <w:szCs w:val="18"/>
          <w:lang w:eastAsia="ja-JP"/>
          <w14:ligatures w14:val="standard"/>
        </w:rPr>
        <w:t>8</w:t>
      </w:r>
      <w:r w:rsidR="00961C37" w:rsidRPr="00E31ED0">
        <w:rPr>
          <w:szCs w:val="18"/>
          <w:lang w:eastAsia="ja-JP"/>
          <w14:ligatures w14:val="standard"/>
        </w:rPr>
        <w:t>]</w:t>
      </w:r>
      <w:r w:rsidRPr="00E31ED0">
        <w:rPr>
          <w:szCs w:val="18"/>
          <w:lang w:eastAsia="ja-JP"/>
          <w14:ligatures w14:val="standard"/>
        </w:rPr>
        <w:t xml:space="preserve">, as well </w:t>
      </w:r>
      <w:r w:rsidR="009E2361" w:rsidRPr="00E31ED0">
        <w:rPr>
          <w:szCs w:val="18"/>
          <w:lang w:eastAsia="ja-JP"/>
          <w14:ligatures w14:val="standard"/>
        </w:rPr>
        <w:t xml:space="preserve">as </w:t>
      </w:r>
      <w:r w:rsidRPr="00E31ED0">
        <w:rPr>
          <w:szCs w:val="18"/>
          <w:lang w:eastAsia="ja-JP"/>
          <w14:ligatures w14:val="standard"/>
        </w:rPr>
        <w:t>Artificial Neural Networks (ANN</w:t>
      </w:r>
      <w:proofErr w:type="gramStart"/>
      <w:r w:rsidRPr="00E31ED0">
        <w:rPr>
          <w:szCs w:val="18"/>
          <w:lang w:eastAsia="ja-JP"/>
          <w14:ligatures w14:val="standard"/>
        </w:rPr>
        <w:t>)</w:t>
      </w:r>
      <w:r w:rsidR="00C1106D" w:rsidRPr="00E31ED0">
        <w:rPr>
          <w:szCs w:val="18"/>
          <w:lang w:eastAsia="ja-JP"/>
          <w14:ligatures w14:val="standard"/>
        </w:rPr>
        <w:t>[</w:t>
      </w:r>
      <w:proofErr w:type="gramEnd"/>
      <w:r w:rsidR="00EF5E0A" w:rsidRPr="00E31ED0">
        <w:rPr>
          <w:szCs w:val="18"/>
          <w:lang w:eastAsia="ja-JP"/>
          <w14:ligatures w14:val="standard"/>
        </w:rPr>
        <w:t>9</w:t>
      </w:r>
      <w:r w:rsidR="00C1106D" w:rsidRPr="00E31ED0">
        <w:rPr>
          <w:szCs w:val="18"/>
          <w:lang w:eastAsia="ja-JP"/>
          <w14:ligatures w14:val="standard"/>
        </w:rPr>
        <w:t>]</w:t>
      </w:r>
      <w:r w:rsidRPr="00E31ED0">
        <w:rPr>
          <w:szCs w:val="18"/>
          <w:lang w:eastAsia="ja-JP"/>
          <w14:ligatures w14:val="standard"/>
        </w:rPr>
        <w:t>, Dynamic Time Warping (DTW)</w:t>
      </w:r>
      <w:r w:rsidR="001A19A3" w:rsidRPr="00E31ED0">
        <w:rPr>
          <w:szCs w:val="18"/>
          <w:lang w:eastAsia="ja-JP"/>
          <w14:ligatures w14:val="standard"/>
        </w:rPr>
        <w:t xml:space="preserve"> [</w:t>
      </w:r>
      <w:r w:rsidR="00CD5F62" w:rsidRPr="00E31ED0">
        <w:rPr>
          <w:szCs w:val="18"/>
          <w:lang w:eastAsia="ja-JP"/>
          <w14:ligatures w14:val="standard"/>
        </w:rPr>
        <w:t>3</w:t>
      </w:r>
      <w:r w:rsidRPr="00E31ED0">
        <w:rPr>
          <w:szCs w:val="18"/>
          <w:lang w:eastAsia="ja-JP"/>
          <w14:ligatures w14:val="standard"/>
        </w:rPr>
        <w:t>, and other algorithms for recognition are used in other researches.</w:t>
      </w:r>
    </w:p>
    <w:p w14:paraId="3B575D7B" w14:textId="71029520" w:rsidR="004C3EAB" w:rsidRPr="00E31ED0" w:rsidRDefault="004C3EAB" w:rsidP="007F02F7">
      <w:pPr>
        <w:pStyle w:val="DisplayFormula"/>
        <w:tabs>
          <w:tab w:val="left" w:pos="200"/>
          <w:tab w:val="right" w:pos="4780"/>
        </w:tabs>
        <w:spacing w:before="120" w:after="120"/>
        <w:jc w:val="both"/>
        <w:rPr>
          <w:szCs w:val="18"/>
          <w:lang w:eastAsia="ja-JP"/>
          <w14:ligatures w14:val="standard"/>
        </w:rPr>
      </w:pPr>
      <w:r w:rsidRPr="00E31ED0">
        <w:rPr>
          <w:szCs w:val="18"/>
          <w:lang w:eastAsia="ja-JP"/>
          <w14:ligatures w14:val="standard"/>
        </w:rPr>
        <w:t xml:space="preserve">In </w:t>
      </w:r>
      <w:r w:rsidR="00961C37" w:rsidRPr="00E31ED0">
        <w:rPr>
          <w:szCs w:val="18"/>
          <w:lang w:eastAsia="ja-JP"/>
          <w14:ligatures w14:val="standard"/>
        </w:rPr>
        <w:t>[</w:t>
      </w:r>
      <w:r w:rsidR="00CD5F62" w:rsidRPr="00E31ED0">
        <w:rPr>
          <w:szCs w:val="18"/>
          <w:lang w:eastAsia="ja-JP"/>
          <w14:ligatures w14:val="standard"/>
        </w:rPr>
        <w:t>2</w:t>
      </w:r>
      <w:r w:rsidR="00961C37" w:rsidRPr="00E31ED0">
        <w:rPr>
          <w:szCs w:val="18"/>
          <w:lang w:eastAsia="ja-JP"/>
          <w14:ligatures w14:val="standard"/>
        </w:rPr>
        <w:t>]</w:t>
      </w:r>
      <w:r w:rsidRPr="00E31ED0">
        <w:rPr>
          <w:szCs w:val="18"/>
          <w:lang w:eastAsia="ja-JP"/>
          <w14:ligatures w14:val="standard"/>
        </w:rPr>
        <w:t xml:space="preserve"> developed Realtime Multi-Person 2D Pose Estimation using Part Affinity Fields. Pose Estimation is the localization of the anatomical parts of a person. </w:t>
      </w:r>
      <w:r w:rsidR="00961C37" w:rsidRPr="00E31ED0">
        <w:rPr>
          <w:szCs w:val="18"/>
          <w:lang w:eastAsia="ja-JP"/>
          <w14:ligatures w14:val="standard"/>
        </w:rPr>
        <w:t>[</w:t>
      </w:r>
      <w:r w:rsidR="00CD5F62" w:rsidRPr="00E31ED0">
        <w:rPr>
          <w:szCs w:val="18"/>
          <w:lang w:eastAsia="ja-JP"/>
          <w14:ligatures w14:val="standard"/>
        </w:rPr>
        <w:t>4</w:t>
      </w:r>
      <w:r w:rsidR="00961C37" w:rsidRPr="00E31ED0">
        <w:rPr>
          <w:szCs w:val="18"/>
          <w:lang w:eastAsia="ja-JP"/>
          <w14:ligatures w14:val="standard"/>
        </w:rPr>
        <w:t>]</w:t>
      </w:r>
      <w:r w:rsidRPr="00E31ED0">
        <w:rPr>
          <w:szCs w:val="18"/>
          <w:lang w:eastAsia="ja-JP"/>
          <w14:ligatures w14:val="standard"/>
        </w:rPr>
        <w:t xml:space="preserve"> developed a 3D Model Pose Estimation of a hand using a 3D neural network. In the same year, </w:t>
      </w:r>
      <w:r w:rsidR="00961C37" w:rsidRPr="00E31ED0">
        <w:rPr>
          <w:szCs w:val="18"/>
          <w:lang w:eastAsia="ja-JP"/>
          <w14:ligatures w14:val="standard"/>
        </w:rPr>
        <w:t>[</w:t>
      </w:r>
      <w:r w:rsidR="00EF5E0A" w:rsidRPr="00E31ED0">
        <w:rPr>
          <w:szCs w:val="18"/>
          <w:lang w:eastAsia="ja-JP"/>
          <w14:ligatures w14:val="standard"/>
        </w:rPr>
        <w:t>11</w:t>
      </w:r>
      <w:r w:rsidR="00961C37" w:rsidRPr="00E31ED0">
        <w:rPr>
          <w:szCs w:val="18"/>
          <w:lang w:eastAsia="ja-JP"/>
          <w14:ligatures w14:val="standard"/>
        </w:rPr>
        <w:t>], together</w:t>
      </w:r>
      <w:r w:rsidRPr="00E31ED0">
        <w:rPr>
          <w:szCs w:val="18"/>
          <w:lang w:eastAsia="ja-JP"/>
          <w14:ligatures w14:val="standard"/>
        </w:rPr>
        <w:t xml:space="preserve"> with </w:t>
      </w:r>
      <w:r w:rsidR="00961C37" w:rsidRPr="00E31ED0">
        <w:rPr>
          <w:szCs w:val="18"/>
          <w:lang w:eastAsia="ja-JP"/>
          <w14:ligatures w14:val="standard"/>
        </w:rPr>
        <w:t>[</w:t>
      </w:r>
      <w:r w:rsidR="00CD5F62" w:rsidRPr="00E31ED0">
        <w:rPr>
          <w:szCs w:val="18"/>
          <w:lang w:eastAsia="ja-JP"/>
          <w14:ligatures w14:val="standard"/>
        </w:rPr>
        <w:t>2</w:t>
      </w:r>
      <w:r w:rsidR="00961C37" w:rsidRPr="00E31ED0">
        <w:rPr>
          <w:szCs w:val="18"/>
          <w:lang w:eastAsia="ja-JP"/>
          <w14:ligatures w14:val="standard"/>
        </w:rPr>
        <w:t>]</w:t>
      </w:r>
      <w:r w:rsidRPr="00E31ED0">
        <w:rPr>
          <w:szCs w:val="18"/>
          <w:lang w:eastAsia="ja-JP"/>
          <w14:ligatures w14:val="standard"/>
        </w:rPr>
        <w:t xml:space="preserve"> developed a hand pose estimation algorithm using multiple cameras.</w:t>
      </w:r>
    </w:p>
    <w:p w14:paraId="226AEB53" w14:textId="181B3BDE" w:rsidR="004C3EAB" w:rsidRPr="00E31ED0" w:rsidRDefault="004C3EAB" w:rsidP="007F02F7">
      <w:pPr>
        <w:pStyle w:val="DisplayFormula"/>
        <w:tabs>
          <w:tab w:val="left" w:pos="200"/>
          <w:tab w:val="right" w:pos="4780"/>
        </w:tabs>
        <w:spacing w:before="120" w:after="120"/>
        <w:jc w:val="both"/>
        <w:rPr>
          <w:szCs w:val="18"/>
          <w:lang w:eastAsia="ja-JP"/>
          <w14:ligatures w14:val="standard"/>
        </w:rPr>
      </w:pPr>
      <w:r w:rsidRPr="00E31ED0">
        <w:rPr>
          <w:szCs w:val="18"/>
          <w:lang w:eastAsia="ja-JP"/>
          <w14:ligatures w14:val="standard"/>
        </w:rPr>
        <w:t xml:space="preserve">Using the researches of </w:t>
      </w:r>
      <w:r w:rsidR="00961C37" w:rsidRPr="00E31ED0">
        <w:rPr>
          <w:szCs w:val="18"/>
          <w:lang w:eastAsia="ja-JP"/>
          <w14:ligatures w14:val="standard"/>
        </w:rPr>
        <w:t>[</w:t>
      </w:r>
      <w:r w:rsidR="00CD5F62" w:rsidRPr="00E31ED0">
        <w:rPr>
          <w:szCs w:val="18"/>
          <w:lang w:eastAsia="ja-JP"/>
          <w14:ligatures w14:val="standard"/>
        </w:rPr>
        <w:t>2</w:t>
      </w:r>
      <w:r w:rsidR="00961C37" w:rsidRPr="00E31ED0">
        <w:rPr>
          <w:szCs w:val="18"/>
          <w:lang w:eastAsia="ja-JP"/>
          <w14:ligatures w14:val="standard"/>
        </w:rPr>
        <w:t xml:space="preserve">] </w:t>
      </w:r>
      <w:r w:rsidRPr="00E31ED0">
        <w:rPr>
          <w:szCs w:val="18"/>
          <w:lang w:eastAsia="ja-JP"/>
          <w14:ligatures w14:val="standard"/>
        </w:rPr>
        <w:t xml:space="preserve">and </w:t>
      </w:r>
      <w:r w:rsidR="00961C37" w:rsidRPr="00E31ED0">
        <w:rPr>
          <w:szCs w:val="18"/>
          <w:lang w:eastAsia="ja-JP"/>
          <w14:ligatures w14:val="standard"/>
        </w:rPr>
        <w:t>[</w:t>
      </w:r>
      <w:r w:rsidR="00EF5E0A" w:rsidRPr="00E31ED0">
        <w:rPr>
          <w:szCs w:val="18"/>
          <w:lang w:eastAsia="ja-JP"/>
          <w14:ligatures w14:val="standard"/>
        </w:rPr>
        <w:t>11</w:t>
      </w:r>
      <w:r w:rsidR="00961C37" w:rsidRPr="00E31ED0">
        <w:rPr>
          <w:szCs w:val="18"/>
          <w:lang w:eastAsia="ja-JP"/>
          <w14:ligatures w14:val="standard"/>
        </w:rPr>
        <w:t>]</w:t>
      </w:r>
      <w:r w:rsidRPr="00E31ED0">
        <w:rPr>
          <w:szCs w:val="18"/>
          <w:lang w:eastAsia="ja-JP"/>
          <w14:ligatures w14:val="standard"/>
        </w:rPr>
        <w:t xml:space="preserve"> as the basis, a library called </w:t>
      </w:r>
      <w:proofErr w:type="spellStart"/>
      <w:r w:rsidRPr="00E31ED0">
        <w:rPr>
          <w:szCs w:val="18"/>
          <w:lang w:eastAsia="ja-JP"/>
          <w14:ligatures w14:val="standard"/>
        </w:rPr>
        <w:t>OpenPose</w:t>
      </w:r>
      <w:proofErr w:type="spellEnd"/>
      <w:r w:rsidRPr="00E31ED0">
        <w:rPr>
          <w:szCs w:val="18"/>
          <w:lang w:eastAsia="ja-JP"/>
          <w14:ligatures w14:val="standard"/>
        </w:rPr>
        <w:t xml:space="preserve"> was developed, which can detect hand, body, and face at the same time. However, 3D models require higher computing power than 2D Models, which is why 2D Pose Estimation was used to obtain the input of this study.</w:t>
      </w:r>
    </w:p>
    <w:p w14:paraId="12A29079" w14:textId="69501B4F" w:rsidR="006B1A47" w:rsidRPr="00E31ED0" w:rsidRDefault="004C3EAB" w:rsidP="007F02F7">
      <w:pPr>
        <w:pStyle w:val="DisplayFormula"/>
        <w:tabs>
          <w:tab w:val="left" w:pos="200"/>
          <w:tab w:val="right" w:pos="4780"/>
        </w:tabs>
        <w:spacing w:before="120" w:after="120"/>
        <w:jc w:val="both"/>
        <w:rPr>
          <w:szCs w:val="18"/>
          <w:lang w:eastAsia="ja-JP"/>
          <w14:ligatures w14:val="standard"/>
        </w:rPr>
      </w:pPr>
      <w:r w:rsidRPr="00E31ED0">
        <w:rPr>
          <w:szCs w:val="18"/>
          <w:lang w:eastAsia="ja-JP"/>
          <w14:ligatures w14:val="standard"/>
        </w:rPr>
        <w:lastRenderedPageBreak/>
        <w:t xml:space="preserve">In this research, the </w:t>
      </w:r>
      <w:proofErr w:type="spellStart"/>
      <w:r w:rsidRPr="00E31ED0">
        <w:rPr>
          <w:szCs w:val="18"/>
          <w:lang w:eastAsia="ja-JP"/>
          <w14:ligatures w14:val="standard"/>
        </w:rPr>
        <w:t>OpenPose</w:t>
      </w:r>
      <w:proofErr w:type="spellEnd"/>
      <w:r w:rsidRPr="00E31ED0">
        <w:rPr>
          <w:szCs w:val="18"/>
          <w:lang w:eastAsia="ja-JP"/>
          <w14:ligatures w14:val="standard"/>
        </w:rPr>
        <w:t xml:space="preserve"> library is used to recognize the limbs of the signer. The output of the methods provided by the library will be used as the input for the HMM, the classifier for the gestures. According to one of the researches that served as the basis for </w:t>
      </w:r>
      <w:proofErr w:type="spellStart"/>
      <w:r w:rsidRPr="00E31ED0">
        <w:rPr>
          <w:szCs w:val="18"/>
          <w:lang w:eastAsia="ja-JP"/>
          <w14:ligatures w14:val="standard"/>
        </w:rPr>
        <w:t>OpenPose</w:t>
      </w:r>
      <w:proofErr w:type="spellEnd"/>
      <w:r w:rsidRPr="00E31ED0">
        <w:rPr>
          <w:szCs w:val="18"/>
          <w:lang w:eastAsia="ja-JP"/>
          <w14:ligatures w14:val="standard"/>
        </w:rPr>
        <w:t>, the algorithm can yield accurate results regardless of location, orientation, and environment background</w:t>
      </w:r>
      <w:r w:rsidR="00961C37" w:rsidRPr="00E31ED0">
        <w:rPr>
          <w:szCs w:val="18"/>
          <w:lang w:eastAsia="ja-JP"/>
          <w14:ligatures w14:val="standard"/>
        </w:rPr>
        <w:t xml:space="preserve"> [</w:t>
      </w:r>
      <w:r w:rsidR="00CD5F62" w:rsidRPr="00E31ED0">
        <w:rPr>
          <w:szCs w:val="18"/>
          <w:lang w:eastAsia="ja-JP"/>
          <w14:ligatures w14:val="standard"/>
        </w:rPr>
        <w:t>2</w:t>
      </w:r>
      <w:r w:rsidR="00961C37" w:rsidRPr="00E31ED0">
        <w:rPr>
          <w:szCs w:val="18"/>
          <w:lang w:eastAsia="ja-JP"/>
          <w14:ligatures w14:val="standard"/>
        </w:rPr>
        <w:t>]</w:t>
      </w:r>
      <w:r w:rsidRPr="00E31ED0">
        <w:rPr>
          <w:szCs w:val="18"/>
          <w:lang w:eastAsia="ja-JP"/>
          <w14:ligatures w14:val="standard"/>
        </w:rPr>
        <w:t>.</w:t>
      </w:r>
    </w:p>
    <w:p w14:paraId="58B17A8A" w14:textId="32323FA4" w:rsidR="004C3EAB" w:rsidRPr="00E31ED0" w:rsidRDefault="00CF1C87" w:rsidP="00CF1C87">
      <w:pPr>
        <w:pStyle w:val="Head1"/>
        <w:spacing w:before="380"/>
        <w:rPr>
          <w14:ligatures w14:val="standard"/>
        </w:rPr>
      </w:pPr>
      <w:r w:rsidRPr="00E31ED0">
        <w:rPr>
          <w:rStyle w:val="Label"/>
          <w14:ligatures w14:val="standard"/>
        </w:rPr>
        <w:t>3</w:t>
      </w:r>
      <w:r w:rsidRPr="00E31ED0">
        <w:rPr>
          <w14:ligatures w14:val="standard"/>
        </w:rPr>
        <w:tab/>
        <w:t>Methodology</w:t>
      </w:r>
      <w:r w:rsidR="004C3EAB" w:rsidRPr="00E31ED0">
        <w:rPr>
          <w14:ligatures w14:val="standard"/>
        </w:rPr>
        <w:tab/>
      </w:r>
    </w:p>
    <w:p w14:paraId="2BC96102" w14:textId="4C7C05D5" w:rsidR="00B47DAC" w:rsidRPr="00E31ED0" w:rsidRDefault="00B47DAC" w:rsidP="00B47DAC">
      <w:pPr>
        <w:pBdr>
          <w:top w:val="nil"/>
          <w:left w:val="nil"/>
          <w:bottom w:val="nil"/>
          <w:right w:val="nil"/>
          <w:between w:val="nil"/>
        </w:pBdr>
        <w:spacing w:before="120"/>
        <w:rPr>
          <w:color w:val="000000"/>
        </w:rPr>
      </w:pPr>
      <w:r w:rsidRPr="00E31ED0">
        <w:rPr>
          <w:color w:val="000000"/>
        </w:rPr>
        <w:t xml:space="preserve">The system was written in the </w:t>
      </w:r>
      <w:r w:rsidRPr="00E31ED0">
        <w:rPr>
          <w:i/>
          <w:color w:val="000000"/>
        </w:rPr>
        <w:t xml:space="preserve">Python </w:t>
      </w:r>
      <w:r w:rsidRPr="00E31ED0">
        <w:rPr>
          <w:color w:val="000000"/>
        </w:rPr>
        <w:t>programming language. The researchers made use of its 3.6 release (</w:t>
      </w:r>
      <w:r w:rsidRPr="00E31ED0">
        <w:rPr>
          <w:i/>
          <w:color w:val="000000"/>
        </w:rPr>
        <w:t>Python 3.6.x)</w:t>
      </w:r>
      <w:r w:rsidRPr="00E31ED0">
        <w:rPr>
          <w:color w:val="000000"/>
        </w:rPr>
        <w:t xml:space="preserve">. Several </w:t>
      </w:r>
      <w:r w:rsidRPr="00E31ED0">
        <w:rPr>
          <w:i/>
          <w:color w:val="000000"/>
        </w:rPr>
        <w:t xml:space="preserve">Python </w:t>
      </w:r>
      <w:r w:rsidRPr="00E31ED0">
        <w:rPr>
          <w:color w:val="000000"/>
        </w:rPr>
        <w:t xml:space="preserve">libraries are required to make the system work, such as </w:t>
      </w:r>
      <w:proofErr w:type="spellStart"/>
      <w:r w:rsidRPr="00E31ED0">
        <w:rPr>
          <w:i/>
          <w:color w:val="000000"/>
        </w:rPr>
        <w:t>Chainer</w:t>
      </w:r>
      <w:proofErr w:type="spellEnd"/>
      <w:r w:rsidRPr="00E31ED0">
        <w:rPr>
          <w:i/>
          <w:color w:val="000000"/>
        </w:rPr>
        <w:t xml:space="preserve">, </w:t>
      </w:r>
      <w:proofErr w:type="spellStart"/>
      <w:r w:rsidRPr="00E31ED0">
        <w:rPr>
          <w:i/>
          <w:color w:val="000000"/>
        </w:rPr>
        <w:t>CuPy</w:t>
      </w:r>
      <w:proofErr w:type="spellEnd"/>
      <w:r w:rsidRPr="00E31ED0">
        <w:rPr>
          <w:i/>
          <w:color w:val="000000"/>
        </w:rPr>
        <w:t xml:space="preserve">, Pandas, and </w:t>
      </w:r>
      <w:proofErr w:type="spellStart"/>
      <w:r w:rsidRPr="00E31ED0">
        <w:rPr>
          <w:i/>
          <w:color w:val="000000"/>
        </w:rPr>
        <w:t>HMMlearn</w:t>
      </w:r>
      <w:proofErr w:type="spellEnd"/>
      <w:r w:rsidRPr="00E31ED0">
        <w:rPr>
          <w:i/>
          <w:color w:val="000000"/>
        </w:rPr>
        <w:t xml:space="preserve">. </w:t>
      </w:r>
      <w:r w:rsidRPr="00E31ED0">
        <w:rPr>
          <w:color w:val="000000"/>
        </w:rPr>
        <w:t>These libraries are the main modules used for the system. There are several other modules that are needed, but this section will only highlight the core ones.</w:t>
      </w:r>
    </w:p>
    <w:p w14:paraId="6711AA91" w14:textId="406D8866" w:rsidR="00B47DAC" w:rsidRPr="00E31ED0" w:rsidRDefault="00B47DAC" w:rsidP="00B47DAC">
      <w:pPr>
        <w:pBdr>
          <w:top w:val="nil"/>
          <w:left w:val="nil"/>
          <w:bottom w:val="nil"/>
          <w:right w:val="nil"/>
          <w:between w:val="nil"/>
        </w:pBdr>
        <w:spacing w:before="120"/>
        <w:rPr>
          <w:color w:val="000000"/>
        </w:rPr>
      </w:pPr>
      <w:r w:rsidRPr="00E31ED0">
        <w:rPr>
          <w:i/>
          <w:color w:val="000000"/>
        </w:rPr>
        <w:t>Nvidia CUDA</w:t>
      </w:r>
      <w:r w:rsidRPr="00E31ED0">
        <w:rPr>
          <w:color w:val="000000"/>
        </w:rPr>
        <w:t xml:space="preserve"> was utilized to dramatically speed up processing time by leveraging the capabilities of the graphics card of the laptop. For the system to be able to utilize CUDA functionalities, the </w:t>
      </w:r>
      <w:r w:rsidRPr="00E31ED0">
        <w:rPr>
          <w:i/>
          <w:color w:val="000000"/>
        </w:rPr>
        <w:t>Nvidia CUDA Toolkit 9.2</w:t>
      </w:r>
      <w:r w:rsidRPr="00E31ED0">
        <w:rPr>
          <w:color w:val="000000"/>
        </w:rPr>
        <w:t xml:space="preserve"> is also required. It should be noted that if one wishes to replicate the study using another graphics card, it should be able to support </w:t>
      </w:r>
      <w:r w:rsidRPr="00E31ED0">
        <w:rPr>
          <w:i/>
          <w:color w:val="000000"/>
        </w:rPr>
        <w:t xml:space="preserve">Nvidia CUDA. </w:t>
      </w:r>
      <w:r w:rsidRPr="00E31ED0">
        <w:rPr>
          <w:color w:val="000000"/>
        </w:rPr>
        <w:t xml:space="preserve">Installing the </w:t>
      </w:r>
      <w:r w:rsidRPr="00E31ED0">
        <w:rPr>
          <w:i/>
          <w:color w:val="000000"/>
        </w:rPr>
        <w:t xml:space="preserve">CUDA toolkit </w:t>
      </w:r>
      <w:r w:rsidRPr="00E31ED0">
        <w:rPr>
          <w:color w:val="000000"/>
        </w:rPr>
        <w:t xml:space="preserve">requires the latest </w:t>
      </w:r>
      <w:r w:rsidRPr="00E31ED0">
        <w:rPr>
          <w:i/>
          <w:color w:val="000000"/>
        </w:rPr>
        <w:t>Microsoft Visual Studio</w:t>
      </w:r>
      <w:r w:rsidRPr="00E31ED0">
        <w:rPr>
          <w:color w:val="000000"/>
        </w:rPr>
        <w:t xml:space="preserve"> to be installed as well. It should be greatly noted that </w:t>
      </w:r>
      <w:r w:rsidRPr="00E31ED0">
        <w:rPr>
          <w:i/>
          <w:color w:val="000000"/>
        </w:rPr>
        <w:t>Visual Studio</w:t>
      </w:r>
      <w:r w:rsidRPr="00E31ED0">
        <w:rPr>
          <w:color w:val="000000"/>
        </w:rPr>
        <w:t xml:space="preserve"> must have the </w:t>
      </w:r>
      <w:r w:rsidRPr="00E31ED0">
        <w:rPr>
          <w:i/>
          <w:color w:val="000000"/>
        </w:rPr>
        <w:t>Visual Studio 2015 C++ (version 14.0)</w:t>
      </w:r>
      <w:r w:rsidRPr="00E31ED0">
        <w:rPr>
          <w:color w:val="000000"/>
        </w:rPr>
        <w:t xml:space="preserve"> module installed.</w:t>
      </w:r>
    </w:p>
    <w:p w14:paraId="0B2EF823" w14:textId="2317B80E" w:rsidR="00B47DAC" w:rsidRPr="00E31ED0" w:rsidRDefault="00B47DAC" w:rsidP="00B47DAC">
      <w:pPr>
        <w:pBdr>
          <w:top w:val="nil"/>
          <w:left w:val="nil"/>
          <w:bottom w:val="nil"/>
          <w:right w:val="nil"/>
          <w:between w:val="nil"/>
        </w:pBdr>
        <w:spacing w:before="120"/>
        <w:rPr>
          <w:color w:val="000000"/>
        </w:rPr>
      </w:pPr>
      <w:r w:rsidRPr="00E31ED0">
        <w:rPr>
          <w:color w:val="000000"/>
        </w:rPr>
        <w:t>For the implementation of the system, a powerful laptop was used. The laptop that was used was equipped with a 7</w:t>
      </w:r>
      <w:r w:rsidRPr="00E31ED0">
        <w:rPr>
          <w:color w:val="000000"/>
          <w:vertAlign w:val="superscript"/>
        </w:rPr>
        <w:t>th</w:t>
      </w:r>
      <w:r w:rsidRPr="00E31ED0">
        <w:rPr>
          <w:color w:val="000000"/>
        </w:rPr>
        <w:t xml:space="preserve">-generation </w:t>
      </w:r>
      <w:r w:rsidRPr="00E31ED0">
        <w:rPr>
          <w:i/>
          <w:color w:val="000000"/>
        </w:rPr>
        <w:t>Intel i5</w:t>
      </w:r>
      <w:r w:rsidRPr="00E31ED0">
        <w:rPr>
          <w:color w:val="000000"/>
        </w:rPr>
        <w:t xml:space="preserve"> processor, 8 gigabytes of RAM, and </w:t>
      </w:r>
      <w:r w:rsidR="005D212B" w:rsidRPr="00E31ED0">
        <w:rPr>
          <w:color w:val="000000"/>
        </w:rPr>
        <w:t>a</w:t>
      </w:r>
      <w:r w:rsidRPr="00E31ED0">
        <w:rPr>
          <w:color w:val="000000"/>
        </w:rPr>
        <w:t xml:space="preserve"> </w:t>
      </w:r>
      <w:r w:rsidRPr="00E31ED0">
        <w:rPr>
          <w:i/>
          <w:color w:val="000000"/>
        </w:rPr>
        <w:t>Nvidia GeForce GTX1050</w:t>
      </w:r>
      <w:r w:rsidRPr="00E31ED0">
        <w:rPr>
          <w:color w:val="000000"/>
        </w:rPr>
        <w:t xml:space="preserve"> graphics card. The laptop also had a built-in webcam.</w:t>
      </w:r>
    </w:p>
    <w:p w14:paraId="3DC5D198" w14:textId="36789990" w:rsidR="00B47DAC" w:rsidRPr="00E31ED0" w:rsidRDefault="00B47DAC" w:rsidP="00B47DAC">
      <w:pPr>
        <w:pBdr>
          <w:top w:val="nil"/>
          <w:left w:val="nil"/>
          <w:bottom w:val="nil"/>
          <w:right w:val="nil"/>
          <w:between w:val="nil"/>
        </w:pBdr>
        <w:spacing w:before="120"/>
        <w:rPr>
          <w:color w:val="000000"/>
        </w:rPr>
      </w:pPr>
      <w:r w:rsidRPr="00E31ED0">
        <w:rPr>
          <w:color w:val="000000"/>
        </w:rPr>
        <w:t xml:space="preserve">Powerful hardware is recommended because the </w:t>
      </w:r>
      <w:proofErr w:type="spellStart"/>
      <w:r w:rsidRPr="00E31ED0">
        <w:rPr>
          <w:i/>
          <w:color w:val="000000"/>
        </w:rPr>
        <w:t>OpenPose</w:t>
      </w:r>
      <w:proofErr w:type="spellEnd"/>
      <w:r w:rsidRPr="00E31ED0">
        <w:rPr>
          <w:i/>
          <w:color w:val="000000"/>
        </w:rPr>
        <w:t xml:space="preserve"> </w:t>
      </w:r>
      <w:r w:rsidRPr="00E31ED0">
        <w:rPr>
          <w:color w:val="000000"/>
        </w:rPr>
        <w:t>libra</w:t>
      </w:r>
      <w:r w:rsidR="008079BF" w:rsidRPr="00E31ED0">
        <w:rPr>
          <w:color w:val="000000"/>
        </w:rPr>
        <w:t>r</w:t>
      </w:r>
      <w:r w:rsidRPr="00E31ED0">
        <w:rPr>
          <w:color w:val="000000"/>
        </w:rPr>
        <w:t>y demands significant amounts of computing power in order to work in real-time. When the videos were pre-processed into key points, it took almost a day with the laptop that the researchers used.</w:t>
      </w:r>
    </w:p>
    <w:p w14:paraId="45167FBB" w14:textId="405FED58" w:rsidR="00B47DAC" w:rsidRPr="00E31ED0" w:rsidRDefault="00B47DAC" w:rsidP="00B47DAC">
      <w:pPr>
        <w:pBdr>
          <w:top w:val="nil"/>
          <w:left w:val="nil"/>
          <w:bottom w:val="nil"/>
          <w:right w:val="nil"/>
          <w:between w:val="nil"/>
        </w:pBdr>
        <w:spacing w:before="120"/>
        <w:rPr>
          <w:color w:val="000000"/>
        </w:rPr>
      </w:pPr>
      <w:r w:rsidRPr="00E31ED0">
        <w:rPr>
          <w:color w:val="000000"/>
        </w:rPr>
        <w:t>To obtain the videos that were used for the dataset, the researchers asked for the help of several people to serve as actors that perform the gestures. At least 10 actors were involved in the videos, including some of the researchers.</w:t>
      </w:r>
    </w:p>
    <w:p w14:paraId="3DD37C65" w14:textId="0F12EBA4" w:rsidR="00A62689" w:rsidRPr="00E31ED0" w:rsidRDefault="00A62689" w:rsidP="00B47DAC">
      <w:pPr>
        <w:pBdr>
          <w:top w:val="nil"/>
          <w:left w:val="nil"/>
          <w:bottom w:val="nil"/>
          <w:right w:val="nil"/>
          <w:between w:val="nil"/>
        </w:pBdr>
        <w:spacing w:before="120"/>
        <w:rPr>
          <w:color w:val="000000"/>
        </w:rPr>
      </w:pPr>
      <w:r w:rsidRPr="00E31ED0">
        <w:rPr>
          <w:color w:val="000000"/>
        </w:rPr>
        <w:t>The total number of gestures is 9</w:t>
      </w:r>
      <w:r w:rsidR="003B74EF" w:rsidRPr="00E31ED0">
        <w:rPr>
          <w:color w:val="000000"/>
        </w:rPr>
        <w:t>1</w:t>
      </w:r>
      <w:r w:rsidRPr="00E31ED0">
        <w:rPr>
          <w:color w:val="000000"/>
        </w:rPr>
        <w:t xml:space="preserve"> ASL gestures, w</w:t>
      </w:r>
      <w:r w:rsidR="0088758C" w:rsidRPr="00E31ED0">
        <w:rPr>
          <w:color w:val="000000"/>
        </w:rPr>
        <w:t>ith</w:t>
      </w:r>
      <w:r w:rsidRPr="00E31ED0">
        <w:rPr>
          <w:color w:val="000000"/>
        </w:rPr>
        <w:t xml:space="preserve"> each actor performing all 9</w:t>
      </w:r>
      <w:r w:rsidR="003C09DE" w:rsidRPr="00E31ED0">
        <w:rPr>
          <w:color w:val="000000"/>
        </w:rPr>
        <w:t>1</w:t>
      </w:r>
      <w:r w:rsidRPr="00E31ED0">
        <w:rPr>
          <w:color w:val="000000"/>
        </w:rPr>
        <w:t xml:space="preserve"> gestures</w:t>
      </w:r>
      <w:r w:rsidR="00EE7840" w:rsidRPr="00E31ED0">
        <w:rPr>
          <w:color w:val="000000"/>
        </w:rPr>
        <w:t xml:space="preserve">. However, there are other videos that are inconsistent with other videos, which is considered as wrongly recorded, thus removed. Overall, </w:t>
      </w:r>
      <w:r w:rsidRPr="00E31ED0">
        <w:rPr>
          <w:color w:val="000000"/>
        </w:rPr>
        <w:t>there are a total of 9</w:t>
      </w:r>
      <w:r w:rsidR="00EE7840" w:rsidRPr="00E31ED0">
        <w:rPr>
          <w:color w:val="000000"/>
        </w:rPr>
        <w:t>00+</w:t>
      </w:r>
      <w:r w:rsidRPr="00E31ED0">
        <w:rPr>
          <w:color w:val="000000"/>
        </w:rPr>
        <w:t xml:space="preserve"> videos for the dataset that is used in this research.</w:t>
      </w:r>
    </w:p>
    <w:p w14:paraId="17771C29" w14:textId="274818EF" w:rsidR="00E01D53" w:rsidRPr="00E31ED0" w:rsidRDefault="00E01D53" w:rsidP="00E01D53">
      <w:pPr>
        <w:pStyle w:val="Head1"/>
        <w:spacing w:beforeLines="50" w:before="120" w:afterLines="50" w:after="120"/>
        <w:ind w:left="0" w:firstLine="0"/>
        <w:rPr>
          <w14:ligatures w14:val="standard"/>
        </w:rPr>
      </w:pPr>
      <w:r w:rsidRPr="00E31ED0">
        <w:rPr>
          <w:rStyle w:val="Label"/>
          <w14:ligatures w14:val="standard"/>
        </w:rPr>
        <w:t>3.1 Input</w:t>
      </w:r>
      <w:r w:rsidRPr="00E31ED0">
        <w:rPr>
          <w14:ligatures w14:val="standard"/>
        </w:rPr>
        <w:tab/>
      </w:r>
    </w:p>
    <w:p w14:paraId="06FB5778" w14:textId="05BF5337" w:rsidR="00E01D53" w:rsidRPr="00E31ED0" w:rsidRDefault="00E01D53" w:rsidP="00E01D53">
      <w:pPr>
        <w:pStyle w:val="DisplayFormula"/>
        <w:tabs>
          <w:tab w:val="left" w:pos="200"/>
          <w:tab w:val="right" w:pos="4780"/>
        </w:tabs>
        <w:spacing w:beforeLines="50" w:before="120" w:afterLines="50" w:after="120"/>
        <w:jc w:val="both"/>
        <w:rPr>
          <w:lang w:eastAsia="it-IT"/>
          <w14:ligatures w14:val="standard"/>
        </w:rPr>
      </w:pPr>
      <w:r w:rsidRPr="00E31ED0">
        <w:rPr>
          <w:lang w:eastAsia="it-IT"/>
          <w14:ligatures w14:val="standard"/>
        </w:rPr>
        <w:t>For the in</w:t>
      </w:r>
      <w:r w:rsidR="00B47DAC" w:rsidRPr="00E31ED0">
        <w:rPr>
          <w:lang w:eastAsia="it-IT"/>
          <w14:ligatures w14:val="standard"/>
        </w:rPr>
        <w:t>p</w:t>
      </w:r>
      <w:r w:rsidRPr="00E31ED0">
        <w:rPr>
          <w:lang w:eastAsia="it-IT"/>
          <w14:ligatures w14:val="standard"/>
        </w:rPr>
        <w:t>ut, the most common device used is a standard camera, a video from a web camera. A video with a 720p quality, with the signer perpendicular to the webcam and only the upper body must be seen in the video.</w:t>
      </w:r>
    </w:p>
    <w:p w14:paraId="3673F066" w14:textId="40DA938B" w:rsidR="002D4D6A" w:rsidRPr="00E31ED0" w:rsidRDefault="002D4D6A" w:rsidP="002D4D6A">
      <w:pPr>
        <w:spacing w:after="160"/>
      </w:pPr>
      <w:r w:rsidRPr="00E31ED0">
        <w:t>However, there are differences on the source where the videos will come from. For the training and testing phase, the videos will be coming from the dataset. For the using phase, an internal or external webcam will be the source of the videos.</w:t>
      </w:r>
    </w:p>
    <w:p w14:paraId="458B35F3" w14:textId="55CCD64E" w:rsidR="00E01D53" w:rsidRPr="00E31ED0" w:rsidRDefault="00E01D53" w:rsidP="00E01D53">
      <w:pPr>
        <w:pStyle w:val="Head1"/>
        <w:spacing w:beforeLines="50" w:before="120" w:afterLines="50" w:after="120"/>
        <w:ind w:left="0" w:firstLine="0"/>
        <w:rPr>
          <w14:ligatures w14:val="standard"/>
        </w:rPr>
      </w:pPr>
      <w:r w:rsidRPr="00E31ED0">
        <w:rPr>
          <w:rStyle w:val="Label"/>
          <w14:ligatures w14:val="standard"/>
        </w:rPr>
        <w:t>3.2 Pre-Processing</w:t>
      </w:r>
      <w:r w:rsidRPr="00E31ED0">
        <w:rPr>
          <w14:ligatures w14:val="standard"/>
        </w:rPr>
        <w:tab/>
      </w:r>
    </w:p>
    <w:p w14:paraId="03AE1F6D" w14:textId="3E8C4AF9" w:rsidR="002D4D6A" w:rsidRPr="00E31ED0" w:rsidRDefault="00E01D53" w:rsidP="002D4D6A">
      <w:pPr>
        <w:keepNext/>
        <w:spacing w:before="120"/>
      </w:pPr>
      <w:r w:rsidRPr="00E31ED0">
        <w:rPr>
          <w:lang w:eastAsia="it-IT"/>
          <w14:ligatures w14:val="standard"/>
        </w:rPr>
        <w:t>For the Pre-Processing Module, an implementation of [</w:t>
      </w:r>
      <w:r w:rsidR="00CD5F62" w:rsidRPr="00E31ED0">
        <w:rPr>
          <w:lang w:eastAsia="it-IT"/>
          <w14:ligatures w14:val="standard"/>
        </w:rPr>
        <w:t>2</w:t>
      </w:r>
      <w:r w:rsidRPr="00E31ED0">
        <w:rPr>
          <w:lang w:eastAsia="it-IT"/>
          <w14:ligatures w14:val="standard"/>
        </w:rPr>
        <w:t xml:space="preserve">] using </w:t>
      </w:r>
      <w:proofErr w:type="spellStart"/>
      <w:r w:rsidRPr="00E31ED0">
        <w:rPr>
          <w:i/>
          <w:lang w:eastAsia="it-IT"/>
          <w14:ligatures w14:val="standard"/>
        </w:rPr>
        <w:t>Chainer</w:t>
      </w:r>
      <w:proofErr w:type="spellEnd"/>
      <w:r w:rsidRPr="00E31ED0">
        <w:rPr>
          <w:lang w:eastAsia="it-IT"/>
          <w14:ligatures w14:val="standard"/>
        </w:rPr>
        <w:t xml:space="preserve">, a Python library is used to extract the body </w:t>
      </w:r>
      <w:r w:rsidR="00E505F6" w:rsidRPr="00E31ED0">
        <w:rPr>
          <w:lang w:eastAsia="it-IT"/>
          <w14:ligatures w14:val="standard"/>
        </w:rPr>
        <w:t>key points</w:t>
      </w:r>
      <w:r w:rsidRPr="00E31ED0">
        <w:rPr>
          <w:lang w:eastAsia="it-IT"/>
          <w14:ligatures w14:val="standard"/>
        </w:rPr>
        <w:t xml:space="preserve"> and hand </w:t>
      </w:r>
      <w:r w:rsidR="00E505F6" w:rsidRPr="00E31ED0">
        <w:rPr>
          <w:lang w:eastAsia="it-IT"/>
          <w14:ligatures w14:val="standard"/>
        </w:rPr>
        <w:t>key points</w:t>
      </w:r>
      <w:r w:rsidRPr="00E31ED0">
        <w:rPr>
          <w:lang w:eastAsia="it-IT"/>
          <w14:ligatures w14:val="standard"/>
        </w:rPr>
        <w:t xml:space="preserve"> from the signer.</w:t>
      </w:r>
      <w:r w:rsidRPr="00E31ED0">
        <w:rPr>
          <w:lang w:eastAsia="ja-JP"/>
          <w14:ligatures w14:val="standard"/>
        </w:rPr>
        <w:t xml:space="preserve"> </w:t>
      </w:r>
      <w:r w:rsidR="00615209" w:rsidRPr="00E31ED0">
        <w:rPr>
          <w:lang w:eastAsia="ja-JP"/>
          <w14:ligatures w14:val="standard"/>
        </w:rPr>
        <w:t xml:space="preserve">The graphical representation of these </w:t>
      </w:r>
      <w:proofErr w:type="spellStart"/>
      <w:r w:rsidR="00615209" w:rsidRPr="00E31ED0">
        <w:rPr>
          <w:lang w:eastAsia="ja-JP"/>
          <w14:ligatures w14:val="standard"/>
        </w:rPr>
        <w:t>keypoints</w:t>
      </w:r>
      <w:proofErr w:type="spellEnd"/>
      <w:r w:rsidR="00615209" w:rsidRPr="00E31ED0">
        <w:rPr>
          <w:lang w:eastAsia="ja-JP"/>
          <w14:ligatures w14:val="standard"/>
        </w:rPr>
        <w:t xml:space="preserve"> are shown on Figure 1 and 2.</w:t>
      </w:r>
      <w:r w:rsidR="00615209" w:rsidRPr="00E31ED0">
        <w:t xml:space="preserve"> </w:t>
      </w:r>
      <w:r w:rsidR="002D4D6A" w:rsidRPr="00E31ED0">
        <w:t xml:space="preserve">There are a total of 56 </w:t>
      </w:r>
      <w:proofErr w:type="spellStart"/>
      <w:r w:rsidR="002D4D6A" w:rsidRPr="00E31ED0">
        <w:t>keypoints</w:t>
      </w:r>
      <w:proofErr w:type="spellEnd"/>
      <w:r w:rsidR="002D4D6A" w:rsidRPr="00E31ED0">
        <w:t>, a total of 1</w:t>
      </w:r>
      <w:r w:rsidR="005F5F35" w:rsidRPr="00E31ED0">
        <w:t>12</w:t>
      </w:r>
      <w:r w:rsidR="002D4D6A" w:rsidRPr="00E31ED0">
        <w:t xml:space="preserve"> values because of the </w:t>
      </w:r>
      <w:proofErr w:type="spellStart"/>
      <w:r w:rsidR="002D4D6A" w:rsidRPr="00E31ED0">
        <w:t>keypoints</w:t>
      </w:r>
      <w:proofErr w:type="spellEnd"/>
      <w:r w:rsidR="002D4D6A" w:rsidRPr="00E31ED0">
        <w:t xml:space="preserve"> having x and y values, Principal Component Analysis is used to convert each x and y </w:t>
      </w:r>
      <w:proofErr w:type="spellStart"/>
      <w:r w:rsidR="002D4D6A" w:rsidRPr="00E31ED0">
        <w:t>keypoint</w:t>
      </w:r>
      <w:proofErr w:type="spellEnd"/>
      <w:r w:rsidR="002D4D6A" w:rsidRPr="00E31ED0">
        <w:t xml:space="preserve"> to only one value, thus having a total of 56 </w:t>
      </w:r>
      <w:proofErr w:type="spellStart"/>
      <w:r w:rsidR="002D4D6A" w:rsidRPr="00E31ED0">
        <w:t>keypoints</w:t>
      </w:r>
      <w:proofErr w:type="spellEnd"/>
      <w:r w:rsidR="002D4D6A" w:rsidRPr="00E31ED0">
        <w:t xml:space="preserve"> that serves as the features of each frame.</w:t>
      </w:r>
    </w:p>
    <w:p w14:paraId="5668602F" w14:textId="7C047E54" w:rsidR="002D4D6A" w:rsidRPr="00E31ED0" w:rsidRDefault="002D4D6A" w:rsidP="002D4D6A">
      <w:pPr>
        <w:keepNext/>
        <w:spacing w:before="120"/>
      </w:pPr>
      <w:r w:rsidRPr="00E31ED0">
        <w:t xml:space="preserve">The program goes through each video in a frame-by-frame fashion, capturing only frames after an interval of frames has passed. This interval is calculated by the program by dividing the length of the video by 12; the pre-processing program is only set to use the feature extraction function of the </w:t>
      </w:r>
      <w:proofErr w:type="spellStart"/>
      <w:r w:rsidRPr="00E31ED0">
        <w:rPr>
          <w:i/>
        </w:rPr>
        <w:t>OpenPose</w:t>
      </w:r>
      <w:proofErr w:type="spellEnd"/>
      <w:r w:rsidRPr="00E31ED0">
        <w:rPr>
          <w:i/>
        </w:rPr>
        <w:t xml:space="preserve"> </w:t>
      </w:r>
      <w:r w:rsidRPr="00E31ED0">
        <w:t xml:space="preserve">library for only 12 frames of a video. Per frame that was read by the function of the </w:t>
      </w:r>
      <w:proofErr w:type="spellStart"/>
      <w:r w:rsidRPr="00E31ED0">
        <w:rPr>
          <w:i/>
        </w:rPr>
        <w:t>OpenPose</w:t>
      </w:r>
      <w:proofErr w:type="spellEnd"/>
      <w:r w:rsidRPr="00E31ED0">
        <w:rPr>
          <w:i/>
        </w:rPr>
        <w:t xml:space="preserve"> </w:t>
      </w:r>
      <w:r w:rsidRPr="00E31ED0">
        <w:t>library</w:t>
      </w:r>
      <w:r w:rsidR="00BE72A5" w:rsidRPr="00E31ED0">
        <w:t xml:space="preserve">. </w:t>
      </w:r>
    </w:p>
    <w:p w14:paraId="582EC82E" w14:textId="77777777" w:rsidR="002D4D6A" w:rsidRPr="00E31ED0" w:rsidRDefault="002D4D6A" w:rsidP="002D4D6A">
      <w:pPr>
        <w:keepNext/>
      </w:pPr>
    </w:p>
    <w:p w14:paraId="54F280D5" w14:textId="49F85DAE" w:rsidR="00615209" w:rsidRPr="00E31ED0" w:rsidRDefault="00615209" w:rsidP="002D4D6A">
      <w:pPr>
        <w:keepNext/>
      </w:pPr>
      <w:r w:rsidRPr="00E31ED0">
        <w:rPr>
          <w:noProof/>
        </w:rPr>
        <w:drawing>
          <wp:inline distT="0" distB="0" distL="0" distR="0" wp14:anchorId="0728E742" wp14:editId="23D21508">
            <wp:extent cx="1323317" cy="1647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
                      <a:extLst>
                        <a:ext uri="{28A0092B-C50C-407E-A947-70E740481C1C}">
                          <a14:useLocalDpi xmlns:a14="http://schemas.microsoft.com/office/drawing/2010/main" val="0"/>
                        </a:ext>
                      </a:extLst>
                    </a:blip>
                    <a:srcRect l="28732" t="14497" r="32613"/>
                    <a:stretch/>
                  </pic:blipFill>
                  <pic:spPr bwMode="auto">
                    <a:xfrm>
                      <a:off x="0" y="0"/>
                      <a:ext cx="1338887" cy="1667213"/>
                    </a:xfrm>
                    <a:prstGeom prst="rect">
                      <a:avLst/>
                    </a:prstGeom>
                    <a:noFill/>
                    <a:ln>
                      <a:noFill/>
                    </a:ln>
                    <a:extLst>
                      <a:ext uri="{53640926-AAD7-44D8-BBD7-CCE9431645EC}">
                        <a14:shadowObscured xmlns:a14="http://schemas.microsoft.com/office/drawing/2010/main"/>
                      </a:ext>
                    </a:extLst>
                  </pic:spPr>
                </pic:pic>
              </a:graphicData>
            </a:graphic>
          </wp:inline>
        </w:drawing>
      </w:r>
      <w:r w:rsidRPr="00E31ED0">
        <w:t xml:space="preserve"> </w:t>
      </w:r>
      <w:r w:rsidRPr="00E31ED0">
        <w:rPr>
          <w:noProof/>
        </w:rPr>
        <w:drawing>
          <wp:inline distT="0" distB="0" distL="0" distR="0" wp14:anchorId="78FABB93" wp14:editId="2E03A3DF">
            <wp:extent cx="1509761" cy="1659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4">
                      <a:extLst>
                        <a:ext uri="{28A0092B-C50C-407E-A947-70E740481C1C}">
                          <a14:useLocalDpi xmlns:a14="http://schemas.microsoft.com/office/drawing/2010/main" val="0"/>
                        </a:ext>
                      </a:extLst>
                    </a:blip>
                    <a:srcRect l="16668" t="7741" r="36280"/>
                    <a:stretch/>
                  </pic:blipFill>
                  <pic:spPr bwMode="auto">
                    <a:xfrm>
                      <a:off x="0" y="0"/>
                      <a:ext cx="1532868" cy="1685211"/>
                    </a:xfrm>
                    <a:prstGeom prst="rect">
                      <a:avLst/>
                    </a:prstGeom>
                    <a:noFill/>
                    <a:ln>
                      <a:noFill/>
                    </a:ln>
                    <a:extLst>
                      <a:ext uri="{53640926-AAD7-44D8-BBD7-CCE9431645EC}">
                        <a14:shadowObscured xmlns:a14="http://schemas.microsoft.com/office/drawing/2010/main"/>
                      </a:ext>
                    </a:extLst>
                  </pic:spPr>
                </pic:pic>
              </a:graphicData>
            </a:graphic>
          </wp:inline>
        </w:drawing>
      </w:r>
    </w:p>
    <w:p w14:paraId="76453DDF" w14:textId="2BC7281C" w:rsidR="00615209" w:rsidRPr="00E31ED0" w:rsidRDefault="00615209" w:rsidP="00615209">
      <w:pPr>
        <w:pStyle w:val="Caption"/>
        <w:jc w:val="center"/>
      </w:pPr>
      <w:bookmarkStart w:id="0" w:name="_Toc531847462"/>
      <w:r w:rsidRPr="00E31ED0">
        <w:t xml:space="preserve">Figure </w:t>
      </w:r>
      <w:r w:rsidR="002D4D6A" w:rsidRPr="00E31ED0">
        <w:t xml:space="preserve">1: </w:t>
      </w:r>
      <w:r w:rsidRPr="00E31ED0">
        <w:t xml:space="preserve">Representation of the </w:t>
      </w:r>
      <w:proofErr w:type="spellStart"/>
      <w:r w:rsidRPr="00E31ED0">
        <w:t>keypoints</w:t>
      </w:r>
      <w:proofErr w:type="spellEnd"/>
      <w:r w:rsidRPr="00E31ED0">
        <w:t xml:space="preserve"> for </w:t>
      </w:r>
      <w:r w:rsidRPr="00E31ED0">
        <w:rPr>
          <w:i/>
        </w:rPr>
        <w:t>‘hello’</w:t>
      </w:r>
      <w:bookmarkEnd w:id="0"/>
    </w:p>
    <w:p w14:paraId="596393B0" w14:textId="77777777" w:rsidR="00615209" w:rsidRPr="00E31ED0" w:rsidRDefault="00615209" w:rsidP="00615209"/>
    <w:p w14:paraId="5C25B48E" w14:textId="77777777" w:rsidR="00615209" w:rsidRPr="00E31ED0" w:rsidRDefault="00615209" w:rsidP="00615209">
      <w:pPr>
        <w:keepNext/>
        <w:jc w:val="center"/>
      </w:pPr>
      <w:r w:rsidRPr="00E31ED0">
        <w:rPr>
          <w:noProof/>
        </w:rPr>
        <w:drawing>
          <wp:inline distT="0" distB="0" distL="0" distR="0" wp14:anchorId="46EA949B" wp14:editId="70EB7E02">
            <wp:extent cx="1563809" cy="1989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2815" r="26732" b="8249"/>
                    <a:stretch/>
                  </pic:blipFill>
                  <pic:spPr bwMode="auto">
                    <a:xfrm>
                      <a:off x="0" y="0"/>
                      <a:ext cx="1583366" cy="2014730"/>
                    </a:xfrm>
                    <a:prstGeom prst="rect">
                      <a:avLst/>
                    </a:prstGeom>
                    <a:noFill/>
                    <a:ln>
                      <a:noFill/>
                    </a:ln>
                    <a:extLst>
                      <a:ext uri="{53640926-AAD7-44D8-BBD7-CCE9431645EC}">
                        <a14:shadowObscured xmlns:a14="http://schemas.microsoft.com/office/drawing/2010/main"/>
                      </a:ext>
                    </a:extLst>
                  </pic:spPr>
                </pic:pic>
              </a:graphicData>
            </a:graphic>
          </wp:inline>
        </w:drawing>
      </w:r>
      <w:r w:rsidRPr="00E31ED0">
        <w:t xml:space="preserve"> </w:t>
      </w:r>
      <w:r w:rsidRPr="00E31ED0">
        <w:rPr>
          <w:noProof/>
        </w:rPr>
        <w:drawing>
          <wp:inline distT="0" distB="0" distL="0" distR="0" wp14:anchorId="1BE597FD" wp14:editId="536F2195">
            <wp:extent cx="1352550" cy="20032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1425" t="13003" r="36452" b="2157"/>
                    <a:stretch/>
                  </pic:blipFill>
                  <pic:spPr bwMode="auto">
                    <a:xfrm>
                      <a:off x="0" y="0"/>
                      <a:ext cx="1363014" cy="2018735"/>
                    </a:xfrm>
                    <a:prstGeom prst="rect">
                      <a:avLst/>
                    </a:prstGeom>
                    <a:noFill/>
                    <a:ln>
                      <a:noFill/>
                    </a:ln>
                    <a:extLst>
                      <a:ext uri="{53640926-AAD7-44D8-BBD7-CCE9431645EC}">
                        <a14:shadowObscured xmlns:a14="http://schemas.microsoft.com/office/drawing/2010/main"/>
                      </a:ext>
                    </a:extLst>
                  </pic:spPr>
                </pic:pic>
              </a:graphicData>
            </a:graphic>
          </wp:inline>
        </w:drawing>
      </w:r>
    </w:p>
    <w:p w14:paraId="0F3B4BCD" w14:textId="663F6609" w:rsidR="004D5D6C" w:rsidRPr="00E31ED0" w:rsidRDefault="00615209" w:rsidP="00BE72A5">
      <w:pPr>
        <w:pStyle w:val="Caption"/>
        <w:jc w:val="center"/>
        <w:rPr>
          <w:rStyle w:val="Label"/>
        </w:rPr>
      </w:pPr>
      <w:bookmarkStart w:id="1" w:name="_Toc531847463"/>
      <w:r w:rsidRPr="00E31ED0">
        <w:t xml:space="preserve">Figure </w:t>
      </w:r>
      <w:r w:rsidR="002D4D6A" w:rsidRPr="00E31ED0">
        <w:t>2:</w:t>
      </w:r>
      <w:r w:rsidRPr="00E31ED0">
        <w:t xml:space="preserve"> Representation of the </w:t>
      </w:r>
      <w:proofErr w:type="spellStart"/>
      <w:r w:rsidRPr="00E31ED0">
        <w:t>keypoints</w:t>
      </w:r>
      <w:proofErr w:type="spellEnd"/>
      <w:r w:rsidRPr="00E31ED0">
        <w:t xml:space="preserve"> for </w:t>
      </w:r>
      <w:r w:rsidRPr="00E31ED0">
        <w:rPr>
          <w:i/>
        </w:rPr>
        <w:t>‘father’</w:t>
      </w:r>
      <w:bookmarkEnd w:id="1"/>
    </w:p>
    <w:p w14:paraId="2891D2E4" w14:textId="35DA354B" w:rsidR="00E01D53" w:rsidRPr="00E31ED0" w:rsidRDefault="00E01D53" w:rsidP="00E01D53">
      <w:pPr>
        <w:pStyle w:val="Head1"/>
        <w:spacing w:beforeLines="50" w:before="120" w:afterLines="50" w:after="120"/>
        <w:ind w:left="0" w:firstLine="0"/>
        <w:rPr>
          <w14:ligatures w14:val="standard"/>
        </w:rPr>
      </w:pPr>
      <w:r w:rsidRPr="00E31ED0">
        <w:rPr>
          <w:rStyle w:val="Label"/>
          <w14:ligatures w14:val="standard"/>
        </w:rPr>
        <w:t>3.1 Process</w:t>
      </w:r>
      <w:r w:rsidRPr="00E31ED0">
        <w:rPr>
          <w14:ligatures w14:val="standard"/>
        </w:rPr>
        <w:tab/>
      </w:r>
    </w:p>
    <w:p w14:paraId="5E6F2D26" w14:textId="2E1B7633" w:rsidR="00CB15F1" w:rsidRPr="00E31ED0" w:rsidRDefault="00E01D53" w:rsidP="00E01D53">
      <w:pPr>
        <w:spacing w:after="160"/>
      </w:pPr>
      <w:r w:rsidRPr="00E31ED0">
        <w:rPr>
          <w:lang w:eastAsia="it-IT"/>
          <w14:ligatures w14:val="standard"/>
        </w:rPr>
        <w:t xml:space="preserve">After extracting the </w:t>
      </w:r>
      <w:r w:rsidR="00E505F6" w:rsidRPr="00E31ED0">
        <w:rPr>
          <w:lang w:eastAsia="it-IT"/>
          <w14:ligatures w14:val="standard"/>
        </w:rPr>
        <w:t>key points</w:t>
      </w:r>
      <w:r w:rsidRPr="00E31ED0">
        <w:rPr>
          <w:lang w:eastAsia="it-IT"/>
          <w14:ligatures w14:val="standard"/>
        </w:rPr>
        <w:t>,</w:t>
      </w:r>
      <w:r w:rsidR="00E505F6" w:rsidRPr="00E31ED0">
        <w:rPr>
          <w:lang w:eastAsia="it-IT"/>
          <w14:ligatures w14:val="standard"/>
        </w:rPr>
        <w:t xml:space="preserve"> the </w:t>
      </w:r>
      <w:r w:rsidRPr="00E31ED0">
        <w:t>system architecture mentioned by [1</w:t>
      </w:r>
      <w:r w:rsidR="00EF5E0A" w:rsidRPr="00E31ED0">
        <w:t>0</w:t>
      </w:r>
      <w:r w:rsidRPr="00E31ED0">
        <w:t>] is implemented</w:t>
      </w:r>
      <w:r w:rsidR="00E505F6" w:rsidRPr="00E31ED0">
        <w:t xml:space="preserve"> for the Hidden Markov Model using the </w:t>
      </w:r>
      <w:proofErr w:type="spellStart"/>
      <w:r w:rsidR="0026027F" w:rsidRPr="00E31ED0">
        <w:rPr>
          <w:i/>
        </w:rPr>
        <w:t>HMM</w:t>
      </w:r>
      <w:r w:rsidR="00E505F6" w:rsidRPr="00E31ED0">
        <w:rPr>
          <w:i/>
        </w:rPr>
        <w:t>learn</w:t>
      </w:r>
      <w:proofErr w:type="spellEnd"/>
      <w:r w:rsidR="00E505F6" w:rsidRPr="00E31ED0">
        <w:t xml:space="preserve"> library in Python</w:t>
      </w:r>
      <w:r w:rsidRPr="00E31ED0">
        <w:t xml:space="preserve">, which is shown in Figure </w:t>
      </w:r>
      <w:r w:rsidR="002D4D6A" w:rsidRPr="00E31ED0">
        <w:t>3</w:t>
      </w:r>
      <w:r w:rsidRPr="00E31ED0">
        <w:t>. The implementation</w:t>
      </w:r>
      <w:r w:rsidR="00E505F6" w:rsidRPr="00E31ED0">
        <w:t xml:space="preserve"> from [1</w:t>
      </w:r>
      <w:r w:rsidR="00EF5E0A" w:rsidRPr="00E31ED0">
        <w:t>0</w:t>
      </w:r>
      <w:r w:rsidR="00E505F6" w:rsidRPr="00E31ED0">
        <w:t>]</w:t>
      </w:r>
      <w:r w:rsidRPr="00E31ED0">
        <w:t xml:space="preserve"> is for speech recognition, but it can also be used in other related problems such as Gesture Recognition, which falls in this research.</w:t>
      </w:r>
    </w:p>
    <w:p w14:paraId="13B3199B" w14:textId="77777777" w:rsidR="00E505F6" w:rsidRPr="00E31ED0" w:rsidRDefault="00E505F6" w:rsidP="00E505F6">
      <w:pPr>
        <w:spacing w:after="160"/>
      </w:pPr>
      <w:r w:rsidRPr="00E31ED0">
        <w:rPr>
          <w:noProof/>
        </w:rPr>
        <w:lastRenderedPageBreak/>
        <w:drawing>
          <wp:inline distT="0" distB="0" distL="0" distR="0" wp14:anchorId="255CC07A" wp14:editId="22F15A36">
            <wp:extent cx="3238500" cy="2094905"/>
            <wp:effectExtent l="0" t="0" r="0" b="63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mm.PNG"/>
                    <pic:cNvPicPr/>
                  </pic:nvPicPr>
                  <pic:blipFill>
                    <a:blip r:embed="rId17"/>
                    <a:stretch>
                      <a:fillRect/>
                    </a:stretch>
                  </pic:blipFill>
                  <pic:spPr>
                    <a:xfrm>
                      <a:off x="0" y="0"/>
                      <a:ext cx="3243997" cy="2098461"/>
                    </a:xfrm>
                    <a:prstGeom prst="rect">
                      <a:avLst/>
                    </a:prstGeom>
                  </pic:spPr>
                </pic:pic>
              </a:graphicData>
            </a:graphic>
          </wp:inline>
        </w:drawing>
      </w:r>
    </w:p>
    <w:p w14:paraId="7B7A9422" w14:textId="40F34E15" w:rsidR="00E01D53" w:rsidRPr="00E31ED0" w:rsidRDefault="00E505F6" w:rsidP="00C90685">
      <w:pPr>
        <w:pStyle w:val="FigureCaption"/>
        <w:jc w:val="both"/>
        <w:rPr>
          <w:b w:val="0"/>
          <w:lang w:eastAsia="ja-JP"/>
          <w14:ligatures w14:val="standard"/>
        </w:rPr>
      </w:pPr>
      <w:r w:rsidRPr="00E31ED0">
        <w:rPr>
          <w:rStyle w:val="Label"/>
          <w14:ligatures w14:val="standard"/>
        </w:rPr>
        <w:t xml:space="preserve">Figure </w:t>
      </w:r>
      <w:r w:rsidR="002D4D6A" w:rsidRPr="00E31ED0">
        <w:rPr>
          <w:rStyle w:val="Label"/>
          <w14:ligatures w14:val="standard"/>
        </w:rPr>
        <w:t>3</w:t>
      </w:r>
      <w:r w:rsidRPr="00E31ED0">
        <w:rPr>
          <w:rStyle w:val="Label"/>
          <w14:ligatures w14:val="standard"/>
        </w:rPr>
        <w:t>:</w:t>
      </w:r>
      <w:r w:rsidRPr="00E31ED0">
        <w:rPr>
          <w:lang w:eastAsia="ja-JP"/>
          <w14:ligatures w14:val="standard"/>
        </w:rPr>
        <w:t xml:space="preserve"> HMM Implementation</w:t>
      </w:r>
    </w:p>
    <w:p w14:paraId="75040A62" w14:textId="58E24107" w:rsidR="004C3EAB" w:rsidRPr="00E31ED0" w:rsidRDefault="00FA2387" w:rsidP="004C3EAB">
      <w:pPr>
        <w:pStyle w:val="Image"/>
        <w:rPr>
          <w14:ligatures w14:val="standard"/>
        </w:rPr>
      </w:pPr>
      <w:r>
        <w:rPr>
          <w:noProof/>
        </w:rPr>
        <w:drawing>
          <wp:inline distT="0" distB="0" distL="0" distR="0" wp14:anchorId="7AE57CA3" wp14:editId="464548A5">
            <wp:extent cx="3048000" cy="3399790"/>
            <wp:effectExtent l="0" t="0" r="0" b="0"/>
            <wp:docPr id="7" name="Picture 7"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_Architecture.png"/>
                    <pic:cNvPicPr/>
                  </pic:nvPicPr>
                  <pic:blipFill>
                    <a:blip r:embed="rId18"/>
                    <a:stretch>
                      <a:fillRect/>
                    </a:stretch>
                  </pic:blipFill>
                  <pic:spPr>
                    <a:xfrm>
                      <a:off x="0" y="0"/>
                      <a:ext cx="3048000" cy="3399790"/>
                    </a:xfrm>
                    <a:prstGeom prst="rect">
                      <a:avLst/>
                    </a:prstGeom>
                  </pic:spPr>
                </pic:pic>
              </a:graphicData>
            </a:graphic>
          </wp:inline>
        </w:drawing>
      </w:r>
    </w:p>
    <w:p w14:paraId="370F496A" w14:textId="307D1E36" w:rsidR="004C3EAB" w:rsidRPr="00E31ED0" w:rsidRDefault="004C3EAB" w:rsidP="004C3EAB">
      <w:pPr>
        <w:pStyle w:val="FigureCaption"/>
        <w:jc w:val="both"/>
        <w:rPr>
          <w:b w:val="0"/>
          <w:lang w:eastAsia="ja-JP"/>
          <w14:ligatures w14:val="standard"/>
        </w:rPr>
      </w:pPr>
      <w:r w:rsidRPr="00E31ED0">
        <w:rPr>
          <w:rStyle w:val="Label"/>
          <w14:ligatures w14:val="standard"/>
        </w:rPr>
        <w:t>Figure</w:t>
      </w:r>
      <w:r w:rsidR="005A0457" w:rsidRPr="00E31ED0">
        <w:rPr>
          <w:rStyle w:val="Label"/>
          <w14:ligatures w14:val="standard"/>
        </w:rPr>
        <w:t xml:space="preserve"> 4</w:t>
      </w:r>
      <w:r w:rsidRPr="00E31ED0">
        <w:rPr>
          <w:rStyle w:val="Label"/>
          <w14:ligatures w14:val="standard"/>
        </w:rPr>
        <w:t>:</w:t>
      </w:r>
      <w:r w:rsidRPr="00E31ED0">
        <w:rPr>
          <w:lang w:eastAsia="ja-JP"/>
          <w14:ligatures w14:val="standard"/>
        </w:rPr>
        <w:t xml:space="preserve"> System Architecture Diagram</w:t>
      </w:r>
    </w:p>
    <w:p w14:paraId="1C32D6BF" w14:textId="0F259ECB" w:rsidR="00915298" w:rsidRPr="00E31ED0" w:rsidRDefault="004C3EAB" w:rsidP="00C90685">
      <w:pPr>
        <w:spacing w:before="120" w:after="160"/>
      </w:pPr>
      <w:r w:rsidRPr="00E31ED0">
        <w:t xml:space="preserve">As seen in </w:t>
      </w:r>
      <w:r w:rsidR="005A0457" w:rsidRPr="00E31ED0">
        <w:t>Figure 4</w:t>
      </w:r>
      <w:r w:rsidRPr="00E31ED0">
        <w:t xml:space="preserve">, the system is comprised of three phases: training, testing, and using. The goal of the first phase, which is the training phase, is to create multiple </w:t>
      </w:r>
      <w:r w:rsidRPr="00E31ED0">
        <w:rPr>
          <w:i/>
        </w:rPr>
        <w:t>Hidden Markov Model</w:t>
      </w:r>
      <w:r w:rsidRPr="00E31ED0">
        <w:t xml:space="preserve"> (HMM) instances, and to make each instance learn the probability values for their respective gestures in order to make predictions. To teach each instance their probability values, the </w:t>
      </w:r>
      <w:r w:rsidRPr="00E31ED0">
        <w:rPr>
          <w:i/>
        </w:rPr>
        <w:t xml:space="preserve">Baum-Welch algorithm </w:t>
      </w:r>
      <w:r w:rsidRPr="00E31ED0">
        <w:t>is implemented.</w:t>
      </w:r>
    </w:p>
    <w:p w14:paraId="31498406" w14:textId="01E6D441" w:rsidR="00A62689" w:rsidRPr="00E31ED0" w:rsidRDefault="00A62689" w:rsidP="00C90685">
      <w:pPr>
        <w:spacing w:before="120" w:after="160"/>
      </w:pPr>
      <w:r w:rsidRPr="00E31ED0">
        <w:t xml:space="preserve">The dataset is a csv file composed of all the extracted </w:t>
      </w:r>
      <w:r w:rsidR="00EE7840" w:rsidRPr="00E31ED0">
        <w:t>key points</w:t>
      </w:r>
      <w:r w:rsidRPr="00E31ED0">
        <w:t xml:space="preserve"> from </w:t>
      </w:r>
      <w:r w:rsidR="00EE7840" w:rsidRPr="00E31ED0">
        <w:t>all the 9</w:t>
      </w:r>
      <w:r w:rsidR="003B74EF" w:rsidRPr="00E31ED0">
        <w:t>00+</w:t>
      </w:r>
      <w:r w:rsidR="00EE7840" w:rsidRPr="00E31ED0">
        <w:t xml:space="preserve"> videos available in the dataset</w:t>
      </w:r>
    </w:p>
    <w:p w14:paraId="408FDB1D" w14:textId="77777777" w:rsidR="004C3EAB" w:rsidRPr="00E31ED0" w:rsidRDefault="004C3EAB" w:rsidP="00C90685">
      <w:pPr>
        <w:spacing w:before="120" w:after="160"/>
      </w:pPr>
      <w:r w:rsidRPr="00E31ED0">
        <w:t xml:space="preserve">The training phase is directly connected to the testing phase. After the HMM instances have been trained by the </w:t>
      </w:r>
      <w:r w:rsidRPr="00E31ED0">
        <w:rPr>
          <w:i/>
        </w:rPr>
        <w:t>Baum-Welch algorithm</w:t>
      </w:r>
      <w:r w:rsidRPr="00E31ED0">
        <w:t xml:space="preserve">, the said instances can now use the </w:t>
      </w:r>
      <w:r w:rsidRPr="00E31ED0">
        <w:rPr>
          <w:i/>
        </w:rPr>
        <w:t xml:space="preserve">Viterbi algorithm </w:t>
      </w:r>
      <w:r w:rsidRPr="00E31ED0">
        <w:t xml:space="preserve">to classify what gesture the input is most likely to be. The testing phase is meant to determine the accuracy of the system. The accuracy can be determined by how many times the system predicted the gesture from the videos correctly. Both the training and the testing phase makes use of pre-stored videos from the dataset as input. It should be noted that all videos that are used in this system are pre-processed by the </w:t>
      </w:r>
      <w:proofErr w:type="spellStart"/>
      <w:r w:rsidRPr="00E31ED0">
        <w:rPr>
          <w:i/>
        </w:rPr>
        <w:t>OpenPose</w:t>
      </w:r>
      <w:proofErr w:type="spellEnd"/>
      <w:r w:rsidRPr="00E31ED0">
        <w:rPr>
          <w:i/>
        </w:rPr>
        <w:t xml:space="preserve"> library </w:t>
      </w:r>
      <w:r w:rsidRPr="00E31ED0">
        <w:t>before being fed into HMM-related algorithms.</w:t>
      </w:r>
    </w:p>
    <w:p w14:paraId="69D5CE7C" w14:textId="48E045BA" w:rsidR="004C3EAB" w:rsidRPr="00E31ED0" w:rsidRDefault="004C3EAB" w:rsidP="00C90685">
      <w:pPr>
        <w:spacing w:before="120" w:after="160"/>
      </w:pPr>
      <w:r w:rsidRPr="00E31ED0">
        <w:t xml:space="preserve">Once the training phase has yielded satisfactory results, the system can now be exposed to real-world cases; the system is now under the using phase. Like the training phase, the using phase makes use of the </w:t>
      </w:r>
      <w:r w:rsidRPr="00E31ED0">
        <w:rPr>
          <w:i/>
        </w:rPr>
        <w:t>Viterbi algorithm</w:t>
      </w:r>
      <w:r w:rsidRPr="00E31ED0">
        <w:t xml:space="preserve"> to classify gestures. The difference of this phase from the previous two is that it does not make use of pre-stored videos from the dataset, instead, it accepts videos captured by an internal or external webcam.</w:t>
      </w:r>
    </w:p>
    <w:p w14:paraId="55603F04" w14:textId="6E17BBA3" w:rsidR="004C3EAB" w:rsidRPr="00E31ED0" w:rsidRDefault="004C3EAB" w:rsidP="00C90685">
      <w:pPr>
        <w:spacing w:before="120"/>
        <w:rPr>
          <w:rFonts w:ascii="Times New Roman" w:eastAsia="Calibri" w:hAnsi="Times New Roman" w:cs="Times New Roman"/>
          <w:sz w:val="24"/>
        </w:rPr>
      </w:pPr>
      <w:r w:rsidRPr="00E31ED0">
        <w:t xml:space="preserve">After all the HMMs are trained, the input from each data are fed to each of the trained Hidden Markov Models for testing. By using the </w:t>
      </w:r>
      <w:proofErr w:type="gramStart"/>
      <w:r w:rsidRPr="00E31ED0">
        <w:t>score(</w:t>
      </w:r>
      <w:proofErr w:type="gramEnd"/>
      <w:r w:rsidRPr="00E31ED0">
        <w:t xml:space="preserve">) method for the input to each of the hidden </w:t>
      </w:r>
      <w:r w:rsidR="00E46380" w:rsidRPr="00E31ED0">
        <w:t>M</w:t>
      </w:r>
      <w:r w:rsidRPr="00E31ED0">
        <w:t xml:space="preserve">arkov model, the likelihood of a given sequence is obtained, after getting the maximum likelihood, the </w:t>
      </w:r>
      <w:r w:rsidRPr="00E31ED0">
        <w:rPr>
          <w:i/>
        </w:rPr>
        <w:t>Bayesian Information Criterion</w:t>
      </w:r>
      <w:r w:rsidRPr="00E31ED0">
        <w:t xml:space="preserve"> is applied to each of the value from the score() method. The model who has the highest value is selected for prediction. </w:t>
      </w:r>
    </w:p>
    <w:p w14:paraId="3DE98A5E" w14:textId="4B9857D3" w:rsidR="009C635B" w:rsidRPr="00E31ED0" w:rsidRDefault="004C3EAB" w:rsidP="00C90685">
      <w:pPr>
        <w:spacing w:before="120"/>
      </w:pPr>
      <w:r w:rsidRPr="00E31ED0">
        <w:t xml:space="preserve">The data is split to 50% for training data, and 50% for test data, since there is a minimum of 10 actors for each gesture, there are 5 actors for each gesture for training data, and 5 speakers for test data, the 10 actors per gesture are shuffled before splitting into training data and test data. </w:t>
      </w:r>
    </w:p>
    <w:p w14:paraId="0796FC1C" w14:textId="79CA6949" w:rsidR="004C3EAB" w:rsidRPr="00E31ED0" w:rsidRDefault="004C3EAB" w:rsidP="00C90685">
      <w:pPr>
        <w:spacing w:before="120"/>
      </w:pPr>
      <w:r w:rsidRPr="00E31ED0">
        <w:t>60%-40%</w:t>
      </w:r>
      <w:r w:rsidR="00C90685" w:rsidRPr="00E31ED0">
        <w:t xml:space="preserve">, </w:t>
      </w:r>
      <w:r w:rsidRPr="00E31ED0">
        <w:t>70%-30%</w:t>
      </w:r>
      <w:r w:rsidR="00C90685" w:rsidRPr="00E31ED0">
        <w:t xml:space="preserve">. </w:t>
      </w:r>
      <w:r w:rsidRPr="00E31ED0">
        <w:t>80%</w:t>
      </w:r>
      <w:r w:rsidR="00C90685" w:rsidRPr="00E31ED0">
        <w:tab/>
      </w:r>
      <w:r w:rsidRPr="00E31ED0">
        <w:t>-20% train-test split is also experimented. Cross validation is also tried for the given data sets at k-fold = 2</w:t>
      </w:r>
      <w:r w:rsidR="009C635B" w:rsidRPr="00E31ED0">
        <w:t>,</w:t>
      </w:r>
      <w:r w:rsidR="00C90685" w:rsidRPr="00E31ED0">
        <w:t xml:space="preserve"> </w:t>
      </w:r>
      <w:r w:rsidRPr="00E31ED0">
        <w:t>k-fold = 3, k-fold = 4</w:t>
      </w:r>
      <w:r w:rsidR="009C635B" w:rsidRPr="00E31ED0">
        <w:t xml:space="preserve">. </w:t>
      </w:r>
    </w:p>
    <w:p w14:paraId="4652728C" w14:textId="77777777" w:rsidR="004C3EAB" w:rsidRPr="00E31ED0" w:rsidRDefault="004C3EAB" w:rsidP="00C90685">
      <w:pPr>
        <w:spacing w:before="120"/>
      </w:pPr>
      <w:r w:rsidRPr="00E31ED0">
        <w:t>Different test cases are tried by segmenting the given gestures:</w:t>
      </w:r>
    </w:p>
    <w:p w14:paraId="64013D6C" w14:textId="77777777" w:rsidR="004C3EAB" w:rsidRPr="00E31ED0" w:rsidRDefault="004C3EAB" w:rsidP="00C90685">
      <w:pPr>
        <w:pStyle w:val="ListParagraph"/>
        <w:numPr>
          <w:ilvl w:val="0"/>
          <w:numId w:val="32"/>
        </w:numPr>
      </w:pPr>
      <w:r w:rsidRPr="00E31ED0">
        <w:t xml:space="preserve">Combination of finger spelling gestures and </w:t>
      </w:r>
      <w:bookmarkStart w:id="2" w:name="_GoBack"/>
      <w:bookmarkEnd w:id="2"/>
      <w:r w:rsidRPr="00E31ED0">
        <w:t>dynamic gestures (93 gestures in total)</w:t>
      </w:r>
    </w:p>
    <w:p w14:paraId="1E9E4CE6" w14:textId="77777777" w:rsidR="004C3EAB" w:rsidRPr="00E31ED0" w:rsidRDefault="004C3EAB" w:rsidP="00C90685">
      <w:pPr>
        <w:pStyle w:val="ListParagraph"/>
        <w:numPr>
          <w:ilvl w:val="0"/>
          <w:numId w:val="32"/>
        </w:numPr>
      </w:pPr>
      <w:r w:rsidRPr="00E31ED0">
        <w:t>Dynamic gestures only (56 gestures in total)</w:t>
      </w:r>
    </w:p>
    <w:p w14:paraId="39F8E647" w14:textId="77777777" w:rsidR="004C3EAB" w:rsidRPr="00E31ED0" w:rsidRDefault="004C3EAB" w:rsidP="00C90685">
      <w:pPr>
        <w:pStyle w:val="ListParagraph"/>
        <w:numPr>
          <w:ilvl w:val="0"/>
          <w:numId w:val="32"/>
        </w:numPr>
      </w:pPr>
      <w:r w:rsidRPr="00E31ED0">
        <w:t>Finger spelling gestures only (33 gestures in total)</w:t>
      </w:r>
    </w:p>
    <w:p w14:paraId="1CA6F9A7" w14:textId="77777777" w:rsidR="004C3EAB" w:rsidRPr="00E31ED0" w:rsidRDefault="004C3EAB" w:rsidP="00C90685">
      <w:pPr>
        <w:pStyle w:val="ListParagraph"/>
        <w:numPr>
          <w:ilvl w:val="0"/>
          <w:numId w:val="32"/>
        </w:numPr>
      </w:pPr>
      <w:r w:rsidRPr="00E31ED0">
        <w:t>Splitting dynamic gestures into two sets (28 gestures each set)</w:t>
      </w:r>
    </w:p>
    <w:p w14:paraId="4CC43690" w14:textId="77777777" w:rsidR="004C3EAB" w:rsidRPr="00E31ED0" w:rsidRDefault="004C3EAB" w:rsidP="00C90685">
      <w:pPr>
        <w:spacing w:before="120"/>
      </w:pPr>
      <w:r w:rsidRPr="00E31ED0">
        <w:t xml:space="preserve">Since HMMs has a designated number of states, the training and testing phase is repeated at hidden states = 1 up to hidden states = 25 for each test cases. The state with the highest accuracy is selected as the final model for ASL Recognition. </w:t>
      </w:r>
    </w:p>
    <w:p w14:paraId="05E1B345" w14:textId="0B33CBA1" w:rsidR="005A7A46" w:rsidRPr="00E31ED0" w:rsidRDefault="005A7A46" w:rsidP="005A7A46">
      <w:pPr>
        <w:pStyle w:val="Head1"/>
        <w:spacing w:before="380"/>
        <w:rPr>
          <w14:ligatures w14:val="standard"/>
        </w:rPr>
      </w:pPr>
      <w:r w:rsidRPr="00E31ED0">
        <w:rPr>
          <w:rStyle w:val="Label"/>
          <w14:ligatures w14:val="standard"/>
        </w:rPr>
        <w:t>4</w:t>
      </w:r>
      <w:r w:rsidRPr="00E31ED0">
        <w:rPr>
          <w14:ligatures w14:val="standard"/>
        </w:rPr>
        <w:tab/>
        <w:t>Results and Discussions</w:t>
      </w:r>
    </w:p>
    <w:p w14:paraId="6F990AE6" w14:textId="6D0B0D5C" w:rsidR="00D07CDB" w:rsidRPr="00E31ED0" w:rsidRDefault="00D07CDB" w:rsidP="00D07CDB">
      <w:pPr>
        <w:spacing w:before="120"/>
      </w:pPr>
      <w:r w:rsidRPr="00E31ED0">
        <w:t xml:space="preserve">Figure </w:t>
      </w:r>
      <w:r w:rsidR="00031B23" w:rsidRPr="00E31ED0">
        <w:t>5</w:t>
      </w:r>
      <w:r w:rsidRPr="00E31ED0">
        <w:t xml:space="preserve"> gives an overview of all 5 test cases. It shows the accuracy of each hidden state configuration for each test case. </w:t>
      </w:r>
    </w:p>
    <w:p w14:paraId="49E34CC8" w14:textId="626F9762" w:rsidR="00CB15F1" w:rsidRPr="00E31ED0" w:rsidRDefault="00D07CDB" w:rsidP="00D07CDB">
      <w:pPr>
        <w:spacing w:before="120"/>
      </w:pPr>
      <w:r w:rsidRPr="00E31ED0">
        <w:lastRenderedPageBreak/>
        <w:t>It can be observed from the trend that the fingerspelling-only test case (dark blue) is positioned in the higher part of the graph. It can also be observed that the red line belonging to the fingerspelling + dynamic test case is positioned on the lower part of the graph. Of all</w:t>
      </w:r>
      <w:r w:rsidR="0026027F" w:rsidRPr="00E31ED0">
        <w:t xml:space="preserve"> </w:t>
      </w:r>
      <w:r w:rsidRPr="00E31ED0">
        <w:t>the test cases, the fingerspelling-only set yielded the highest accuracy of 64%, whilst the fingerspelling + dynamic test case yielded a low accuracy of 36.74%.</w:t>
      </w:r>
    </w:p>
    <w:p w14:paraId="7AD4408B" w14:textId="6750FE3E" w:rsidR="004C3EAB" w:rsidRPr="00E31ED0" w:rsidRDefault="004C3EAB" w:rsidP="004C3EAB">
      <w:pPr>
        <w:pStyle w:val="Image"/>
        <w:rPr>
          <w14:ligatures w14:val="standard"/>
        </w:rPr>
      </w:pPr>
      <w:r w:rsidRPr="00E31ED0">
        <w:rPr>
          <w:noProof/>
        </w:rPr>
        <w:drawing>
          <wp:inline distT="0" distB="0" distL="0" distR="0" wp14:anchorId="2CB01523" wp14:editId="58F339B6">
            <wp:extent cx="3048000" cy="1557020"/>
            <wp:effectExtent l="0" t="0" r="0" b="508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1557020"/>
                    </a:xfrm>
                    <a:prstGeom prst="rect">
                      <a:avLst/>
                    </a:prstGeom>
                    <a:noFill/>
                    <a:ln>
                      <a:noFill/>
                    </a:ln>
                  </pic:spPr>
                </pic:pic>
              </a:graphicData>
            </a:graphic>
          </wp:inline>
        </w:drawing>
      </w:r>
    </w:p>
    <w:p w14:paraId="32820006" w14:textId="0576DEDB" w:rsidR="00F74BCF" w:rsidRPr="00E31ED0" w:rsidRDefault="004C3EAB" w:rsidP="00D07CDB">
      <w:pPr>
        <w:pStyle w:val="FigureCaption"/>
        <w:jc w:val="both"/>
      </w:pPr>
      <w:r w:rsidRPr="00E31ED0">
        <w:rPr>
          <w:rStyle w:val="Label"/>
          <w14:ligatures w14:val="standard"/>
        </w:rPr>
        <w:t xml:space="preserve">Figure </w:t>
      </w:r>
      <w:r w:rsidR="00031B23" w:rsidRPr="00E31ED0">
        <w:rPr>
          <w:rStyle w:val="Label"/>
          <w14:ligatures w14:val="standard"/>
        </w:rPr>
        <w:t>5</w:t>
      </w:r>
      <w:r w:rsidRPr="00E31ED0">
        <w:rPr>
          <w:rStyle w:val="Label"/>
          <w14:ligatures w14:val="standard"/>
        </w:rPr>
        <w:t>:</w:t>
      </w:r>
      <w:r w:rsidRPr="00E31ED0">
        <w:rPr>
          <w:lang w:eastAsia="ja-JP"/>
          <w14:ligatures w14:val="standard"/>
        </w:rPr>
        <w:t xml:space="preserve"> </w:t>
      </w:r>
      <w:r w:rsidRPr="00E31ED0">
        <w:t xml:space="preserve">Comparison Between Different Test Cases and Their Accuracies </w:t>
      </w:r>
      <w:r w:rsidR="00AC1FD2" w:rsidRPr="00E31ED0">
        <w:t>at</w:t>
      </w:r>
      <w:r w:rsidRPr="00E31ED0">
        <w:t xml:space="preserve"> Different Hidden States</w:t>
      </w:r>
    </w:p>
    <w:p w14:paraId="6A2C9C4D" w14:textId="77777777" w:rsidR="00142C20" w:rsidRPr="00E31ED0" w:rsidRDefault="00142C20" w:rsidP="00142C20">
      <w:pPr>
        <w:spacing w:before="120"/>
        <w:rPr>
          <w:szCs w:val="20"/>
        </w:rPr>
      </w:pPr>
      <w:r w:rsidRPr="00E31ED0">
        <w:rPr>
          <w:szCs w:val="20"/>
        </w:rPr>
        <w:t xml:space="preserve">From the different train-test splits and k-fold cross validations, it shows that the 50%-50% train-test split is the best case for the data. Although the test case for the dynamic set 2 is the best for 2-Fold cross validation and the test case for the complete dynamic gestures is also best for 2-Fold cross validation, with only 3%  and .80% difference from the 50%-50% train-test split, respectively, the research needs to stick to one train-test case to be presented, and through simple majority, the 50%-50% train-test split is chosen as the best case. </w:t>
      </w:r>
    </w:p>
    <w:p w14:paraId="4C753187" w14:textId="2C8B1497" w:rsidR="00142C20" w:rsidRPr="00E31ED0" w:rsidRDefault="00142C20" w:rsidP="00142C20">
      <w:pPr>
        <w:spacing w:before="120"/>
        <w:rPr>
          <w:szCs w:val="20"/>
        </w:rPr>
      </w:pPr>
      <w:r w:rsidRPr="00E31ED0">
        <w:rPr>
          <w:szCs w:val="20"/>
        </w:rPr>
        <w:t xml:space="preserve">It can be noticed on Figure </w:t>
      </w:r>
      <w:r w:rsidR="00031B23" w:rsidRPr="00E31ED0">
        <w:rPr>
          <w:szCs w:val="20"/>
        </w:rPr>
        <w:t>5</w:t>
      </w:r>
      <w:r w:rsidRPr="00E31ED0">
        <w:rPr>
          <w:szCs w:val="20"/>
        </w:rPr>
        <w:t>, the greater num</w:t>
      </w:r>
      <w:r w:rsidR="005D212B" w:rsidRPr="00E31ED0">
        <w:rPr>
          <w:szCs w:val="20"/>
        </w:rPr>
        <w:t>b</w:t>
      </w:r>
      <w:r w:rsidRPr="00E31ED0">
        <w:rPr>
          <w:szCs w:val="20"/>
        </w:rPr>
        <w:t xml:space="preserve">er of states, the greater the accuracy will be, however some test cases like the finger spelling test case, fluctuates at different number of states. From states at 1-25, most test cases get their best accuracy at 23. 25 is the limit since some test cases throw an error at state=24 or 25. This is due to the data fed to the HMMs. Since the data is limited to 12 frames per gesture. If there are more frames, there can be higher number of states. Since each frame corresponds to a state in </w:t>
      </w:r>
      <w:r w:rsidR="005D212B" w:rsidRPr="00E31ED0">
        <w:rPr>
          <w:szCs w:val="20"/>
        </w:rPr>
        <w:t>an</w:t>
      </w:r>
      <w:r w:rsidRPr="00E31ED0">
        <w:rPr>
          <w:szCs w:val="20"/>
        </w:rPr>
        <w:t xml:space="preserve"> HMM.</w:t>
      </w:r>
    </w:p>
    <w:p w14:paraId="20C2FEE3" w14:textId="4C98FEAC" w:rsidR="00F74BCF" w:rsidRPr="00E31ED0" w:rsidRDefault="005A0457" w:rsidP="005A0457">
      <w:pPr>
        <w:pStyle w:val="Para"/>
        <w:spacing w:before="120"/>
        <w:ind w:firstLine="0"/>
        <w:jc w:val="both"/>
        <w:rPr>
          <w:b/>
          <w:lang w:eastAsia="ja-JP"/>
          <w14:ligatures w14:val="standard"/>
        </w:rPr>
      </w:pPr>
      <w:r w:rsidRPr="00E31ED0">
        <w:rPr>
          <w:b/>
          <w:lang w:eastAsia="ja-JP"/>
          <w14:ligatures w14:val="standard"/>
        </w:rPr>
        <w:t>Table(s) 1-5</w:t>
      </w:r>
      <w:r w:rsidR="00C04295" w:rsidRPr="00E31ED0">
        <w:rPr>
          <w:b/>
          <w:lang w:eastAsia="ja-JP"/>
          <w14:ligatures w14:val="standard"/>
        </w:rPr>
        <w:t xml:space="preserve">: </w:t>
      </w:r>
      <w:r w:rsidRPr="00E31ED0">
        <w:rPr>
          <w:b/>
          <w:lang w:eastAsia="ja-JP"/>
          <w14:ligatures w14:val="standard"/>
        </w:rPr>
        <w:t>Summary Between Different Test Cases on Different Test Methods</w:t>
      </w:r>
    </w:p>
    <w:p w14:paraId="2ECAA6E8" w14:textId="182B288B" w:rsidR="004C3EAB" w:rsidRPr="00E31ED0" w:rsidRDefault="00F74BCF" w:rsidP="005A0457">
      <w:pPr>
        <w:pStyle w:val="Para"/>
        <w:spacing w:before="120"/>
        <w:ind w:firstLine="0"/>
        <w:jc w:val="both"/>
        <w:rPr>
          <w:b/>
          <w:lang w:eastAsia="ja-JP"/>
          <w14:ligatures w14:val="standard"/>
        </w:rPr>
      </w:pPr>
      <w:r w:rsidRPr="00E31ED0">
        <w:rPr>
          <w:b/>
          <w:lang w:eastAsia="ja-JP"/>
          <w14:ligatures w14:val="standard"/>
        </w:rPr>
        <w:t>Dynamic Gestures</w:t>
      </w:r>
    </w:p>
    <w:tbl>
      <w:tblPr>
        <w:tblStyle w:val="TableGrid"/>
        <w:tblW w:w="0" w:type="auto"/>
        <w:tblLook w:val="04A0" w:firstRow="1" w:lastRow="0" w:firstColumn="1" w:lastColumn="0" w:noHBand="0" w:noVBand="1"/>
      </w:tblPr>
      <w:tblGrid>
        <w:gridCol w:w="1637"/>
        <w:gridCol w:w="1583"/>
        <w:gridCol w:w="1570"/>
      </w:tblGrid>
      <w:tr w:rsidR="00F74BCF" w:rsidRPr="00E31ED0" w14:paraId="7B96A5E7"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4EF60A0" w14:textId="77777777" w:rsidR="00F74BCF" w:rsidRPr="00E31ED0" w:rsidRDefault="00F74BCF">
            <w:pPr>
              <w:spacing w:line="240" w:lineRule="auto"/>
              <w:jc w:val="center"/>
              <w:rPr>
                <w:rFonts w:ascii="Times New Roman" w:eastAsia="Calibri" w:hAnsi="Times New Roman" w:cs="Times New Roman"/>
                <w:b/>
                <w:sz w:val="24"/>
                <w:szCs w:val="20"/>
                <w:lang w:eastAsia="en-PH"/>
              </w:rPr>
            </w:pPr>
            <w:r w:rsidRPr="00E31ED0">
              <w:rPr>
                <w:b/>
                <w:szCs w:val="20"/>
                <w:lang w:eastAsia="en-PH"/>
              </w:rPr>
              <w:t>Test Method</w:t>
            </w:r>
          </w:p>
        </w:tc>
        <w:tc>
          <w:tcPr>
            <w:tcW w:w="2877" w:type="dxa"/>
            <w:tcBorders>
              <w:top w:val="single" w:sz="4" w:space="0" w:color="000000"/>
              <w:left w:val="single" w:sz="4" w:space="0" w:color="000000"/>
              <w:bottom w:val="single" w:sz="4" w:space="0" w:color="000000"/>
              <w:right w:val="single" w:sz="4" w:space="0" w:color="000000"/>
            </w:tcBorders>
            <w:hideMark/>
          </w:tcPr>
          <w:p w14:paraId="6E5A8608" w14:textId="77777777" w:rsidR="00F74BCF" w:rsidRPr="00E31ED0" w:rsidRDefault="00F74BCF">
            <w:pPr>
              <w:spacing w:line="240" w:lineRule="auto"/>
              <w:jc w:val="center"/>
              <w:rPr>
                <w:b/>
                <w:szCs w:val="20"/>
                <w:lang w:eastAsia="en-PH"/>
              </w:rPr>
            </w:pPr>
            <w:r w:rsidRPr="00E31ED0">
              <w:rPr>
                <w:b/>
                <w:szCs w:val="20"/>
                <w:lang w:eastAsia="en-PH"/>
              </w:rPr>
              <w:t>Accuracy</w:t>
            </w:r>
          </w:p>
        </w:tc>
        <w:tc>
          <w:tcPr>
            <w:tcW w:w="2877" w:type="dxa"/>
            <w:tcBorders>
              <w:top w:val="single" w:sz="4" w:space="0" w:color="000000"/>
              <w:left w:val="single" w:sz="4" w:space="0" w:color="000000"/>
              <w:bottom w:val="single" w:sz="4" w:space="0" w:color="000000"/>
              <w:right w:val="single" w:sz="4" w:space="0" w:color="000000"/>
            </w:tcBorders>
            <w:hideMark/>
          </w:tcPr>
          <w:p w14:paraId="21D4CBAE" w14:textId="77777777" w:rsidR="00F74BCF" w:rsidRPr="00E31ED0" w:rsidRDefault="00F74BCF">
            <w:pPr>
              <w:spacing w:line="240" w:lineRule="auto"/>
              <w:jc w:val="center"/>
              <w:rPr>
                <w:b/>
                <w:szCs w:val="20"/>
                <w:lang w:eastAsia="en-PH"/>
              </w:rPr>
            </w:pPr>
            <w:r w:rsidRPr="00E31ED0">
              <w:rPr>
                <w:b/>
                <w:szCs w:val="20"/>
                <w:lang w:eastAsia="en-PH"/>
              </w:rPr>
              <w:t>Precision</w:t>
            </w:r>
          </w:p>
        </w:tc>
      </w:tr>
      <w:tr w:rsidR="00F74BCF" w:rsidRPr="00E31ED0" w14:paraId="462B040E"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5D678AFF" w14:textId="77777777" w:rsidR="00F74BCF" w:rsidRPr="00E31ED0" w:rsidRDefault="00F74BCF">
            <w:pPr>
              <w:spacing w:line="240" w:lineRule="auto"/>
              <w:jc w:val="left"/>
              <w:rPr>
                <w:szCs w:val="20"/>
                <w:lang w:eastAsia="en-PH"/>
              </w:rPr>
            </w:pPr>
            <w:r w:rsidRPr="00E31ED0">
              <w:rPr>
                <w:lang w:eastAsia="en-PH"/>
              </w:rPr>
              <w:t>50%-50%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684C510B" w14:textId="77777777" w:rsidR="00F74BCF" w:rsidRPr="00E31ED0" w:rsidRDefault="00F74BCF">
            <w:pPr>
              <w:spacing w:line="240" w:lineRule="auto"/>
              <w:jc w:val="center"/>
              <w:rPr>
                <w:szCs w:val="20"/>
                <w:lang w:eastAsia="en-PH"/>
              </w:rPr>
            </w:pPr>
            <w:r w:rsidRPr="00E31ED0">
              <w:rPr>
                <w:lang w:eastAsia="en-PH"/>
              </w:rPr>
              <w:t>43.15%</w:t>
            </w:r>
          </w:p>
        </w:tc>
        <w:tc>
          <w:tcPr>
            <w:tcW w:w="2877" w:type="dxa"/>
            <w:tcBorders>
              <w:top w:val="single" w:sz="4" w:space="0" w:color="000000"/>
              <w:left w:val="single" w:sz="4" w:space="0" w:color="000000"/>
              <w:bottom w:val="single" w:sz="4" w:space="0" w:color="000000"/>
              <w:right w:val="single" w:sz="4" w:space="0" w:color="000000"/>
            </w:tcBorders>
            <w:hideMark/>
          </w:tcPr>
          <w:p w14:paraId="52CE0F3A" w14:textId="77777777" w:rsidR="00F74BCF" w:rsidRPr="00E31ED0" w:rsidRDefault="00F74BCF">
            <w:pPr>
              <w:spacing w:line="240" w:lineRule="auto"/>
              <w:jc w:val="center"/>
              <w:rPr>
                <w:szCs w:val="20"/>
                <w:lang w:eastAsia="en-PH"/>
              </w:rPr>
            </w:pPr>
            <w:r w:rsidRPr="00E31ED0">
              <w:rPr>
                <w:lang w:eastAsia="en-PH"/>
              </w:rPr>
              <w:t>49.47%</w:t>
            </w:r>
          </w:p>
        </w:tc>
      </w:tr>
      <w:tr w:rsidR="00F74BCF" w:rsidRPr="00E31ED0" w14:paraId="5EBE351F"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7B475AB5" w14:textId="77777777" w:rsidR="00F74BCF" w:rsidRPr="00E31ED0" w:rsidRDefault="00F74BCF">
            <w:pPr>
              <w:spacing w:line="240" w:lineRule="auto"/>
              <w:jc w:val="left"/>
              <w:rPr>
                <w:szCs w:val="20"/>
                <w:lang w:eastAsia="en-PH"/>
              </w:rPr>
            </w:pPr>
            <w:r w:rsidRPr="00E31ED0">
              <w:rPr>
                <w:lang w:eastAsia="en-PH"/>
              </w:rPr>
              <w:t>60%-40%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7B6FD8D9" w14:textId="77777777" w:rsidR="00F74BCF" w:rsidRPr="00E31ED0" w:rsidRDefault="00F74BCF">
            <w:pPr>
              <w:spacing w:line="240" w:lineRule="auto"/>
              <w:jc w:val="center"/>
              <w:rPr>
                <w:szCs w:val="20"/>
                <w:lang w:eastAsia="en-PH"/>
              </w:rPr>
            </w:pPr>
            <w:r w:rsidRPr="00E31ED0">
              <w:rPr>
                <w:lang w:eastAsia="en-PH"/>
              </w:rPr>
              <w:t>32.14%</w:t>
            </w:r>
          </w:p>
        </w:tc>
        <w:tc>
          <w:tcPr>
            <w:tcW w:w="2877" w:type="dxa"/>
            <w:tcBorders>
              <w:top w:val="single" w:sz="4" w:space="0" w:color="000000"/>
              <w:left w:val="single" w:sz="4" w:space="0" w:color="000000"/>
              <w:bottom w:val="single" w:sz="4" w:space="0" w:color="000000"/>
              <w:right w:val="single" w:sz="4" w:space="0" w:color="000000"/>
            </w:tcBorders>
            <w:hideMark/>
          </w:tcPr>
          <w:p w14:paraId="0CDEE9DB" w14:textId="77777777" w:rsidR="00F74BCF" w:rsidRPr="00E31ED0" w:rsidRDefault="00F74BCF">
            <w:pPr>
              <w:spacing w:line="240" w:lineRule="auto"/>
              <w:jc w:val="center"/>
              <w:rPr>
                <w:szCs w:val="20"/>
                <w:lang w:eastAsia="en-PH"/>
              </w:rPr>
            </w:pPr>
            <w:r w:rsidRPr="00E31ED0">
              <w:rPr>
                <w:lang w:eastAsia="en-PH"/>
              </w:rPr>
              <w:t>39.70%</w:t>
            </w:r>
          </w:p>
        </w:tc>
      </w:tr>
      <w:tr w:rsidR="00F74BCF" w:rsidRPr="00E31ED0" w14:paraId="6F1AC1A7"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4208D9CD" w14:textId="77777777" w:rsidR="00F74BCF" w:rsidRPr="00E31ED0" w:rsidRDefault="00F74BCF">
            <w:pPr>
              <w:spacing w:line="240" w:lineRule="auto"/>
              <w:jc w:val="left"/>
              <w:rPr>
                <w:szCs w:val="20"/>
                <w:lang w:eastAsia="en-PH"/>
              </w:rPr>
            </w:pPr>
            <w:r w:rsidRPr="00E31ED0">
              <w:rPr>
                <w:lang w:eastAsia="en-PH"/>
              </w:rPr>
              <w:t>70%-30%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68986AC2" w14:textId="77777777" w:rsidR="00F74BCF" w:rsidRPr="00E31ED0" w:rsidRDefault="00F74BCF">
            <w:pPr>
              <w:spacing w:line="240" w:lineRule="auto"/>
              <w:jc w:val="center"/>
              <w:rPr>
                <w:szCs w:val="20"/>
                <w:lang w:eastAsia="en-PH"/>
              </w:rPr>
            </w:pPr>
            <w:r w:rsidRPr="00E31ED0">
              <w:rPr>
                <w:lang w:eastAsia="en-PH"/>
              </w:rPr>
              <w:t>20.24%</w:t>
            </w:r>
          </w:p>
        </w:tc>
        <w:tc>
          <w:tcPr>
            <w:tcW w:w="2877" w:type="dxa"/>
            <w:tcBorders>
              <w:top w:val="single" w:sz="4" w:space="0" w:color="000000"/>
              <w:left w:val="single" w:sz="4" w:space="0" w:color="000000"/>
              <w:bottom w:val="single" w:sz="4" w:space="0" w:color="000000"/>
              <w:right w:val="single" w:sz="4" w:space="0" w:color="000000"/>
            </w:tcBorders>
            <w:hideMark/>
          </w:tcPr>
          <w:p w14:paraId="3A4473C9" w14:textId="77777777" w:rsidR="00F74BCF" w:rsidRPr="00E31ED0" w:rsidRDefault="00F74BCF">
            <w:pPr>
              <w:spacing w:line="240" w:lineRule="auto"/>
              <w:jc w:val="center"/>
              <w:rPr>
                <w:szCs w:val="20"/>
                <w:lang w:eastAsia="en-PH"/>
              </w:rPr>
            </w:pPr>
            <w:r w:rsidRPr="00E31ED0">
              <w:rPr>
                <w:lang w:eastAsia="en-PH"/>
              </w:rPr>
              <w:t>23.08%</w:t>
            </w:r>
          </w:p>
        </w:tc>
      </w:tr>
      <w:tr w:rsidR="00F74BCF" w:rsidRPr="00E31ED0" w14:paraId="1D8059D1"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7084297D" w14:textId="77777777" w:rsidR="00F74BCF" w:rsidRPr="00E31ED0" w:rsidRDefault="00F74BCF">
            <w:pPr>
              <w:spacing w:line="240" w:lineRule="auto"/>
              <w:jc w:val="left"/>
              <w:rPr>
                <w:szCs w:val="20"/>
                <w:lang w:eastAsia="en-PH"/>
              </w:rPr>
            </w:pPr>
            <w:r w:rsidRPr="00E31ED0">
              <w:rPr>
                <w:lang w:eastAsia="en-PH"/>
              </w:rPr>
              <w:t>80%-20%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19388A23" w14:textId="77777777" w:rsidR="00F74BCF" w:rsidRPr="00E31ED0" w:rsidRDefault="00F74BCF">
            <w:pPr>
              <w:spacing w:line="240" w:lineRule="auto"/>
              <w:jc w:val="center"/>
              <w:rPr>
                <w:szCs w:val="20"/>
                <w:lang w:eastAsia="en-PH"/>
              </w:rPr>
            </w:pPr>
            <w:r w:rsidRPr="00E31ED0">
              <w:rPr>
                <w:lang w:eastAsia="en-PH"/>
              </w:rPr>
              <w:t>17.01%</w:t>
            </w:r>
          </w:p>
        </w:tc>
        <w:tc>
          <w:tcPr>
            <w:tcW w:w="2877" w:type="dxa"/>
            <w:tcBorders>
              <w:top w:val="single" w:sz="4" w:space="0" w:color="000000"/>
              <w:left w:val="single" w:sz="4" w:space="0" w:color="000000"/>
              <w:bottom w:val="single" w:sz="4" w:space="0" w:color="000000"/>
              <w:right w:val="single" w:sz="4" w:space="0" w:color="000000"/>
            </w:tcBorders>
            <w:hideMark/>
          </w:tcPr>
          <w:p w14:paraId="29181F95" w14:textId="77777777" w:rsidR="00F74BCF" w:rsidRPr="00E31ED0" w:rsidRDefault="00F74BCF">
            <w:pPr>
              <w:spacing w:line="240" w:lineRule="auto"/>
              <w:jc w:val="center"/>
              <w:rPr>
                <w:szCs w:val="20"/>
                <w:lang w:eastAsia="en-PH"/>
              </w:rPr>
            </w:pPr>
            <w:r w:rsidRPr="00E31ED0">
              <w:rPr>
                <w:lang w:eastAsia="en-PH"/>
              </w:rPr>
              <w:t>38.75%</w:t>
            </w:r>
          </w:p>
        </w:tc>
      </w:tr>
      <w:tr w:rsidR="00F74BCF" w:rsidRPr="00E31ED0" w14:paraId="3E805C26"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00273BA" w14:textId="77777777" w:rsidR="00F74BCF" w:rsidRPr="00E31ED0" w:rsidRDefault="00F74BCF">
            <w:pPr>
              <w:spacing w:line="240" w:lineRule="auto"/>
              <w:jc w:val="left"/>
              <w:rPr>
                <w:b/>
                <w:szCs w:val="20"/>
                <w:lang w:eastAsia="en-PH"/>
              </w:rPr>
            </w:pPr>
            <w:r w:rsidRPr="00E31ED0">
              <w:rPr>
                <w:b/>
                <w:lang w:eastAsia="en-PH"/>
              </w:rPr>
              <w:t>2-Fold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591E8760" w14:textId="77777777" w:rsidR="00F74BCF" w:rsidRPr="00E31ED0" w:rsidRDefault="00F74BCF">
            <w:pPr>
              <w:spacing w:line="240" w:lineRule="auto"/>
              <w:jc w:val="center"/>
              <w:rPr>
                <w:b/>
                <w:szCs w:val="20"/>
                <w:lang w:eastAsia="en-PH"/>
              </w:rPr>
            </w:pPr>
            <w:r w:rsidRPr="00E31ED0">
              <w:rPr>
                <w:b/>
                <w:lang w:eastAsia="en-PH"/>
              </w:rPr>
              <w:t>43.95%</w:t>
            </w:r>
          </w:p>
        </w:tc>
        <w:tc>
          <w:tcPr>
            <w:tcW w:w="2877" w:type="dxa"/>
            <w:tcBorders>
              <w:top w:val="single" w:sz="4" w:space="0" w:color="000000"/>
              <w:left w:val="single" w:sz="4" w:space="0" w:color="000000"/>
              <w:bottom w:val="single" w:sz="4" w:space="0" w:color="000000"/>
              <w:right w:val="single" w:sz="4" w:space="0" w:color="000000"/>
            </w:tcBorders>
            <w:hideMark/>
          </w:tcPr>
          <w:p w14:paraId="033C61CB" w14:textId="77777777" w:rsidR="00F74BCF" w:rsidRPr="00E31ED0" w:rsidRDefault="00F74BCF">
            <w:pPr>
              <w:spacing w:line="240" w:lineRule="auto"/>
              <w:jc w:val="center"/>
              <w:rPr>
                <w:b/>
                <w:szCs w:val="20"/>
                <w:lang w:eastAsia="en-PH"/>
              </w:rPr>
            </w:pPr>
            <w:r w:rsidRPr="00E31ED0">
              <w:rPr>
                <w:b/>
                <w:lang w:eastAsia="en-PH"/>
              </w:rPr>
              <w:t>73.79%</w:t>
            </w:r>
          </w:p>
        </w:tc>
      </w:tr>
      <w:tr w:rsidR="00F74BCF" w:rsidRPr="00E31ED0" w14:paraId="7FAAAD4B" w14:textId="77777777" w:rsidTr="00F74BCF">
        <w:trPr>
          <w:trHeight w:val="170"/>
        </w:trPr>
        <w:tc>
          <w:tcPr>
            <w:tcW w:w="2876" w:type="dxa"/>
            <w:tcBorders>
              <w:top w:val="single" w:sz="4" w:space="0" w:color="000000"/>
              <w:left w:val="single" w:sz="4" w:space="0" w:color="000000"/>
              <w:bottom w:val="single" w:sz="4" w:space="0" w:color="000000"/>
              <w:right w:val="single" w:sz="4" w:space="0" w:color="000000"/>
            </w:tcBorders>
            <w:hideMark/>
          </w:tcPr>
          <w:p w14:paraId="5D5BE882" w14:textId="77777777" w:rsidR="00F74BCF" w:rsidRPr="00E31ED0" w:rsidRDefault="00F74BCF">
            <w:pPr>
              <w:spacing w:line="240" w:lineRule="auto"/>
              <w:jc w:val="left"/>
              <w:rPr>
                <w:szCs w:val="20"/>
                <w:lang w:eastAsia="en-PH"/>
              </w:rPr>
            </w:pPr>
            <w:r w:rsidRPr="00E31ED0">
              <w:rPr>
                <w:lang w:eastAsia="en-PH"/>
              </w:rPr>
              <w:t>3-Fold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29F3B7BE" w14:textId="77777777" w:rsidR="00F74BCF" w:rsidRPr="00E31ED0" w:rsidRDefault="00F74BCF">
            <w:pPr>
              <w:spacing w:line="240" w:lineRule="auto"/>
              <w:jc w:val="center"/>
              <w:rPr>
                <w:szCs w:val="20"/>
                <w:lang w:eastAsia="en-PH"/>
              </w:rPr>
            </w:pPr>
            <w:r w:rsidRPr="00E31ED0">
              <w:rPr>
                <w:lang w:eastAsia="en-PH"/>
              </w:rPr>
              <w:t>17.01%</w:t>
            </w:r>
          </w:p>
        </w:tc>
        <w:tc>
          <w:tcPr>
            <w:tcW w:w="2877" w:type="dxa"/>
            <w:tcBorders>
              <w:top w:val="single" w:sz="4" w:space="0" w:color="000000"/>
              <w:left w:val="single" w:sz="4" w:space="0" w:color="000000"/>
              <w:bottom w:val="single" w:sz="4" w:space="0" w:color="000000"/>
              <w:right w:val="single" w:sz="4" w:space="0" w:color="000000"/>
            </w:tcBorders>
            <w:hideMark/>
          </w:tcPr>
          <w:p w14:paraId="05DCB8D0" w14:textId="77777777" w:rsidR="00F74BCF" w:rsidRPr="00E31ED0" w:rsidRDefault="00F74BCF">
            <w:pPr>
              <w:spacing w:line="240" w:lineRule="auto"/>
              <w:jc w:val="center"/>
              <w:rPr>
                <w:szCs w:val="20"/>
                <w:lang w:eastAsia="en-PH"/>
              </w:rPr>
            </w:pPr>
            <w:r w:rsidRPr="00E31ED0">
              <w:rPr>
                <w:lang w:eastAsia="en-PH"/>
              </w:rPr>
              <w:t>38.75%</w:t>
            </w:r>
          </w:p>
        </w:tc>
      </w:tr>
      <w:tr w:rsidR="00F74BCF" w:rsidRPr="00E31ED0" w14:paraId="02EB65E6"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51C71D1E" w14:textId="77777777" w:rsidR="00F74BCF" w:rsidRPr="00E31ED0" w:rsidRDefault="00F74BCF">
            <w:pPr>
              <w:spacing w:line="240" w:lineRule="auto"/>
              <w:jc w:val="left"/>
              <w:rPr>
                <w:szCs w:val="20"/>
                <w:lang w:eastAsia="en-PH"/>
              </w:rPr>
            </w:pPr>
            <w:r w:rsidRPr="00E31ED0">
              <w:rPr>
                <w:lang w:eastAsia="en-PH"/>
              </w:rPr>
              <w:t>4-Fold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5EB4DFF0" w14:textId="77777777" w:rsidR="00F74BCF" w:rsidRPr="00E31ED0" w:rsidRDefault="00F74BCF">
            <w:pPr>
              <w:spacing w:line="240" w:lineRule="auto"/>
              <w:jc w:val="center"/>
              <w:rPr>
                <w:szCs w:val="20"/>
                <w:lang w:eastAsia="en-PH"/>
              </w:rPr>
            </w:pPr>
            <w:r w:rsidRPr="00E31ED0">
              <w:rPr>
                <w:lang w:eastAsia="en-PH"/>
              </w:rPr>
              <w:t>14.75%</w:t>
            </w:r>
          </w:p>
        </w:tc>
        <w:tc>
          <w:tcPr>
            <w:tcW w:w="2877" w:type="dxa"/>
            <w:tcBorders>
              <w:top w:val="single" w:sz="4" w:space="0" w:color="000000"/>
              <w:left w:val="single" w:sz="4" w:space="0" w:color="000000"/>
              <w:bottom w:val="single" w:sz="4" w:space="0" w:color="000000"/>
              <w:right w:val="single" w:sz="4" w:space="0" w:color="000000"/>
            </w:tcBorders>
            <w:hideMark/>
          </w:tcPr>
          <w:p w14:paraId="5BFFE46F" w14:textId="77777777" w:rsidR="00F74BCF" w:rsidRPr="00E31ED0" w:rsidRDefault="00F74BCF">
            <w:pPr>
              <w:spacing w:line="240" w:lineRule="auto"/>
              <w:jc w:val="center"/>
              <w:rPr>
                <w:szCs w:val="20"/>
                <w:lang w:eastAsia="en-PH"/>
              </w:rPr>
            </w:pPr>
            <w:r w:rsidRPr="00E31ED0">
              <w:rPr>
                <w:lang w:eastAsia="en-PH"/>
              </w:rPr>
              <w:t>37.93%</w:t>
            </w:r>
          </w:p>
        </w:tc>
      </w:tr>
    </w:tbl>
    <w:p w14:paraId="5100789F" w14:textId="77777777" w:rsidR="005A0457" w:rsidRPr="00E31ED0" w:rsidRDefault="005A0457" w:rsidP="005A0457"/>
    <w:p w14:paraId="67DF7425" w14:textId="77777777" w:rsidR="00F74BCF" w:rsidRPr="00E31ED0" w:rsidRDefault="00F74BCF" w:rsidP="00F74BCF">
      <w:pPr>
        <w:pStyle w:val="Caption"/>
      </w:pPr>
      <w:r w:rsidRPr="00E31ED0">
        <w:t>Fingerspelling Gestures</w:t>
      </w:r>
    </w:p>
    <w:tbl>
      <w:tblPr>
        <w:tblStyle w:val="TableGrid"/>
        <w:tblW w:w="0" w:type="auto"/>
        <w:tblLook w:val="04A0" w:firstRow="1" w:lastRow="0" w:firstColumn="1" w:lastColumn="0" w:noHBand="0" w:noVBand="1"/>
      </w:tblPr>
      <w:tblGrid>
        <w:gridCol w:w="1614"/>
        <w:gridCol w:w="1595"/>
        <w:gridCol w:w="1581"/>
      </w:tblGrid>
      <w:tr w:rsidR="00F74BCF" w:rsidRPr="00E31ED0" w14:paraId="25C7EE65"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2778E3B" w14:textId="77777777" w:rsidR="00F74BCF" w:rsidRPr="00E31ED0" w:rsidRDefault="00F74BCF">
            <w:pPr>
              <w:spacing w:line="240" w:lineRule="auto"/>
              <w:jc w:val="center"/>
              <w:rPr>
                <w:b/>
                <w:szCs w:val="20"/>
                <w:lang w:eastAsia="en-PH"/>
              </w:rPr>
            </w:pPr>
            <w:r w:rsidRPr="00E31ED0">
              <w:rPr>
                <w:b/>
                <w:szCs w:val="20"/>
                <w:lang w:eastAsia="en-PH"/>
              </w:rPr>
              <w:t>Test Method</w:t>
            </w:r>
          </w:p>
        </w:tc>
        <w:tc>
          <w:tcPr>
            <w:tcW w:w="2877" w:type="dxa"/>
            <w:tcBorders>
              <w:top w:val="single" w:sz="4" w:space="0" w:color="000000"/>
              <w:left w:val="single" w:sz="4" w:space="0" w:color="000000"/>
              <w:bottom w:val="single" w:sz="4" w:space="0" w:color="000000"/>
              <w:right w:val="single" w:sz="4" w:space="0" w:color="000000"/>
            </w:tcBorders>
            <w:hideMark/>
          </w:tcPr>
          <w:p w14:paraId="3F98184B" w14:textId="77777777" w:rsidR="00F74BCF" w:rsidRPr="00E31ED0" w:rsidRDefault="00F74BCF">
            <w:pPr>
              <w:spacing w:line="240" w:lineRule="auto"/>
              <w:jc w:val="center"/>
              <w:rPr>
                <w:b/>
                <w:szCs w:val="20"/>
                <w:lang w:eastAsia="en-PH"/>
              </w:rPr>
            </w:pPr>
            <w:r w:rsidRPr="00E31ED0">
              <w:rPr>
                <w:b/>
                <w:szCs w:val="20"/>
                <w:lang w:eastAsia="en-PH"/>
              </w:rPr>
              <w:t>Accuracy</w:t>
            </w:r>
          </w:p>
        </w:tc>
        <w:tc>
          <w:tcPr>
            <w:tcW w:w="2877" w:type="dxa"/>
            <w:tcBorders>
              <w:top w:val="single" w:sz="4" w:space="0" w:color="000000"/>
              <w:left w:val="single" w:sz="4" w:space="0" w:color="000000"/>
              <w:bottom w:val="single" w:sz="4" w:space="0" w:color="000000"/>
              <w:right w:val="single" w:sz="4" w:space="0" w:color="000000"/>
            </w:tcBorders>
            <w:hideMark/>
          </w:tcPr>
          <w:p w14:paraId="48E8CB31" w14:textId="77777777" w:rsidR="00F74BCF" w:rsidRPr="00E31ED0" w:rsidRDefault="00F74BCF">
            <w:pPr>
              <w:spacing w:line="240" w:lineRule="auto"/>
              <w:jc w:val="center"/>
              <w:rPr>
                <w:b/>
                <w:szCs w:val="20"/>
                <w:lang w:eastAsia="en-PH"/>
              </w:rPr>
            </w:pPr>
            <w:r w:rsidRPr="00E31ED0">
              <w:rPr>
                <w:b/>
                <w:szCs w:val="20"/>
                <w:lang w:eastAsia="en-PH"/>
              </w:rPr>
              <w:t>Precision</w:t>
            </w:r>
          </w:p>
        </w:tc>
      </w:tr>
      <w:tr w:rsidR="00F74BCF" w:rsidRPr="00E31ED0" w14:paraId="6A089A98"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2115922" w14:textId="77777777" w:rsidR="00F74BCF" w:rsidRPr="00E31ED0" w:rsidRDefault="00F74BCF">
            <w:pPr>
              <w:spacing w:line="240" w:lineRule="auto"/>
              <w:jc w:val="left"/>
              <w:rPr>
                <w:b/>
                <w:szCs w:val="20"/>
                <w:lang w:eastAsia="en-PH"/>
              </w:rPr>
            </w:pPr>
            <w:r w:rsidRPr="00E31ED0">
              <w:rPr>
                <w:b/>
                <w:lang w:eastAsia="en-PH"/>
              </w:rPr>
              <w:t>50%-50%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6E9528EB" w14:textId="77777777" w:rsidR="00F74BCF" w:rsidRPr="00E31ED0" w:rsidRDefault="00F74BCF">
            <w:pPr>
              <w:spacing w:line="240" w:lineRule="auto"/>
              <w:jc w:val="center"/>
              <w:rPr>
                <w:b/>
                <w:szCs w:val="20"/>
                <w:lang w:eastAsia="en-PH"/>
              </w:rPr>
            </w:pPr>
            <w:r w:rsidRPr="00E31ED0">
              <w:rPr>
                <w:b/>
                <w:lang w:eastAsia="en-PH"/>
              </w:rPr>
              <w:t>64.00%</w:t>
            </w:r>
          </w:p>
        </w:tc>
        <w:tc>
          <w:tcPr>
            <w:tcW w:w="2877" w:type="dxa"/>
            <w:tcBorders>
              <w:top w:val="single" w:sz="4" w:space="0" w:color="000000"/>
              <w:left w:val="single" w:sz="4" w:space="0" w:color="000000"/>
              <w:bottom w:val="single" w:sz="4" w:space="0" w:color="000000"/>
              <w:right w:val="single" w:sz="4" w:space="0" w:color="000000"/>
            </w:tcBorders>
            <w:hideMark/>
          </w:tcPr>
          <w:p w14:paraId="6B4FA8B8" w14:textId="77777777" w:rsidR="00F74BCF" w:rsidRPr="00E31ED0" w:rsidRDefault="00F74BCF">
            <w:pPr>
              <w:spacing w:line="240" w:lineRule="auto"/>
              <w:jc w:val="center"/>
              <w:rPr>
                <w:b/>
                <w:szCs w:val="20"/>
                <w:lang w:eastAsia="en-PH"/>
              </w:rPr>
            </w:pPr>
            <w:r w:rsidRPr="00E31ED0">
              <w:rPr>
                <w:b/>
                <w:lang w:eastAsia="en-PH"/>
              </w:rPr>
              <w:t>63.01%</w:t>
            </w:r>
          </w:p>
        </w:tc>
      </w:tr>
      <w:tr w:rsidR="00F74BCF" w:rsidRPr="00E31ED0" w14:paraId="0AC3FB7D"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71FADE1" w14:textId="77777777" w:rsidR="00F74BCF" w:rsidRPr="00E31ED0" w:rsidRDefault="00F74BCF">
            <w:pPr>
              <w:spacing w:line="240" w:lineRule="auto"/>
              <w:jc w:val="left"/>
              <w:rPr>
                <w:szCs w:val="20"/>
                <w:lang w:eastAsia="en-PH"/>
              </w:rPr>
            </w:pPr>
            <w:r w:rsidRPr="00E31ED0">
              <w:rPr>
                <w:lang w:eastAsia="en-PH"/>
              </w:rPr>
              <w:t>60%-40%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455E89D3" w14:textId="77777777" w:rsidR="00F74BCF" w:rsidRPr="00E31ED0" w:rsidRDefault="00F74BCF">
            <w:pPr>
              <w:spacing w:line="240" w:lineRule="auto"/>
              <w:jc w:val="center"/>
              <w:rPr>
                <w:szCs w:val="20"/>
                <w:lang w:eastAsia="en-PH"/>
              </w:rPr>
            </w:pPr>
            <w:r w:rsidRPr="00E31ED0">
              <w:rPr>
                <w:lang w:eastAsia="en-PH"/>
              </w:rPr>
              <w:t>50.00%</w:t>
            </w:r>
          </w:p>
        </w:tc>
        <w:tc>
          <w:tcPr>
            <w:tcW w:w="2877" w:type="dxa"/>
            <w:tcBorders>
              <w:top w:val="single" w:sz="4" w:space="0" w:color="000000"/>
              <w:left w:val="single" w:sz="4" w:space="0" w:color="000000"/>
              <w:bottom w:val="single" w:sz="4" w:space="0" w:color="000000"/>
              <w:right w:val="single" w:sz="4" w:space="0" w:color="000000"/>
            </w:tcBorders>
            <w:hideMark/>
          </w:tcPr>
          <w:p w14:paraId="56DA2B82" w14:textId="77777777" w:rsidR="00F74BCF" w:rsidRPr="00E31ED0" w:rsidRDefault="00F74BCF">
            <w:pPr>
              <w:spacing w:line="240" w:lineRule="auto"/>
              <w:jc w:val="center"/>
              <w:rPr>
                <w:szCs w:val="20"/>
                <w:lang w:eastAsia="en-PH"/>
              </w:rPr>
            </w:pPr>
            <w:r w:rsidRPr="00E31ED0">
              <w:rPr>
                <w:lang w:eastAsia="en-PH"/>
              </w:rPr>
              <w:t>54.86%</w:t>
            </w:r>
          </w:p>
        </w:tc>
      </w:tr>
      <w:tr w:rsidR="00F74BCF" w:rsidRPr="00E31ED0" w14:paraId="7454B11B"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1B93950C" w14:textId="77777777" w:rsidR="00F74BCF" w:rsidRPr="00E31ED0" w:rsidRDefault="00F74BCF">
            <w:pPr>
              <w:spacing w:line="240" w:lineRule="auto"/>
              <w:jc w:val="left"/>
              <w:rPr>
                <w:szCs w:val="20"/>
                <w:lang w:eastAsia="en-PH"/>
              </w:rPr>
            </w:pPr>
            <w:r w:rsidRPr="00E31ED0">
              <w:rPr>
                <w:lang w:eastAsia="en-PH"/>
              </w:rPr>
              <w:t>70%-30%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07C9AE67" w14:textId="77777777" w:rsidR="00F74BCF" w:rsidRPr="00E31ED0" w:rsidRDefault="00F74BCF">
            <w:pPr>
              <w:spacing w:line="240" w:lineRule="auto"/>
              <w:jc w:val="center"/>
              <w:rPr>
                <w:szCs w:val="20"/>
                <w:lang w:eastAsia="en-PH"/>
              </w:rPr>
            </w:pPr>
            <w:r w:rsidRPr="00E31ED0">
              <w:rPr>
                <w:lang w:eastAsia="en-PH"/>
              </w:rPr>
              <w:t>40.00%</w:t>
            </w:r>
          </w:p>
        </w:tc>
        <w:tc>
          <w:tcPr>
            <w:tcW w:w="2877" w:type="dxa"/>
            <w:tcBorders>
              <w:top w:val="single" w:sz="4" w:space="0" w:color="000000"/>
              <w:left w:val="single" w:sz="4" w:space="0" w:color="000000"/>
              <w:bottom w:val="single" w:sz="4" w:space="0" w:color="000000"/>
              <w:right w:val="single" w:sz="4" w:space="0" w:color="000000"/>
            </w:tcBorders>
            <w:hideMark/>
          </w:tcPr>
          <w:p w14:paraId="5F344C01" w14:textId="77777777" w:rsidR="00F74BCF" w:rsidRPr="00E31ED0" w:rsidRDefault="00F74BCF">
            <w:pPr>
              <w:spacing w:line="240" w:lineRule="auto"/>
              <w:jc w:val="center"/>
              <w:rPr>
                <w:szCs w:val="20"/>
                <w:lang w:eastAsia="en-PH"/>
              </w:rPr>
            </w:pPr>
            <w:r w:rsidRPr="00E31ED0">
              <w:rPr>
                <w:lang w:eastAsia="en-PH"/>
              </w:rPr>
              <w:t>44.92%</w:t>
            </w:r>
          </w:p>
        </w:tc>
      </w:tr>
      <w:tr w:rsidR="00F74BCF" w:rsidRPr="00E31ED0" w14:paraId="4C54C2DD"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701B447A" w14:textId="77777777" w:rsidR="00F74BCF" w:rsidRPr="00E31ED0" w:rsidRDefault="00F74BCF">
            <w:pPr>
              <w:spacing w:line="240" w:lineRule="auto"/>
              <w:jc w:val="left"/>
              <w:rPr>
                <w:szCs w:val="20"/>
                <w:lang w:eastAsia="en-PH"/>
              </w:rPr>
            </w:pPr>
            <w:r w:rsidRPr="00E31ED0">
              <w:rPr>
                <w:lang w:eastAsia="en-PH"/>
              </w:rPr>
              <w:t>80%-20%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611EFD45" w14:textId="77777777" w:rsidR="00F74BCF" w:rsidRPr="00E31ED0" w:rsidRDefault="00F74BCF">
            <w:pPr>
              <w:spacing w:line="240" w:lineRule="auto"/>
              <w:jc w:val="center"/>
              <w:rPr>
                <w:szCs w:val="20"/>
                <w:lang w:eastAsia="en-PH"/>
              </w:rPr>
            </w:pPr>
            <w:r w:rsidRPr="00E31ED0">
              <w:rPr>
                <w:lang w:eastAsia="en-PH"/>
              </w:rPr>
              <w:t>31.43%</w:t>
            </w:r>
          </w:p>
        </w:tc>
        <w:tc>
          <w:tcPr>
            <w:tcW w:w="2877" w:type="dxa"/>
            <w:tcBorders>
              <w:top w:val="single" w:sz="4" w:space="0" w:color="000000"/>
              <w:left w:val="single" w:sz="4" w:space="0" w:color="000000"/>
              <w:bottom w:val="single" w:sz="4" w:space="0" w:color="000000"/>
              <w:right w:val="single" w:sz="4" w:space="0" w:color="000000"/>
            </w:tcBorders>
            <w:hideMark/>
          </w:tcPr>
          <w:p w14:paraId="7CE73121" w14:textId="77777777" w:rsidR="00F74BCF" w:rsidRPr="00E31ED0" w:rsidRDefault="00F74BCF">
            <w:pPr>
              <w:spacing w:line="240" w:lineRule="auto"/>
              <w:jc w:val="center"/>
              <w:rPr>
                <w:szCs w:val="20"/>
                <w:lang w:eastAsia="en-PH"/>
              </w:rPr>
            </w:pPr>
            <w:r w:rsidRPr="00E31ED0">
              <w:rPr>
                <w:lang w:eastAsia="en-PH"/>
              </w:rPr>
              <w:t>36.93%</w:t>
            </w:r>
          </w:p>
        </w:tc>
      </w:tr>
      <w:tr w:rsidR="00F74BCF" w:rsidRPr="00E31ED0" w14:paraId="65DA55C8"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AC46622" w14:textId="77777777" w:rsidR="00F74BCF" w:rsidRPr="00E31ED0" w:rsidRDefault="00F74BCF">
            <w:pPr>
              <w:spacing w:line="240" w:lineRule="auto"/>
              <w:jc w:val="left"/>
              <w:rPr>
                <w:szCs w:val="20"/>
                <w:lang w:eastAsia="en-PH"/>
              </w:rPr>
            </w:pPr>
            <w:r w:rsidRPr="00E31ED0">
              <w:rPr>
                <w:lang w:eastAsia="en-PH"/>
              </w:rPr>
              <w:t>2-Fold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0B8F1BFE" w14:textId="77777777" w:rsidR="00F74BCF" w:rsidRPr="00E31ED0" w:rsidRDefault="00F74BCF">
            <w:pPr>
              <w:spacing w:line="240" w:lineRule="auto"/>
              <w:jc w:val="center"/>
              <w:rPr>
                <w:szCs w:val="20"/>
                <w:lang w:eastAsia="en-PH"/>
              </w:rPr>
            </w:pPr>
            <w:r w:rsidRPr="00E31ED0">
              <w:rPr>
                <w:lang w:eastAsia="en-PH"/>
              </w:rPr>
              <w:t>55.84%</w:t>
            </w:r>
          </w:p>
        </w:tc>
        <w:tc>
          <w:tcPr>
            <w:tcW w:w="2877" w:type="dxa"/>
            <w:tcBorders>
              <w:top w:val="single" w:sz="4" w:space="0" w:color="000000"/>
              <w:left w:val="single" w:sz="4" w:space="0" w:color="000000"/>
              <w:bottom w:val="single" w:sz="4" w:space="0" w:color="000000"/>
              <w:right w:val="single" w:sz="4" w:space="0" w:color="000000"/>
            </w:tcBorders>
            <w:hideMark/>
          </w:tcPr>
          <w:p w14:paraId="0C31997F" w14:textId="77777777" w:rsidR="00F74BCF" w:rsidRPr="00E31ED0" w:rsidRDefault="00F74BCF">
            <w:pPr>
              <w:spacing w:line="240" w:lineRule="auto"/>
              <w:jc w:val="center"/>
              <w:rPr>
                <w:szCs w:val="20"/>
                <w:lang w:eastAsia="en-PH"/>
              </w:rPr>
            </w:pPr>
            <w:r w:rsidRPr="00E31ED0">
              <w:rPr>
                <w:lang w:eastAsia="en-PH"/>
              </w:rPr>
              <w:t>74.02%</w:t>
            </w:r>
          </w:p>
        </w:tc>
      </w:tr>
      <w:tr w:rsidR="00F74BCF" w:rsidRPr="00E31ED0" w14:paraId="0179566A" w14:textId="77777777" w:rsidTr="00F74BCF">
        <w:trPr>
          <w:trHeight w:val="170"/>
        </w:trPr>
        <w:tc>
          <w:tcPr>
            <w:tcW w:w="2876" w:type="dxa"/>
            <w:tcBorders>
              <w:top w:val="single" w:sz="4" w:space="0" w:color="000000"/>
              <w:left w:val="single" w:sz="4" w:space="0" w:color="000000"/>
              <w:bottom w:val="single" w:sz="4" w:space="0" w:color="000000"/>
              <w:right w:val="single" w:sz="4" w:space="0" w:color="000000"/>
            </w:tcBorders>
            <w:hideMark/>
          </w:tcPr>
          <w:p w14:paraId="0419BFCA" w14:textId="77777777" w:rsidR="00F74BCF" w:rsidRPr="00E31ED0" w:rsidRDefault="00F74BCF">
            <w:pPr>
              <w:spacing w:line="240" w:lineRule="auto"/>
              <w:jc w:val="left"/>
              <w:rPr>
                <w:szCs w:val="20"/>
                <w:lang w:eastAsia="en-PH"/>
              </w:rPr>
            </w:pPr>
            <w:r w:rsidRPr="00E31ED0">
              <w:rPr>
                <w:lang w:eastAsia="en-PH"/>
              </w:rPr>
              <w:t>3-Fold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6ADF4B99" w14:textId="77777777" w:rsidR="00F74BCF" w:rsidRPr="00E31ED0" w:rsidRDefault="00F74BCF">
            <w:pPr>
              <w:spacing w:line="240" w:lineRule="auto"/>
              <w:jc w:val="center"/>
              <w:rPr>
                <w:szCs w:val="20"/>
                <w:lang w:eastAsia="en-PH"/>
              </w:rPr>
            </w:pPr>
            <w:r w:rsidRPr="00E31ED0">
              <w:rPr>
                <w:lang w:eastAsia="en-PH"/>
              </w:rPr>
              <w:t>39.96%</w:t>
            </w:r>
          </w:p>
        </w:tc>
        <w:tc>
          <w:tcPr>
            <w:tcW w:w="2877" w:type="dxa"/>
            <w:tcBorders>
              <w:top w:val="single" w:sz="4" w:space="0" w:color="000000"/>
              <w:left w:val="single" w:sz="4" w:space="0" w:color="000000"/>
              <w:bottom w:val="single" w:sz="4" w:space="0" w:color="000000"/>
              <w:right w:val="single" w:sz="4" w:space="0" w:color="000000"/>
            </w:tcBorders>
            <w:hideMark/>
          </w:tcPr>
          <w:p w14:paraId="136414A9" w14:textId="77777777" w:rsidR="00F74BCF" w:rsidRPr="00E31ED0" w:rsidRDefault="00F74BCF">
            <w:pPr>
              <w:spacing w:line="240" w:lineRule="auto"/>
              <w:jc w:val="center"/>
              <w:rPr>
                <w:szCs w:val="20"/>
                <w:lang w:eastAsia="en-PH"/>
              </w:rPr>
            </w:pPr>
            <w:r w:rsidRPr="00E31ED0">
              <w:rPr>
                <w:lang w:eastAsia="en-PH"/>
              </w:rPr>
              <w:t>78.96%</w:t>
            </w:r>
          </w:p>
        </w:tc>
      </w:tr>
      <w:tr w:rsidR="00F74BCF" w:rsidRPr="00E31ED0" w14:paraId="5354F2BB"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26F4CAC5" w14:textId="77777777" w:rsidR="00F74BCF" w:rsidRPr="00E31ED0" w:rsidRDefault="00F74BCF">
            <w:pPr>
              <w:spacing w:line="240" w:lineRule="auto"/>
              <w:jc w:val="left"/>
              <w:rPr>
                <w:szCs w:val="20"/>
                <w:lang w:eastAsia="en-PH"/>
              </w:rPr>
            </w:pPr>
            <w:r w:rsidRPr="00E31ED0">
              <w:rPr>
                <w:lang w:eastAsia="en-PH"/>
              </w:rPr>
              <w:t>4-Fold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1813AC21" w14:textId="77777777" w:rsidR="00F74BCF" w:rsidRPr="00E31ED0" w:rsidRDefault="00F74BCF">
            <w:pPr>
              <w:spacing w:line="240" w:lineRule="auto"/>
              <w:jc w:val="center"/>
              <w:rPr>
                <w:szCs w:val="20"/>
                <w:lang w:eastAsia="en-PH"/>
              </w:rPr>
            </w:pPr>
            <w:r w:rsidRPr="00E31ED0">
              <w:rPr>
                <w:lang w:eastAsia="en-PH"/>
              </w:rPr>
              <w:t>27.50%</w:t>
            </w:r>
          </w:p>
        </w:tc>
        <w:tc>
          <w:tcPr>
            <w:tcW w:w="2877" w:type="dxa"/>
            <w:tcBorders>
              <w:top w:val="single" w:sz="4" w:space="0" w:color="000000"/>
              <w:left w:val="single" w:sz="4" w:space="0" w:color="000000"/>
              <w:bottom w:val="single" w:sz="4" w:space="0" w:color="000000"/>
              <w:right w:val="single" w:sz="4" w:space="0" w:color="000000"/>
            </w:tcBorders>
            <w:hideMark/>
          </w:tcPr>
          <w:p w14:paraId="45BF34AF" w14:textId="77777777" w:rsidR="00F74BCF" w:rsidRPr="00E31ED0" w:rsidRDefault="00F74BCF">
            <w:pPr>
              <w:spacing w:line="240" w:lineRule="auto"/>
              <w:jc w:val="center"/>
              <w:rPr>
                <w:szCs w:val="20"/>
                <w:lang w:eastAsia="en-PH"/>
              </w:rPr>
            </w:pPr>
            <w:r w:rsidRPr="00E31ED0">
              <w:rPr>
                <w:lang w:eastAsia="en-PH"/>
              </w:rPr>
              <w:t>62.39%</w:t>
            </w:r>
          </w:p>
        </w:tc>
      </w:tr>
    </w:tbl>
    <w:p w14:paraId="7B145BC0" w14:textId="77777777" w:rsidR="005411A3" w:rsidRPr="00E31ED0" w:rsidRDefault="005411A3" w:rsidP="00F74BCF">
      <w:pPr>
        <w:spacing w:line="240" w:lineRule="auto"/>
        <w:jc w:val="left"/>
        <w:rPr>
          <w:rFonts w:eastAsia="Times New Roman"/>
          <w:b/>
          <w:bCs/>
          <w:iCs/>
          <w:szCs w:val="20"/>
        </w:rPr>
      </w:pPr>
    </w:p>
    <w:p w14:paraId="3C1AA6DF" w14:textId="77777777" w:rsidR="00F74BCF" w:rsidRPr="00E31ED0" w:rsidRDefault="00F74BCF" w:rsidP="00F74BCF">
      <w:pPr>
        <w:pStyle w:val="Caption"/>
        <w:rPr>
          <w:rFonts w:eastAsia="Calibri"/>
          <w:szCs w:val="20"/>
        </w:rPr>
      </w:pPr>
      <w:r w:rsidRPr="00E31ED0">
        <w:t>Complete Gestures</w:t>
      </w:r>
    </w:p>
    <w:tbl>
      <w:tblPr>
        <w:tblStyle w:val="TableGrid"/>
        <w:tblW w:w="0" w:type="auto"/>
        <w:tblLook w:val="04A0" w:firstRow="1" w:lastRow="0" w:firstColumn="1" w:lastColumn="0" w:noHBand="0" w:noVBand="1"/>
      </w:tblPr>
      <w:tblGrid>
        <w:gridCol w:w="1614"/>
        <w:gridCol w:w="1595"/>
        <w:gridCol w:w="1581"/>
      </w:tblGrid>
      <w:tr w:rsidR="00F74BCF" w:rsidRPr="00E31ED0" w14:paraId="7525D999"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5808104" w14:textId="77777777" w:rsidR="00F74BCF" w:rsidRPr="00E31ED0" w:rsidRDefault="00F74BCF">
            <w:pPr>
              <w:spacing w:line="240" w:lineRule="auto"/>
              <w:jc w:val="center"/>
              <w:rPr>
                <w:b/>
                <w:szCs w:val="20"/>
                <w:lang w:eastAsia="en-PH"/>
              </w:rPr>
            </w:pPr>
            <w:r w:rsidRPr="00E31ED0">
              <w:rPr>
                <w:b/>
                <w:szCs w:val="20"/>
                <w:lang w:eastAsia="en-PH"/>
              </w:rPr>
              <w:t>Test Method</w:t>
            </w:r>
          </w:p>
        </w:tc>
        <w:tc>
          <w:tcPr>
            <w:tcW w:w="2877" w:type="dxa"/>
            <w:tcBorders>
              <w:top w:val="single" w:sz="4" w:space="0" w:color="000000"/>
              <w:left w:val="single" w:sz="4" w:space="0" w:color="000000"/>
              <w:bottom w:val="single" w:sz="4" w:space="0" w:color="000000"/>
              <w:right w:val="single" w:sz="4" w:space="0" w:color="000000"/>
            </w:tcBorders>
            <w:hideMark/>
          </w:tcPr>
          <w:p w14:paraId="0DE265A6" w14:textId="77777777" w:rsidR="00F74BCF" w:rsidRPr="00E31ED0" w:rsidRDefault="00F74BCF">
            <w:pPr>
              <w:spacing w:line="240" w:lineRule="auto"/>
              <w:jc w:val="center"/>
              <w:rPr>
                <w:b/>
                <w:szCs w:val="20"/>
                <w:lang w:eastAsia="en-PH"/>
              </w:rPr>
            </w:pPr>
            <w:r w:rsidRPr="00E31ED0">
              <w:rPr>
                <w:b/>
                <w:szCs w:val="20"/>
                <w:lang w:eastAsia="en-PH"/>
              </w:rPr>
              <w:t>Accuracy</w:t>
            </w:r>
          </w:p>
        </w:tc>
        <w:tc>
          <w:tcPr>
            <w:tcW w:w="2877" w:type="dxa"/>
            <w:tcBorders>
              <w:top w:val="single" w:sz="4" w:space="0" w:color="000000"/>
              <w:left w:val="single" w:sz="4" w:space="0" w:color="000000"/>
              <w:bottom w:val="single" w:sz="4" w:space="0" w:color="000000"/>
              <w:right w:val="single" w:sz="4" w:space="0" w:color="000000"/>
            </w:tcBorders>
            <w:hideMark/>
          </w:tcPr>
          <w:p w14:paraId="41625A0F" w14:textId="77777777" w:rsidR="00F74BCF" w:rsidRPr="00E31ED0" w:rsidRDefault="00F74BCF">
            <w:pPr>
              <w:spacing w:line="240" w:lineRule="auto"/>
              <w:jc w:val="center"/>
              <w:rPr>
                <w:b/>
                <w:szCs w:val="20"/>
                <w:lang w:eastAsia="en-PH"/>
              </w:rPr>
            </w:pPr>
            <w:r w:rsidRPr="00E31ED0">
              <w:rPr>
                <w:b/>
                <w:szCs w:val="20"/>
                <w:lang w:eastAsia="en-PH"/>
              </w:rPr>
              <w:t>Precision</w:t>
            </w:r>
          </w:p>
        </w:tc>
      </w:tr>
      <w:tr w:rsidR="00F74BCF" w:rsidRPr="00E31ED0" w14:paraId="5781257B"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4819AEDA" w14:textId="77777777" w:rsidR="00F74BCF" w:rsidRPr="00E31ED0" w:rsidRDefault="00F74BCF">
            <w:pPr>
              <w:spacing w:line="240" w:lineRule="auto"/>
              <w:jc w:val="left"/>
              <w:rPr>
                <w:b/>
                <w:szCs w:val="20"/>
                <w:lang w:eastAsia="en-PH"/>
              </w:rPr>
            </w:pPr>
            <w:r w:rsidRPr="00E31ED0">
              <w:rPr>
                <w:b/>
                <w:lang w:eastAsia="en-PH"/>
              </w:rPr>
              <w:t>50%-50%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1C55CD2B" w14:textId="77777777" w:rsidR="00F74BCF" w:rsidRPr="00E31ED0" w:rsidRDefault="00F74BCF">
            <w:pPr>
              <w:spacing w:line="240" w:lineRule="auto"/>
              <w:jc w:val="center"/>
              <w:rPr>
                <w:b/>
                <w:szCs w:val="20"/>
                <w:lang w:eastAsia="en-PH"/>
              </w:rPr>
            </w:pPr>
            <w:r w:rsidRPr="00E31ED0">
              <w:rPr>
                <w:b/>
                <w:lang w:eastAsia="en-PH"/>
              </w:rPr>
              <w:t>36.74%</w:t>
            </w:r>
          </w:p>
        </w:tc>
        <w:tc>
          <w:tcPr>
            <w:tcW w:w="2877" w:type="dxa"/>
            <w:tcBorders>
              <w:top w:val="single" w:sz="4" w:space="0" w:color="000000"/>
              <w:left w:val="single" w:sz="4" w:space="0" w:color="000000"/>
              <w:bottom w:val="single" w:sz="4" w:space="0" w:color="000000"/>
              <w:right w:val="single" w:sz="4" w:space="0" w:color="000000"/>
            </w:tcBorders>
            <w:hideMark/>
          </w:tcPr>
          <w:p w14:paraId="22ACBAA6" w14:textId="77777777" w:rsidR="00F74BCF" w:rsidRPr="00E31ED0" w:rsidRDefault="00F74BCF">
            <w:pPr>
              <w:spacing w:line="240" w:lineRule="auto"/>
              <w:jc w:val="center"/>
              <w:rPr>
                <w:b/>
                <w:szCs w:val="20"/>
                <w:lang w:eastAsia="en-PH"/>
              </w:rPr>
            </w:pPr>
            <w:r w:rsidRPr="00E31ED0">
              <w:rPr>
                <w:b/>
                <w:lang w:eastAsia="en-PH"/>
              </w:rPr>
              <w:t>40.35%</w:t>
            </w:r>
          </w:p>
        </w:tc>
      </w:tr>
      <w:tr w:rsidR="00F74BCF" w:rsidRPr="00E31ED0" w14:paraId="49744181"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1087BBD9" w14:textId="77777777" w:rsidR="00F74BCF" w:rsidRPr="00E31ED0" w:rsidRDefault="00F74BCF">
            <w:pPr>
              <w:spacing w:line="240" w:lineRule="auto"/>
              <w:jc w:val="left"/>
              <w:rPr>
                <w:szCs w:val="20"/>
                <w:lang w:eastAsia="en-PH"/>
              </w:rPr>
            </w:pPr>
            <w:r w:rsidRPr="00E31ED0">
              <w:rPr>
                <w:lang w:eastAsia="en-PH"/>
              </w:rPr>
              <w:t>60%-40%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423E3758" w14:textId="77777777" w:rsidR="00F74BCF" w:rsidRPr="00E31ED0" w:rsidRDefault="00F74BCF">
            <w:pPr>
              <w:spacing w:line="240" w:lineRule="auto"/>
              <w:jc w:val="center"/>
              <w:rPr>
                <w:szCs w:val="20"/>
                <w:lang w:eastAsia="en-PH"/>
              </w:rPr>
            </w:pPr>
            <w:r w:rsidRPr="00E31ED0">
              <w:rPr>
                <w:lang w:eastAsia="en-PH"/>
              </w:rPr>
              <w:t>25.11%</w:t>
            </w:r>
          </w:p>
        </w:tc>
        <w:tc>
          <w:tcPr>
            <w:tcW w:w="2877" w:type="dxa"/>
            <w:tcBorders>
              <w:top w:val="single" w:sz="4" w:space="0" w:color="000000"/>
              <w:left w:val="single" w:sz="4" w:space="0" w:color="000000"/>
              <w:bottom w:val="single" w:sz="4" w:space="0" w:color="000000"/>
              <w:right w:val="single" w:sz="4" w:space="0" w:color="000000"/>
            </w:tcBorders>
            <w:hideMark/>
          </w:tcPr>
          <w:p w14:paraId="67DDF7B1" w14:textId="77777777" w:rsidR="00F74BCF" w:rsidRPr="00E31ED0" w:rsidRDefault="00F74BCF">
            <w:pPr>
              <w:spacing w:line="240" w:lineRule="auto"/>
              <w:jc w:val="center"/>
              <w:rPr>
                <w:szCs w:val="20"/>
                <w:lang w:eastAsia="en-PH"/>
              </w:rPr>
            </w:pPr>
            <w:r w:rsidRPr="00E31ED0">
              <w:rPr>
                <w:lang w:eastAsia="en-PH"/>
              </w:rPr>
              <w:t>29.23%</w:t>
            </w:r>
          </w:p>
        </w:tc>
      </w:tr>
      <w:tr w:rsidR="00F74BCF" w:rsidRPr="00E31ED0" w14:paraId="6738B003"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C01C38A" w14:textId="77777777" w:rsidR="00F74BCF" w:rsidRPr="00E31ED0" w:rsidRDefault="00F74BCF">
            <w:pPr>
              <w:spacing w:line="240" w:lineRule="auto"/>
              <w:jc w:val="left"/>
              <w:rPr>
                <w:szCs w:val="20"/>
                <w:lang w:eastAsia="en-PH"/>
              </w:rPr>
            </w:pPr>
            <w:r w:rsidRPr="00E31ED0">
              <w:rPr>
                <w:lang w:eastAsia="en-PH"/>
              </w:rPr>
              <w:t>70%-30%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3AB73829" w14:textId="77777777" w:rsidR="00F74BCF" w:rsidRPr="00E31ED0" w:rsidRDefault="00F74BCF">
            <w:pPr>
              <w:spacing w:line="240" w:lineRule="auto"/>
              <w:jc w:val="center"/>
              <w:rPr>
                <w:szCs w:val="20"/>
                <w:lang w:eastAsia="en-PH"/>
              </w:rPr>
            </w:pPr>
            <w:r w:rsidRPr="00E31ED0">
              <w:rPr>
                <w:lang w:eastAsia="en-PH"/>
              </w:rPr>
              <w:t>15.93%</w:t>
            </w:r>
          </w:p>
        </w:tc>
        <w:tc>
          <w:tcPr>
            <w:tcW w:w="2877" w:type="dxa"/>
            <w:tcBorders>
              <w:top w:val="single" w:sz="4" w:space="0" w:color="000000"/>
              <w:left w:val="single" w:sz="4" w:space="0" w:color="000000"/>
              <w:bottom w:val="single" w:sz="4" w:space="0" w:color="000000"/>
              <w:right w:val="single" w:sz="4" w:space="0" w:color="000000"/>
            </w:tcBorders>
            <w:hideMark/>
          </w:tcPr>
          <w:p w14:paraId="21F24B1F" w14:textId="77777777" w:rsidR="00F74BCF" w:rsidRPr="00E31ED0" w:rsidRDefault="00F74BCF">
            <w:pPr>
              <w:spacing w:line="240" w:lineRule="auto"/>
              <w:jc w:val="center"/>
              <w:rPr>
                <w:szCs w:val="20"/>
                <w:lang w:eastAsia="en-PH"/>
              </w:rPr>
            </w:pPr>
            <w:r w:rsidRPr="00E31ED0">
              <w:rPr>
                <w:lang w:eastAsia="en-PH"/>
              </w:rPr>
              <w:t>16.33%</w:t>
            </w:r>
          </w:p>
        </w:tc>
      </w:tr>
      <w:tr w:rsidR="00F74BCF" w:rsidRPr="00E31ED0" w14:paraId="1C45CE8E"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4C5556F" w14:textId="77777777" w:rsidR="00F74BCF" w:rsidRPr="00E31ED0" w:rsidRDefault="00F74BCF">
            <w:pPr>
              <w:spacing w:line="240" w:lineRule="auto"/>
              <w:jc w:val="left"/>
              <w:rPr>
                <w:szCs w:val="20"/>
                <w:lang w:eastAsia="en-PH"/>
              </w:rPr>
            </w:pPr>
            <w:r w:rsidRPr="00E31ED0">
              <w:rPr>
                <w:lang w:eastAsia="en-PH"/>
              </w:rPr>
              <w:t>80%-20%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216B3DD8" w14:textId="77777777" w:rsidR="00F74BCF" w:rsidRPr="00E31ED0" w:rsidRDefault="00F74BCF">
            <w:pPr>
              <w:spacing w:line="240" w:lineRule="auto"/>
              <w:jc w:val="center"/>
              <w:rPr>
                <w:szCs w:val="20"/>
                <w:lang w:eastAsia="en-PH"/>
              </w:rPr>
            </w:pPr>
            <w:r w:rsidRPr="00E31ED0">
              <w:rPr>
                <w:lang w:eastAsia="en-PH"/>
              </w:rPr>
              <w:t>9.16%</w:t>
            </w:r>
          </w:p>
        </w:tc>
        <w:tc>
          <w:tcPr>
            <w:tcW w:w="2877" w:type="dxa"/>
            <w:tcBorders>
              <w:top w:val="single" w:sz="4" w:space="0" w:color="000000"/>
              <w:left w:val="single" w:sz="4" w:space="0" w:color="000000"/>
              <w:bottom w:val="single" w:sz="4" w:space="0" w:color="000000"/>
              <w:right w:val="single" w:sz="4" w:space="0" w:color="000000"/>
            </w:tcBorders>
            <w:hideMark/>
          </w:tcPr>
          <w:p w14:paraId="2A305BFD" w14:textId="77777777" w:rsidR="00F74BCF" w:rsidRPr="00E31ED0" w:rsidRDefault="00F74BCF">
            <w:pPr>
              <w:spacing w:line="240" w:lineRule="auto"/>
              <w:jc w:val="center"/>
              <w:rPr>
                <w:szCs w:val="20"/>
                <w:lang w:eastAsia="en-PH"/>
              </w:rPr>
            </w:pPr>
            <w:r w:rsidRPr="00E31ED0">
              <w:rPr>
                <w:lang w:eastAsia="en-PH"/>
              </w:rPr>
              <w:t>8.63%</w:t>
            </w:r>
          </w:p>
        </w:tc>
      </w:tr>
      <w:tr w:rsidR="00F74BCF" w:rsidRPr="00E31ED0" w14:paraId="11F180CA"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3D11E8AA" w14:textId="77777777" w:rsidR="00F74BCF" w:rsidRPr="00E31ED0" w:rsidRDefault="00F74BCF">
            <w:pPr>
              <w:spacing w:line="240" w:lineRule="auto"/>
              <w:jc w:val="left"/>
              <w:rPr>
                <w:szCs w:val="20"/>
                <w:lang w:eastAsia="en-PH"/>
              </w:rPr>
            </w:pPr>
            <w:r w:rsidRPr="00E31ED0">
              <w:rPr>
                <w:lang w:eastAsia="en-PH"/>
              </w:rPr>
              <w:t>2-Fold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73179BBE" w14:textId="77777777" w:rsidR="00F74BCF" w:rsidRPr="00E31ED0" w:rsidRDefault="00F74BCF">
            <w:pPr>
              <w:spacing w:line="240" w:lineRule="auto"/>
              <w:jc w:val="center"/>
              <w:rPr>
                <w:szCs w:val="20"/>
                <w:lang w:eastAsia="en-PH"/>
              </w:rPr>
            </w:pPr>
            <w:r w:rsidRPr="00E31ED0">
              <w:rPr>
                <w:lang w:eastAsia="en-PH"/>
              </w:rPr>
              <w:t>33.51%</w:t>
            </w:r>
          </w:p>
        </w:tc>
        <w:tc>
          <w:tcPr>
            <w:tcW w:w="2877" w:type="dxa"/>
            <w:tcBorders>
              <w:top w:val="single" w:sz="4" w:space="0" w:color="000000"/>
              <w:left w:val="single" w:sz="4" w:space="0" w:color="000000"/>
              <w:bottom w:val="single" w:sz="4" w:space="0" w:color="000000"/>
              <w:right w:val="single" w:sz="4" w:space="0" w:color="000000"/>
            </w:tcBorders>
            <w:hideMark/>
          </w:tcPr>
          <w:p w14:paraId="6BBECDFE" w14:textId="77777777" w:rsidR="00F74BCF" w:rsidRPr="00E31ED0" w:rsidRDefault="00F74BCF">
            <w:pPr>
              <w:spacing w:line="240" w:lineRule="auto"/>
              <w:jc w:val="center"/>
              <w:rPr>
                <w:szCs w:val="20"/>
                <w:lang w:eastAsia="en-PH"/>
              </w:rPr>
            </w:pPr>
            <w:r w:rsidRPr="00E31ED0">
              <w:rPr>
                <w:lang w:eastAsia="en-PH"/>
              </w:rPr>
              <w:t>58.30%</w:t>
            </w:r>
          </w:p>
        </w:tc>
      </w:tr>
      <w:tr w:rsidR="00F74BCF" w:rsidRPr="00E31ED0" w14:paraId="53861A70" w14:textId="77777777" w:rsidTr="00F74BCF">
        <w:trPr>
          <w:trHeight w:val="170"/>
        </w:trPr>
        <w:tc>
          <w:tcPr>
            <w:tcW w:w="2876" w:type="dxa"/>
            <w:tcBorders>
              <w:top w:val="single" w:sz="4" w:space="0" w:color="000000"/>
              <w:left w:val="single" w:sz="4" w:space="0" w:color="000000"/>
              <w:bottom w:val="single" w:sz="4" w:space="0" w:color="000000"/>
              <w:right w:val="single" w:sz="4" w:space="0" w:color="000000"/>
            </w:tcBorders>
            <w:hideMark/>
          </w:tcPr>
          <w:p w14:paraId="78E66E11" w14:textId="77777777" w:rsidR="00F74BCF" w:rsidRPr="00E31ED0" w:rsidRDefault="00F74BCF">
            <w:pPr>
              <w:spacing w:line="240" w:lineRule="auto"/>
              <w:jc w:val="left"/>
              <w:rPr>
                <w:szCs w:val="20"/>
                <w:lang w:eastAsia="en-PH"/>
              </w:rPr>
            </w:pPr>
            <w:r w:rsidRPr="00E31ED0">
              <w:rPr>
                <w:lang w:eastAsia="en-PH"/>
              </w:rPr>
              <w:t>3-Fold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3B197438" w14:textId="77777777" w:rsidR="00F74BCF" w:rsidRPr="00E31ED0" w:rsidRDefault="00F74BCF">
            <w:pPr>
              <w:spacing w:line="240" w:lineRule="auto"/>
              <w:jc w:val="center"/>
              <w:rPr>
                <w:szCs w:val="20"/>
                <w:lang w:eastAsia="en-PH"/>
              </w:rPr>
            </w:pPr>
            <w:r w:rsidRPr="00E31ED0">
              <w:rPr>
                <w:lang w:eastAsia="en-PH"/>
              </w:rPr>
              <w:t>16.97%</w:t>
            </w:r>
          </w:p>
        </w:tc>
        <w:tc>
          <w:tcPr>
            <w:tcW w:w="2877" w:type="dxa"/>
            <w:tcBorders>
              <w:top w:val="single" w:sz="4" w:space="0" w:color="000000"/>
              <w:left w:val="single" w:sz="4" w:space="0" w:color="000000"/>
              <w:bottom w:val="single" w:sz="4" w:space="0" w:color="000000"/>
              <w:right w:val="single" w:sz="4" w:space="0" w:color="000000"/>
            </w:tcBorders>
            <w:hideMark/>
          </w:tcPr>
          <w:p w14:paraId="5A8C4D80" w14:textId="77777777" w:rsidR="00F74BCF" w:rsidRPr="00E31ED0" w:rsidRDefault="00F74BCF">
            <w:pPr>
              <w:spacing w:line="240" w:lineRule="auto"/>
              <w:jc w:val="center"/>
              <w:rPr>
                <w:szCs w:val="20"/>
                <w:lang w:eastAsia="en-PH"/>
              </w:rPr>
            </w:pPr>
            <w:r w:rsidRPr="00E31ED0">
              <w:rPr>
                <w:lang w:eastAsia="en-PH"/>
              </w:rPr>
              <w:t>35.06%</w:t>
            </w:r>
          </w:p>
        </w:tc>
      </w:tr>
      <w:tr w:rsidR="00F74BCF" w:rsidRPr="00E31ED0" w14:paraId="661F3C56"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5AB12CF4" w14:textId="77777777" w:rsidR="00F74BCF" w:rsidRPr="00E31ED0" w:rsidRDefault="00F74BCF">
            <w:pPr>
              <w:spacing w:line="240" w:lineRule="auto"/>
              <w:jc w:val="left"/>
              <w:rPr>
                <w:szCs w:val="20"/>
                <w:lang w:eastAsia="en-PH"/>
              </w:rPr>
            </w:pPr>
            <w:r w:rsidRPr="00E31ED0">
              <w:rPr>
                <w:lang w:eastAsia="en-PH"/>
              </w:rPr>
              <w:t>4-Fold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5A16668E" w14:textId="77777777" w:rsidR="00F74BCF" w:rsidRPr="00E31ED0" w:rsidRDefault="00F74BCF">
            <w:pPr>
              <w:spacing w:line="240" w:lineRule="auto"/>
              <w:jc w:val="center"/>
              <w:rPr>
                <w:szCs w:val="20"/>
                <w:lang w:eastAsia="en-PH"/>
              </w:rPr>
            </w:pPr>
            <w:r w:rsidRPr="00E31ED0">
              <w:rPr>
                <w:lang w:eastAsia="en-PH"/>
              </w:rPr>
              <w:t>10.41%</w:t>
            </w:r>
          </w:p>
        </w:tc>
        <w:tc>
          <w:tcPr>
            <w:tcW w:w="2877" w:type="dxa"/>
            <w:tcBorders>
              <w:top w:val="single" w:sz="4" w:space="0" w:color="000000"/>
              <w:left w:val="single" w:sz="4" w:space="0" w:color="000000"/>
              <w:bottom w:val="single" w:sz="4" w:space="0" w:color="000000"/>
              <w:right w:val="single" w:sz="4" w:space="0" w:color="000000"/>
            </w:tcBorders>
            <w:hideMark/>
          </w:tcPr>
          <w:p w14:paraId="28692E3A" w14:textId="77777777" w:rsidR="00F74BCF" w:rsidRPr="00E31ED0" w:rsidRDefault="00F74BCF">
            <w:pPr>
              <w:spacing w:line="240" w:lineRule="auto"/>
              <w:jc w:val="center"/>
              <w:rPr>
                <w:szCs w:val="20"/>
                <w:lang w:eastAsia="en-PH"/>
              </w:rPr>
            </w:pPr>
            <w:r w:rsidRPr="00E31ED0">
              <w:rPr>
                <w:lang w:eastAsia="en-PH"/>
              </w:rPr>
              <w:t>28.47%</w:t>
            </w:r>
          </w:p>
        </w:tc>
      </w:tr>
    </w:tbl>
    <w:p w14:paraId="575AA434" w14:textId="77777777" w:rsidR="00F74BCF" w:rsidRPr="00E31ED0" w:rsidRDefault="00F74BCF" w:rsidP="00F74BCF">
      <w:pPr>
        <w:spacing w:line="240" w:lineRule="auto"/>
        <w:jc w:val="left"/>
        <w:rPr>
          <w:rFonts w:eastAsia="Times New Roman"/>
          <w:b/>
          <w:bCs/>
          <w:iCs/>
          <w:szCs w:val="20"/>
        </w:rPr>
      </w:pPr>
    </w:p>
    <w:p w14:paraId="625B6BC8" w14:textId="1A20539E" w:rsidR="00F74BCF" w:rsidRPr="00E31ED0" w:rsidRDefault="00F74BCF" w:rsidP="00F74BCF">
      <w:pPr>
        <w:spacing w:line="240" w:lineRule="auto"/>
        <w:jc w:val="left"/>
        <w:rPr>
          <w:rFonts w:eastAsia="Times New Roman"/>
          <w:b/>
          <w:bCs/>
          <w:iCs/>
          <w:szCs w:val="20"/>
        </w:rPr>
      </w:pPr>
      <w:r w:rsidRPr="00E31ED0">
        <w:rPr>
          <w:rFonts w:eastAsia="Times New Roman"/>
          <w:b/>
          <w:bCs/>
          <w:iCs/>
          <w:szCs w:val="20"/>
        </w:rPr>
        <w:t>Dynamic Set 1</w:t>
      </w:r>
    </w:p>
    <w:tbl>
      <w:tblPr>
        <w:tblStyle w:val="TableGrid"/>
        <w:tblW w:w="0" w:type="auto"/>
        <w:tblLook w:val="04A0" w:firstRow="1" w:lastRow="0" w:firstColumn="1" w:lastColumn="0" w:noHBand="0" w:noVBand="1"/>
      </w:tblPr>
      <w:tblGrid>
        <w:gridCol w:w="1614"/>
        <w:gridCol w:w="1595"/>
        <w:gridCol w:w="1581"/>
      </w:tblGrid>
      <w:tr w:rsidR="00F74BCF" w:rsidRPr="00E31ED0" w14:paraId="424C3336"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842BA69" w14:textId="77777777" w:rsidR="00F74BCF" w:rsidRPr="00E31ED0" w:rsidRDefault="00F74BCF">
            <w:pPr>
              <w:spacing w:line="240" w:lineRule="auto"/>
              <w:jc w:val="center"/>
              <w:rPr>
                <w:rFonts w:eastAsia="Calibri"/>
                <w:b/>
                <w:szCs w:val="20"/>
                <w:lang w:eastAsia="en-PH"/>
              </w:rPr>
            </w:pPr>
            <w:r w:rsidRPr="00E31ED0">
              <w:rPr>
                <w:b/>
                <w:szCs w:val="20"/>
                <w:lang w:eastAsia="en-PH"/>
              </w:rPr>
              <w:t>Test Method</w:t>
            </w:r>
          </w:p>
        </w:tc>
        <w:tc>
          <w:tcPr>
            <w:tcW w:w="2877" w:type="dxa"/>
            <w:tcBorders>
              <w:top w:val="single" w:sz="4" w:space="0" w:color="000000"/>
              <w:left w:val="single" w:sz="4" w:space="0" w:color="000000"/>
              <w:bottom w:val="single" w:sz="4" w:space="0" w:color="000000"/>
              <w:right w:val="single" w:sz="4" w:space="0" w:color="000000"/>
            </w:tcBorders>
            <w:hideMark/>
          </w:tcPr>
          <w:p w14:paraId="62F6376B" w14:textId="77777777" w:rsidR="00F74BCF" w:rsidRPr="00E31ED0" w:rsidRDefault="00F74BCF">
            <w:pPr>
              <w:spacing w:line="240" w:lineRule="auto"/>
              <w:jc w:val="center"/>
              <w:rPr>
                <w:b/>
                <w:szCs w:val="20"/>
                <w:lang w:eastAsia="en-PH"/>
              </w:rPr>
            </w:pPr>
            <w:r w:rsidRPr="00E31ED0">
              <w:rPr>
                <w:b/>
                <w:szCs w:val="20"/>
                <w:lang w:eastAsia="en-PH"/>
              </w:rPr>
              <w:t>Accuracy</w:t>
            </w:r>
          </w:p>
        </w:tc>
        <w:tc>
          <w:tcPr>
            <w:tcW w:w="2877" w:type="dxa"/>
            <w:tcBorders>
              <w:top w:val="single" w:sz="4" w:space="0" w:color="000000"/>
              <w:left w:val="single" w:sz="4" w:space="0" w:color="000000"/>
              <w:bottom w:val="single" w:sz="4" w:space="0" w:color="000000"/>
              <w:right w:val="single" w:sz="4" w:space="0" w:color="000000"/>
            </w:tcBorders>
            <w:hideMark/>
          </w:tcPr>
          <w:p w14:paraId="1AB8E595" w14:textId="77777777" w:rsidR="00F74BCF" w:rsidRPr="00E31ED0" w:rsidRDefault="00F74BCF">
            <w:pPr>
              <w:spacing w:line="240" w:lineRule="auto"/>
              <w:jc w:val="center"/>
              <w:rPr>
                <w:b/>
                <w:szCs w:val="20"/>
                <w:lang w:eastAsia="en-PH"/>
              </w:rPr>
            </w:pPr>
            <w:r w:rsidRPr="00E31ED0">
              <w:rPr>
                <w:b/>
                <w:szCs w:val="20"/>
                <w:lang w:eastAsia="en-PH"/>
              </w:rPr>
              <w:t>Precision</w:t>
            </w:r>
          </w:p>
        </w:tc>
      </w:tr>
      <w:tr w:rsidR="00F74BCF" w:rsidRPr="00E31ED0" w14:paraId="76F85E0E"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00556D4C" w14:textId="77777777" w:rsidR="00F74BCF" w:rsidRPr="00E31ED0" w:rsidRDefault="00F74BCF">
            <w:pPr>
              <w:spacing w:line="240" w:lineRule="auto"/>
              <w:jc w:val="left"/>
              <w:rPr>
                <w:b/>
                <w:szCs w:val="20"/>
                <w:lang w:eastAsia="en-PH"/>
              </w:rPr>
            </w:pPr>
            <w:r w:rsidRPr="00E31ED0">
              <w:rPr>
                <w:b/>
                <w:lang w:eastAsia="en-PH"/>
              </w:rPr>
              <w:t>50%-50%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684EA571" w14:textId="77777777" w:rsidR="00F74BCF" w:rsidRPr="00E31ED0" w:rsidRDefault="00F74BCF">
            <w:pPr>
              <w:spacing w:line="240" w:lineRule="auto"/>
              <w:jc w:val="center"/>
              <w:rPr>
                <w:b/>
                <w:szCs w:val="20"/>
                <w:lang w:eastAsia="en-PH"/>
              </w:rPr>
            </w:pPr>
            <w:r w:rsidRPr="00E31ED0">
              <w:rPr>
                <w:b/>
                <w:lang w:eastAsia="en-PH"/>
              </w:rPr>
              <w:t>61.11%</w:t>
            </w:r>
          </w:p>
        </w:tc>
        <w:tc>
          <w:tcPr>
            <w:tcW w:w="2877" w:type="dxa"/>
            <w:tcBorders>
              <w:top w:val="single" w:sz="4" w:space="0" w:color="000000"/>
              <w:left w:val="single" w:sz="4" w:space="0" w:color="000000"/>
              <w:bottom w:val="single" w:sz="4" w:space="0" w:color="000000"/>
              <w:right w:val="single" w:sz="4" w:space="0" w:color="000000"/>
            </w:tcBorders>
            <w:hideMark/>
          </w:tcPr>
          <w:p w14:paraId="2C2DE008" w14:textId="77777777" w:rsidR="00F74BCF" w:rsidRPr="00E31ED0" w:rsidRDefault="00F74BCF">
            <w:pPr>
              <w:spacing w:line="240" w:lineRule="auto"/>
              <w:jc w:val="center"/>
              <w:rPr>
                <w:b/>
                <w:szCs w:val="20"/>
                <w:lang w:eastAsia="en-PH"/>
              </w:rPr>
            </w:pPr>
            <w:r w:rsidRPr="00E31ED0">
              <w:rPr>
                <w:b/>
                <w:lang w:eastAsia="en-PH"/>
              </w:rPr>
              <w:t>65.27%</w:t>
            </w:r>
          </w:p>
        </w:tc>
      </w:tr>
      <w:tr w:rsidR="00F74BCF" w:rsidRPr="00E31ED0" w14:paraId="5DADDF17"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313D4668" w14:textId="77777777" w:rsidR="00F74BCF" w:rsidRPr="00E31ED0" w:rsidRDefault="00F74BCF">
            <w:pPr>
              <w:spacing w:line="240" w:lineRule="auto"/>
              <w:jc w:val="left"/>
              <w:rPr>
                <w:szCs w:val="20"/>
                <w:lang w:eastAsia="en-PH"/>
              </w:rPr>
            </w:pPr>
            <w:r w:rsidRPr="00E31ED0">
              <w:rPr>
                <w:lang w:eastAsia="en-PH"/>
              </w:rPr>
              <w:t>60%-40%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16C2DF6C" w14:textId="77777777" w:rsidR="00F74BCF" w:rsidRPr="00E31ED0" w:rsidRDefault="00F74BCF">
            <w:pPr>
              <w:spacing w:line="240" w:lineRule="auto"/>
              <w:jc w:val="center"/>
              <w:rPr>
                <w:szCs w:val="20"/>
                <w:lang w:eastAsia="en-PH"/>
              </w:rPr>
            </w:pPr>
            <w:r w:rsidRPr="00E31ED0">
              <w:rPr>
                <w:lang w:eastAsia="en-PH"/>
              </w:rPr>
              <w:t>37.32%</w:t>
            </w:r>
          </w:p>
        </w:tc>
        <w:tc>
          <w:tcPr>
            <w:tcW w:w="2877" w:type="dxa"/>
            <w:tcBorders>
              <w:top w:val="single" w:sz="4" w:space="0" w:color="000000"/>
              <w:left w:val="single" w:sz="4" w:space="0" w:color="000000"/>
              <w:bottom w:val="single" w:sz="4" w:space="0" w:color="000000"/>
              <w:right w:val="single" w:sz="4" w:space="0" w:color="000000"/>
            </w:tcBorders>
            <w:hideMark/>
          </w:tcPr>
          <w:p w14:paraId="4D01EB54" w14:textId="77777777" w:rsidR="00F74BCF" w:rsidRPr="00E31ED0" w:rsidRDefault="00F74BCF">
            <w:pPr>
              <w:spacing w:line="240" w:lineRule="auto"/>
              <w:jc w:val="center"/>
              <w:rPr>
                <w:szCs w:val="20"/>
                <w:lang w:eastAsia="en-PH"/>
              </w:rPr>
            </w:pPr>
            <w:r w:rsidRPr="00E31ED0">
              <w:rPr>
                <w:lang w:eastAsia="en-PH"/>
              </w:rPr>
              <w:t>40.50%</w:t>
            </w:r>
          </w:p>
        </w:tc>
      </w:tr>
      <w:tr w:rsidR="00F74BCF" w:rsidRPr="00E31ED0" w14:paraId="1A7BC05A"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72544C92" w14:textId="77777777" w:rsidR="00F74BCF" w:rsidRPr="00E31ED0" w:rsidRDefault="00F74BCF">
            <w:pPr>
              <w:spacing w:line="240" w:lineRule="auto"/>
              <w:jc w:val="left"/>
              <w:rPr>
                <w:szCs w:val="20"/>
                <w:lang w:eastAsia="en-PH"/>
              </w:rPr>
            </w:pPr>
            <w:r w:rsidRPr="00E31ED0">
              <w:rPr>
                <w:lang w:eastAsia="en-PH"/>
              </w:rPr>
              <w:t>70%-30%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270A675D" w14:textId="77777777" w:rsidR="00F74BCF" w:rsidRPr="00E31ED0" w:rsidRDefault="00F74BCF">
            <w:pPr>
              <w:spacing w:line="240" w:lineRule="auto"/>
              <w:jc w:val="center"/>
              <w:rPr>
                <w:szCs w:val="20"/>
                <w:lang w:eastAsia="en-PH"/>
              </w:rPr>
            </w:pPr>
            <w:r w:rsidRPr="00E31ED0">
              <w:rPr>
                <w:lang w:eastAsia="en-PH"/>
              </w:rPr>
              <w:t>27.38%</w:t>
            </w:r>
          </w:p>
        </w:tc>
        <w:tc>
          <w:tcPr>
            <w:tcW w:w="2877" w:type="dxa"/>
            <w:tcBorders>
              <w:top w:val="single" w:sz="4" w:space="0" w:color="000000"/>
              <w:left w:val="single" w:sz="4" w:space="0" w:color="000000"/>
              <w:bottom w:val="single" w:sz="4" w:space="0" w:color="000000"/>
              <w:right w:val="single" w:sz="4" w:space="0" w:color="000000"/>
            </w:tcBorders>
            <w:hideMark/>
          </w:tcPr>
          <w:p w14:paraId="552C2B08" w14:textId="77777777" w:rsidR="00F74BCF" w:rsidRPr="00E31ED0" w:rsidRDefault="00F74BCF">
            <w:pPr>
              <w:spacing w:line="240" w:lineRule="auto"/>
              <w:jc w:val="center"/>
              <w:rPr>
                <w:szCs w:val="20"/>
                <w:lang w:eastAsia="en-PH"/>
              </w:rPr>
            </w:pPr>
            <w:r w:rsidRPr="00E31ED0">
              <w:rPr>
                <w:lang w:eastAsia="en-PH"/>
              </w:rPr>
              <w:t>31.55%</w:t>
            </w:r>
          </w:p>
        </w:tc>
      </w:tr>
      <w:tr w:rsidR="00F74BCF" w:rsidRPr="00E31ED0" w14:paraId="5F8CB91B"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188F0C7F" w14:textId="77777777" w:rsidR="00F74BCF" w:rsidRPr="00E31ED0" w:rsidRDefault="00F74BCF">
            <w:pPr>
              <w:spacing w:line="240" w:lineRule="auto"/>
              <w:jc w:val="left"/>
              <w:rPr>
                <w:szCs w:val="20"/>
                <w:lang w:eastAsia="en-PH"/>
              </w:rPr>
            </w:pPr>
            <w:r w:rsidRPr="00E31ED0">
              <w:rPr>
                <w:lang w:eastAsia="en-PH"/>
              </w:rPr>
              <w:t>80%-20%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42DF28C5" w14:textId="77777777" w:rsidR="00F74BCF" w:rsidRPr="00E31ED0" w:rsidRDefault="00F74BCF">
            <w:pPr>
              <w:spacing w:line="240" w:lineRule="auto"/>
              <w:jc w:val="center"/>
              <w:rPr>
                <w:szCs w:val="20"/>
                <w:lang w:eastAsia="en-PH"/>
              </w:rPr>
            </w:pPr>
            <w:r w:rsidRPr="00E31ED0">
              <w:rPr>
                <w:lang w:eastAsia="en-PH"/>
              </w:rPr>
              <w:t>19.64%</w:t>
            </w:r>
          </w:p>
        </w:tc>
        <w:tc>
          <w:tcPr>
            <w:tcW w:w="2877" w:type="dxa"/>
            <w:tcBorders>
              <w:top w:val="single" w:sz="4" w:space="0" w:color="000000"/>
              <w:left w:val="single" w:sz="4" w:space="0" w:color="000000"/>
              <w:bottom w:val="single" w:sz="4" w:space="0" w:color="000000"/>
              <w:right w:val="single" w:sz="4" w:space="0" w:color="000000"/>
            </w:tcBorders>
            <w:hideMark/>
          </w:tcPr>
          <w:p w14:paraId="062BF618" w14:textId="77777777" w:rsidR="00F74BCF" w:rsidRPr="00E31ED0" w:rsidRDefault="00F74BCF">
            <w:pPr>
              <w:spacing w:line="240" w:lineRule="auto"/>
              <w:jc w:val="center"/>
              <w:rPr>
                <w:szCs w:val="20"/>
                <w:lang w:eastAsia="en-PH"/>
              </w:rPr>
            </w:pPr>
            <w:r w:rsidRPr="00E31ED0">
              <w:rPr>
                <w:lang w:eastAsia="en-PH"/>
              </w:rPr>
              <w:t>12.39%</w:t>
            </w:r>
          </w:p>
        </w:tc>
      </w:tr>
      <w:tr w:rsidR="00F74BCF" w:rsidRPr="00E31ED0" w14:paraId="70ECC9F2"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34A6181A" w14:textId="77777777" w:rsidR="00F74BCF" w:rsidRPr="00E31ED0" w:rsidRDefault="00F74BCF">
            <w:pPr>
              <w:spacing w:line="240" w:lineRule="auto"/>
              <w:jc w:val="left"/>
              <w:rPr>
                <w:szCs w:val="20"/>
                <w:lang w:eastAsia="en-PH"/>
              </w:rPr>
            </w:pPr>
            <w:r w:rsidRPr="00E31ED0">
              <w:rPr>
                <w:lang w:eastAsia="en-PH"/>
              </w:rPr>
              <w:t>2-Fold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62F7685F" w14:textId="77777777" w:rsidR="00F74BCF" w:rsidRPr="00E31ED0" w:rsidRDefault="00F74BCF">
            <w:pPr>
              <w:spacing w:line="240" w:lineRule="auto"/>
              <w:jc w:val="center"/>
              <w:rPr>
                <w:szCs w:val="20"/>
                <w:lang w:eastAsia="en-PH"/>
              </w:rPr>
            </w:pPr>
            <w:r w:rsidRPr="00E31ED0">
              <w:rPr>
                <w:lang w:eastAsia="en-PH"/>
              </w:rPr>
              <w:t>46.27%</w:t>
            </w:r>
          </w:p>
        </w:tc>
        <w:tc>
          <w:tcPr>
            <w:tcW w:w="2877" w:type="dxa"/>
            <w:tcBorders>
              <w:top w:val="single" w:sz="4" w:space="0" w:color="000000"/>
              <w:left w:val="single" w:sz="4" w:space="0" w:color="000000"/>
              <w:bottom w:val="single" w:sz="4" w:space="0" w:color="000000"/>
              <w:right w:val="single" w:sz="4" w:space="0" w:color="000000"/>
            </w:tcBorders>
            <w:hideMark/>
          </w:tcPr>
          <w:p w14:paraId="486BF6ED" w14:textId="77777777" w:rsidR="00F74BCF" w:rsidRPr="00E31ED0" w:rsidRDefault="00F74BCF">
            <w:pPr>
              <w:spacing w:line="240" w:lineRule="auto"/>
              <w:jc w:val="center"/>
              <w:rPr>
                <w:szCs w:val="20"/>
                <w:lang w:eastAsia="en-PH"/>
              </w:rPr>
            </w:pPr>
            <w:r w:rsidRPr="00E31ED0">
              <w:rPr>
                <w:lang w:eastAsia="en-PH"/>
              </w:rPr>
              <w:t>67.06%</w:t>
            </w:r>
          </w:p>
        </w:tc>
      </w:tr>
      <w:tr w:rsidR="00F74BCF" w:rsidRPr="00E31ED0" w14:paraId="4CFB0987" w14:textId="77777777" w:rsidTr="00F74BCF">
        <w:trPr>
          <w:trHeight w:val="170"/>
        </w:trPr>
        <w:tc>
          <w:tcPr>
            <w:tcW w:w="2876" w:type="dxa"/>
            <w:tcBorders>
              <w:top w:val="single" w:sz="4" w:space="0" w:color="000000"/>
              <w:left w:val="single" w:sz="4" w:space="0" w:color="000000"/>
              <w:bottom w:val="single" w:sz="4" w:space="0" w:color="000000"/>
              <w:right w:val="single" w:sz="4" w:space="0" w:color="000000"/>
            </w:tcBorders>
            <w:hideMark/>
          </w:tcPr>
          <w:p w14:paraId="470C3FAD" w14:textId="77777777" w:rsidR="00F74BCF" w:rsidRPr="00E31ED0" w:rsidRDefault="00F74BCF">
            <w:pPr>
              <w:spacing w:line="240" w:lineRule="auto"/>
              <w:jc w:val="left"/>
              <w:rPr>
                <w:szCs w:val="20"/>
                <w:lang w:eastAsia="en-PH"/>
              </w:rPr>
            </w:pPr>
            <w:r w:rsidRPr="00E31ED0">
              <w:rPr>
                <w:lang w:eastAsia="en-PH"/>
              </w:rPr>
              <w:t>3-Fold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3BF3A5F1" w14:textId="77777777" w:rsidR="00F74BCF" w:rsidRPr="00E31ED0" w:rsidRDefault="00F74BCF">
            <w:pPr>
              <w:spacing w:line="240" w:lineRule="auto"/>
              <w:jc w:val="center"/>
              <w:rPr>
                <w:szCs w:val="20"/>
                <w:lang w:eastAsia="en-PH"/>
              </w:rPr>
            </w:pPr>
            <w:r w:rsidRPr="00E31ED0">
              <w:rPr>
                <w:lang w:eastAsia="en-PH"/>
              </w:rPr>
              <w:t>27.89%</w:t>
            </w:r>
          </w:p>
        </w:tc>
        <w:tc>
          <w:tcPr>
            <w:tcW w:w="2877" w:type="dxa"/>
            <w:tcBorders>
              <w:top w:val="single" w:sz="4" w:space="0" w:color="000000"/>
              <w:left w:val="single" w:sz="4" w:space="0" w:color="000000"/>
              <w:bottom w:val="single" w:sz="4" w:space="0" w:color="000000"/>
              <w:right w:val="single" w:sz="4" w:space="0" w:color="000000"/>
            </w:tcBorders>
            <w:hideMark/>
          </w:tcPr>
          <w:p w14:paraId="0D31DD14" w14:textId="77777777" w:rsidR="00F74BCF" w:rsidRPr="00E31ED0" w:rsidRDefault="00F74BCF">
            <w:pPr>
              <w:spacing w:line="240" w:lineRule="auto"/>
              <w:jc w:val="center"/>
              <w:rPr>
                <w:szCs w:val="20"/>
                <w:lang w:eastAsia="en-PH"/>
              </w:rPr>
            </w:pPr>
            <w:r w:rsidRPr="00E31ED0">
              <w:rPr>
                <w:lang w:eastAsia="en-PH"/>
              </w:rPr>
              <w:t>55.71%</w:t>
            </w:r>
          </w:p>
        </w:tc>
      </w:tr>
      <w:tr w:rsidR="00F74BCF" w:rsidRPr="00E31ED0" w14:paraId="5EE012B5"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55A961E6" w14:textId="77777777" w:rsidR="00F74BCF" w:rsidRPr="00E31ED0" w:rsidRDefault="00F74BCF">
            <w:pPr>
              <w:spacing w:line="240" w:lineRule="auto"/>
              <w:jc w:val="left"/>
              <w:rPr>
                <w:szCs w:val="20"/>
                <w:lang w:eastAsia="en-PH"/>
              </w:rPr>
            </w:pPr>
            <w:r w:rsidRPr="00E31ED0">
              <w:rPr>
                <w:lang w:eastAsia="en-PH"/>
              </w:rPr>
              <w:t>4-Fold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5E1D96EF" w14:textId="77777777" w:rsidR="00F74BCF" w:rsidRPr="00E31ED0" w:rsidRDefault="00F74BCF">
            <w:pPr>
              <w:spacing w:line="240" w:lineRule="auto"/>
              <w:jc w:val="center"/>
              <w:rPr>
                <w:szCs w:val="20"/>
                <w:lang w:eastAsia="en-PH"/>
              </w:rPr>
            </w:pPr>
            <w:r w:rsidRPr="00E31ED0">
              <w:rPr>
                <w:lang w:eastAsia="en-PH"/>
              </w:rPr>
              <w:t>10.41%</w:t>
            </w:r>
          </w:p>
        </w:tc>
        <w:tc>
          <w:tcPr>
            <w:tcW w:w="2877" w:type="dxa"/>
            <w:tcBorders>
              <w:top w:val="single" w:sz="4" w:space="0" w:color="000000"/>
              <w:left w:val="single" w:sz="4" w:space="0" w:color="000000"/>
              <w:bottom w:val="single" w:sz="4" w:space="0" w:color="000000"/>
              <w:right w:val="single" w:sz="4" w:space="0" w:color="000000"/>
            </w:tcBorders>
            <w:hideMark/>
          </w:tcPr>
          <w:p w14:paraId="30343B9F" w14:textId="77777777" w:rsidR="00F74BCF" w:rsidRPr="00E31ED0" w:rsidRDefault="00F74BCF">
            <w:pPr>
              <w:spacing w:line="240" w:lineRule="auto"/>
              <w:jc w:val="center"/>
              <w:rPr>
                <w:szCs w:val="20"/>
                <w:lang w:eastAsia="en-PH"/>
              </w:rPr>
            </w:pPr>
            <w:r w:rsidRPr="00E31ED0">
              <w:rPr>
                <w:lang w:eastAsia="en-PH"/>
              </w:rPr>
              <w:t>28.47%</w:t>
            </w:r>
          </w:p>
        </w:tc>
      </w:tr>
    </w:tbl>
    <w:p w14:paraId="553AA2B0" w14:textId="77777777" w:rsidR="00F74BCF" w:rsidRPr="00E31ED0" w:rsidRDefault="00F74BCF" w:rsidP="00F74BCF">
      <w:pPr>
        <w:spacing w:line="240" w:lineRule="auto"/>
        <w:jc w:val="left"/>
        <w:rPr>
          <w:rFonts w:eastAsia="Times New Roman"/>
          <w:b/>
          <w:bCs/>
          <w:iCs/>
          <w:szCs w:val="20"/>
        </w:rPr>
      </w:pPr>
    </w:p>
    <w:p w14:paraId="5E7ABFD7" w14:textId="75F0C6CB" w:rsidR="00F74BCF" w:rsidRPr="00E31ED0" w:rsidRDefault="00F74BCF" w:rsidP="00F74BCF">
      <w:pPr>
        <w:spacing w:line="240" w:lineRule="auto"/>
        <w:jc w:val="left"/>
        <w:rPr>
          <w:rFonts w:eastAsia="Times New Roman"/>
          <w:b/>
          <w:bCs/>
          <w:iCs/>
          <w:szCs w:val="20"/>
        </w:rPr>
      </w:pPr>
      <w:r w:rsidRPr="00E31ED0">
        <w:rPr>
          <w:rFonts w:eastAsia="Times New Roman"/>
          <w:b/>
          <w:bCs/>
          <w:iCs/>
          <w:szCs w:val="20"/>
        </w:rPr>
        <w:t>Dynamic Set 2</w:t>
      </w:r>
    </w:p>
    <w:tbl>
      <w:tblPr>
        <w:tblStyle w:val="TableGrid"/>
        <w:tblW w:w="0" w:type="auto"/>
        <w:tblLook w:val="04A0" w:firstRow="1" w:lastRow="0" w:firstColumn="1" w:lastColumn="0" w:noHBand="0" w:noVBand="1"/>
      </w:tblPr>
      <w:tblGrid>
        <w:gridCol w:w="1637"/>
        <w:gridCol w:w="1583"/>
        <w:gridCol w:w="1570"/>
      </w:tblGrid>
      <w:tr w:rsidR="00F74BCF" w:rsidRPr="00E31ED0" w14:paraId="0E10E244"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261E91B8" w14:textId="77777777" w:rsidR="00F74BCF" w:rsidRPr="00E31ED0" w:rsidRDefault="00F74BCF">
            <w:pPr>
              <w:spacing w:line="240" w:lineRule="auto"/>
              <w:jc w:val="center"/>
              <w:rPr>
                <w:rFonts w:eastAsia="Calibri"/>
                <w:b/>
                <w:szCs w:val="20"/>
                <w:lang w:eastAsia="en-PH"/>
              </w:rPr>
            </w:pPr>
            <w:r w:rsidRPr="00E31ED0">
              <w:rPr>
                <w:b/>
                <w:szCs w:val="20"/>
                <w:lang w:eastAsia="en-PH"/>
              </w:rPr>
              <w:t>Test Method</w:t>
            </w:r>
          </w:p>
        </w:tc>
        <w:tc>
          <w:tcPr>
            <w:tcW w:w="2877" w:type="dxa"/>
            <w:tcBorders>
              <w:top w:val="single" w:sz="4" w:space="0" w:color="000000"/>
              <w:left w:val="single" w:sz="4" w:space="0" w:color="000000"/>
              <w:bottom w:val="single" w:sz="4" w:space="0" w:color="000000"/>
              <w:right w:val="single" w:sz="4" w:space="0" w:color="000000"/>
            </w:tcBorders>
            <w:hideMark/>
          </w:tcPr>
          <w:p w14:paraId="7DC907EC" w14:textId="77777777" w:rsidR="00F74BCF" w:rsidRPr="00E31ED0" w:rsidRDefault="00F74BCF">
            <w:pPr>
              <w:spacing w:line="240" w:lineRule="auto"/>
              <w:jc w:val="center"/>
              <w:rPr>
                <w:b/>
                <w:szCs w:val="20"/>
                <w:lang w:eastAsia="en-PH"/>
              </w:rPr>
            </w:pPr>
            <w:r w:rsidRPr="00E31ED0">
              <w:rPr>
                <w:b/>
                <w:szCs w:val="20"/>
                <w:lang w:eastAsia="en-PH"/>
              </w:rPr>
              <w:t>Accuracy</w:t>
            </w:r>
          </w:p>
        </w:tc>
        <w:tc>
          <w:tcPr>
            <w:tcW w:w="2877" w:type="dxa"/>
            <w:tcBorders>
              <w:top w:val="single" w:sz="4" w:space="0" w:color="000000"/>
              <w:left w:val="single" w:sz="4" w:space="0" w:color="000000"/>
              <w:bottom w:val="single" w:sz="4" w:space="0" w:color="000000"/>
              <w:right w:val="single" w:sz="4" w:space="0" w:color="000000"/>
            </w:tcBorders>
            <w:hideMark/>
          </w:tcPr>
          <w:p w14:paraId="2441DEE6" w14:textId="77777777" w:rsidR="00F74BCF" w:rsidRPr="00E31ED0" w:rsidRDefault="00F74BCF">
            <w:pPr>
              <w:spacing w:line="240" w:lineRule="auto"/>
              <w:jc w:val="center"/>
              <w:rPr>
                <w:b/>
                <w:szCs w:val="20"/>
                <w:lang w:eastAsia="en-PH"/>
              </w:rPr>
            </w:pPr>
            <w:r w:rsidRPr="00E31ED0">
              <w:rPr>
                <w:b/>
                <w:szCs w:val="20"/>
                <w:lang w:eastAsia="en-PH"/>
              </w:rPr>
              <w:t>Precision</w:t>
            </w:r>
          </w:p>
        </w:tc>
      </w:tr>
      <w:tr w:rsidR="00F74BCF" w:rsidRPr="00E31ED0" w14:paraId="39AAAD40"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38C513D5" w14:textId="77777777" w:rsidR="00F74BCF" w:rsidRPr="00E31ED0" w:rsidRDefault="00F74BCF">
            <w:pPr>
              <w:spacing w:line="240" w:lineRule="auto"/>
              <w:jc w:val="left"/>
              <w:rPr>
                <w:b/>
                <w:szCs w:val="20"/>
                <w:lang w:eastAsia="en-PH"/>
              </w:rPr>
            </w:pPr>
            <w:r w:rsidRPr="00E31ED0">
              <w:rPr>
                <w:lang w:eastAsia="en-PH"/>
              </w:rPr>
              <w:lastRenderedPageBreak/>
              <w:t>50%-50%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7B96B701" w14:textId="77777777" w:rsidR="00F74BCF" w:rsidRPr="00E31ED0" w:rsidRDefault="00F74BCF">
            <w:pPr>
              <w:spacing w:line="240" w:lineRule="auto"/>
              <w:jc w:val="center"/>
              <w:rPr>
                <w:szCs w:val="20"/>
                <w:lang w:eastAsia="en-PH"/>
              </w:rPr>
            </w:pPr>
            <w:r w:rsidRPr="00E31ED0">
              <w:rPr>
                <w:lang w:eastAsia="en-PH"/>
              </w:rPr>
              <w:t>54.64%</w:t>
            </w:r>
          </w:p>
        </w:tc>
        <w:tc>
          <w:tcPr>
            <w:tcW w:w="2877" w:type="dxa"/>
            <w:tcBorders>
              <w:top w:val="single" w:sz="4" w:space="0" w:color="000000"/>
              <w:left w:val="single" w:sz="4" w:space="0" w:color="000000"/>
              <w:bottom w:val="single" w:sz="4" w:space="0" w:color="000000"/>
              <w:right w:val="single" w:sz="4" w:space="0" w:color="000000"/>
            </w:tcBorders>
            <w:hideMark/>
          </w:tcPr>
          <w:p w14:paraId="5FF79F64" w14:textId="77777777" w:rsidR="00F74BCF" w:rsidRPr="00E31ED0" w:rsidRDefault="00F74BCF">
            <w:pPr>
              <w:spacing w:line="240" w:lineRule="auto"/>
              <w:jc w:val="center"/>
              <w:rPr>
                <w:szCs w:val="20"/>
                <w:lang w:eastAsia="en-PH"/>
              </w:rPr>
            </w:pPr>
            <w:r w:rsidRPr="00E31ED0">
              <w:rPr>
                <w:lang w:eastAsia="en-PH"/>
              </w:rPr>
              <w:t>60.52%</w:t>
            </w:r>
          </w:p>
        </w:tc>
      </w:tr>
      <w:tr w:rsidR="00F74BCF" w:rsidRPr="00E31ED0" w14:paraId="0B7D1EB3"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63C535A2" w14:textId="77777777" w:rsidR="00F74BCF" w:rsidRPr="00E31ED0" w:rsidRDefault="00F74BCF">
            <w:pPr>
              <w:spacing w:line="240" w:lineRule="auto"/>
              <w:jc w:val="left"/>
              <w:rPr>
                <w:szCs w:val="20"/>
                <w:lang w:eastAsia="en-PH"/>
              </w:rPr>
            </w:pPr>
            <w:r w:rsidRPr="00E31ED0">
              <w:rPr>
                <w:lang w:eastAsia="en-PH"/>
              </w:rPr>
              <w:t>60%-40%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1FA76956" w14:textId="77777777" w:rsidR="00F74BCF" w:rsidRPr="00E31ED0" w:rsidRDefault="00F74BCF">
            <w:pPr>
              <w:spacing w:line="240" w:lineRule="auto"/>
              <w:jc w:val="center"/>
              <w:rPr>
                <w:szCs w:val="20"/>
                <w:lang w:eastAsia="en-PH"/>
              </w:rPr>
            </w:pPr>
            <w:r w:rsidRPr="00E31ED0">
              <w:rPr>
                <w:lang w:eastAsia="en-PH"/>
              </w:rPr>
              <w:t>50.71%</w:t>
            </w:r>
          </w:p>
        </w:tc>
        <w:tc>
          <w:tcPr>
            <w:tcW w:w="2877" w:type="dxa"/>
            <w:tcBorders>
              <w:top w:val="single" w:sz="4" w:space="0" w:color="000000"/>
              <w:left w:val="single" w:sz="4" w:space="0" w:color="000000"/>
              <w:bottom w:val="single" w:sz="4" w:space="0" w:color="000000"/>
              <w:right w:val="single" w:sz="4" w:space="0" w:color="000000"/>
            </w:tcBorders>
            <w:hideMark/>
          </w:tcPr>
          <w:p w14:paraId="7480C7C7" w14:textId="77777777" w:rsidR="00F74BCF" w:rsidRPr="00E31ED0" w:rsidRDefault="00F74BCF">
            <w:pPr>
              <w:spacing w:line="240" w:lineRule="auto"/>
              <w:jc w:val="center"/>
              <w:rPr>
                <w:szCs w:val="20"/>
                <w:lang w:eastAsia="en-PH"/>
              </w:rPr>
            </w:pPr>
            <w:r w:rsidRPr="00E31ED0">
              <w:rPr>
                <w:lang w:eastAsia="en-PH"/>
              </w:rPr>
              <w:t>52.55%</w:t>
            </w:r>
          </w:p>
        </w:tc>
      </w:tr>
      <w:tr w:rsidR="00F74BCF" w:rsidRPr="00E31ED0" w14:paraId="1D11427E"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5A0F60D0" w14:textId="77777777" w:rsidR="00F74BCF" w:rsidRPr="00E31ED0" w:rsidRDefault="00F74BCF">
            <w:pPr>
              <w:spacing w:line="240" w:lineRule="auto"/>
              <w:jc w:val="left"/>
              <w:rPr>
                <w:szCs w:val="20"/>
                <w:lang w:eastAsia="en-PH"/>
              </w:rPr>
            </w:pPr>
            <w:r w:rsidRPr="00E31ED0">
              <w:rPr>
                <w:lang w:eastAsia="en-PH"/>
              </w:rPr>
              <w:t>70%-30%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1B01F6B6" w14:textId="77777777" w:rsidR="00F74BCF" w:rsidRPr="00E31ED0" w:rsidRDefault="00F74BCF">
            <w:pPr>
              <w:spacing w:line="240" w:lineRule="auto"/>
              <w:jc w:val="center"/>
              <w:rPr>
                <w:szCs w:val="20"/>
                <w:lang w:eastAsia="en-PH"/>
              </w:rPr>
            </w:pPr>
            <w:r w:rsidRPr="00E31ED0">
              <w:rPr>
                <w:lang w:eastAsia="en-PH"/>
              </w:rPr>
              <w:t>39.58%</w:t>
            </w:r>
          </w:p>
        </w:tc>
        <w:tc>
          <w:tcPr>
            <w:tcW w:w="2877" w:type="dxa"/>
            <w:tcBorders>
              <w:top w:val="single" w:sz="4" w:space="0" w:color="000000"/>
              <w:left w:val="single" w:sz="4" w:space="0" w:color="000000"/>
              <w:bottom w:val="single" w:sz="4" w:space="0" w:color="000000"/>
              <w:right w:val="single" w:sz="4" w:space="0" w:color="000000"/>
            </w:tcBorders>
            <w:hideMark/>
          </w:tcPr>
          <w:p w14:paraId="35627437" w14:textId="77777777" w:rsidR="00F74BCF" w:rsidRPr="00E31ED0" w:rsidRDefault="00F74BCF">
            <w:pPr>
              <w:spacing w:line="240" w:lineRule="auto"/>
              <w:jc w:val="center"/>
              <w:rPr>
                <w:szCs w:val="20"/>
                <w:lang w:eastAsia="en-PH"/>
              </w:rPr>
            </w:pPr>
            <w:r w:rsidRPr="00E31ED0">
              <w:rPr>
                <w:lang w:eastAsia="en-PH"/>
              </w:rPr>
              <w:t>36.90%</w:t>
            </w:r>
          </w:p>
        </w:tc>
      </w:tr>
      <w:tr w:rsidR="00F74BCF" w:rsidRPr="00E31ED0" w14:paraId="2BA2830F"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3A308D74" w14:textId="77777777" w:rsidR="00F74BCF" w:rsidRPr="00E31ED0" w:rsidRDefault="00F74BCF">
            <w:pPr>
              <w:spacing w:line="240" w:lineRule="auto"/>
              <w:jc w:val="left"/>
              <w:rPr>
                <w:szCs w:val="20"/>
                <w:lang w:eastAsia="en-PH"/>
              </w:rPr>
            </w:pPr>
            <w:r w:rsidRPr="00E31ED0">
              <w:rPr>
                <w:lang w:eastAsia="en-PH"/>
              </w:rPr>
              <w:t>80%-20% Train-Test Split</w:t>
            </w:r>
          </w:p>
        </w:tc>
        <w:tc>
          <w:tcPr>
            <w:tcW w:w="2877" w:type="dxa"/>
            <w:tcBorders>
              <w:top w:val="single" w:sz="4" w:space="0" w:color="000000"/>
              <w:left w:val="single" w:sz="4" w:space="0" w:color="000000"/>
              <w:bottom w:val="single" w:sz="4" w:space="0" w:color="000000"/>
              <w:right w:val="single" w:sz="4" w:space="0" w:color="000000"/>
            </w:tcBorders>
            <w:hideMark/>
          </w:tcPr>
          <w:p w14:paraId="73AF5F06" w14:textId="77777777" w:rsidR="00F74BCF" w:rsidRPr="00E31ED0" w:rsidRDefault="00F74BCF">
            <w:pPr>
              <w:spacing w:line="240" w:lineRule="auto"/>
              <w:jc w:val="center"/>
              <w:rPr>
                <w:szCs w:val="20"/>
                <w:lang w:eastAsia="en-PH"/>
              </w:rPr>
            </w:pPr>
            <w:r w:rsidRPr="00E31ED0">
              <w:rPr>
                <w:lang w:eastAsia="en-PH"/>
              </w:rPr>
              <w:t>28.57%</w:t>
            </w:r>
          </w:p>
        </w:tc>
        <w:tc>
          <w:tcPr>
            <w:tcW w:w="2877" w:type="dxa"/>
            <w:tcBorders>
              <w:top w:val="single" w:sz="4" w:space="0" w:color="000000"/>
              <w:left w:val="single" w:sz="4" w:space="0" w:color="000000"/>
              <w:bottom w:val="single" w:sz="4" w:space="0" w:color="000000"/>
              <w:right w:val="single" w:sz="4" w:space="0" w:color="000000"/>
            </w:tcBorders>
            <w:hideMark/>
          </w:tcPr>
          <w:p w14:paraId="29DD58C0" w14:textId="77777777" w:rsidR="00F74BCF" w:rsidRPr="00E31ED0" w:rsidRDefault="00F74BCF">
            <w:pPr>
              <w:spacing w:line="240" w:lineRule="auto"/>
              <w:jc w:val="center"/>
              <w:rPr>
                <w:szCs w:val="20"/>
                <w:lang w:eastAsia="en-PH"/>
              </w:rPr>
            </w:pPr>
            <w:r w:rsidRPr="00E31ED0">
              <w:rPr>
                <w:lang w:eastAsia="en-PH"/>
              </w:rPr>
              <w:t>18.44%</w:t>
            </w:r>
          </w:p>
        </w:tc>
      </w:tr>
      <w:tr w:rsidR="00F74BCF" w:rsidRPr="00E31ED0" w14:paraId="79494EDE"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148AB0F7" w14:textId="77777777" w:rsidR="00F74BCF" w:rsidRPr="00E31ED0" w:rsidRDefault="00F74BCF">
            <w:pPr>
              <w:spacing w:line="240" w:lineRule="auto"/>
              <w:jc w:val="left"/>
              <w:rPr>
                <w:b/>
                <w:szCs w:val="20"/>
                <w:lang w:eastAsia="en-PH"/>
              </w:rPr>
            </w:pPr>
            <w:r w:rsidRPr="00E31ED0">
              <w:rPr>
                <w:b/>
                <w:lang w:eastAsia="en-PH"/>
              </w:rPr>
              <w:t>2-Fold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27B3B764" w14:textId="77777777" w:rsidR="00F74BCF" w:rsidRPr="00E31ED0" w:rsidRDefault="00F74BCF">
            <w:pPr>
              <w:spacing w:line="240" w:lineRule="auto"/>
              <w:jc w:val="center"/>
              <w:rPr>
                <w:b/>
                <w:szCs w:val="20"/>
                <w:lang w:eastAsia="en-PH"/>
              </w:rPr>
            </w:pPr>
            <w:r w:rsidRPr="00E31ED0">
              <w:rPr>
                <w:b/>
                <w:lang w:eastAsia="en-PH"/>
              </w:rPr>
              <w:t>57.58%</w:t>
            </w:r>
          </w:p>
        </w:tc>
        <w:tc>
          <w:tcPr>
            <w:tcW w:w="2877" w:type="dxa"/>
            <w:tcBorders>
              <w:top w:val="single" w:sz="4" w:space="0" w:color="000000"/>
              <w:left w:val="single" w:sz="4" w:space="0" w:color="000000"/>
              <w:bottom w:val="single" w:sz="4" w:space="0" w:color="000000"/>
              <w:right w:val="single" w:sz="4" w:space="0" w:color="000000"/>
            </w:tcBorders>
            <w:hideMark/>
          </w:tcPr>
          <w:p w14:paraId="348F51FE" w14:textId="77777777" w:rsidR="00F74BCF" w:rsidRPr="00E31ED0" w:rsidRDefault="00F74BCF">
            <w:pPr>
              <w:spacing w:line="240" w:lineRule="auto"/>
              <w:jc w:val="center"/>
              <w:rPr>
                <w:b/>
                <w:szCs w:val="20"/>
                <w:lang w:eastAsia="en-PH"/>
              </w:rPr>
            </w:pPr>
            <w:r w:rsidRPr="00E31ED0">
              <w:rPr>
                <w:b/>
                <w:lang w:eastAsia="en-PH"/>
              </w:rPr>
              <w:t>79.19%</w:t>
            </w:r>
          </w:p>
        </w:tc>
      </w:tr>
      <w:tr w:rsidR="00F74BCF" w:rsidRPr="00E31ED0" w14:paraId="78448DC8" w14:textId="77777777" w:rsidTr="00F74BCF">
        <w:trPr>
          <w:trHeight w:val="170"/>
        </w:trPr>
        <w:tc>
          <w:tcPr>
            <w:tcW w:w="2876" w:type="dxa"/>
            <w:tcBorders>
              <w:top w:val="single" w:sz="4" w:space="0" w:color="000000"/>
              <w:left w:val="single" w:sz="4" w:space="0" w:color="000000"/>
              <w:bottom w:val="single" w:sz="4" w:space="0" w:color="000000"/>
              <w:right w:val="single" w:sz="4" w:space="0" w:color="000000"/>
            </w:tcBorders>
            <w:hideMark/>
          </w:tcPr>
          <w:p w14:paraId="0C639370" w14:textId="77777777" w:rsidR="00F74BCF" w:rsidRPr="00E31ED0" w:rsidRDefault="00F74BCF">
            <w:pPr>
              <w:spacing w:line="240" w:lineRule="auto"/>
              <w:jc w:val="left"/>
              <w:rPr>
                <w:szCs w:val="20"/>
                <w:lang w:eastAsia="en-PH"/>
              </w:rPr>
            </w:pPr>
            <w:r w:rsidRPr="00E31ED0">
              <w:rPr>
                <w:lang w:eastAsia="en-PH"/>
              </w:rPr>
              <w:t>3-Fold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631BDBAB" w14:textId="77777777" w:rsidR="00F74BCF" w:rsidRPr="00E31ED0" w:rsidRDefault="00F74BCF">
            <w:pPr>
              <w:spacing w:line="240" w:lineRule="auto"/>
              <w:jc w:val="center"/>
              <w:rPr>
                <w:szCs w:val="20"/>
                <w:lang w:eastAsia="en-PH"/>
              </w:rPr>
            </w:pPr>
            <w:r w:rsidRPr="00E31ED0">
              <w:rPr>
                <w:lang w:eastAsia="en-PH"/>
              </w:rPr>
              <w:t>36.31%</w:t>
            </w:r>
          </w:p>
        </w:tc>
        <w:tc>
          <w:tcPr>
            <w:tcW w:w="2877" w:type="dxa"/>
            <w:tcBorders>
              <w:top w:val="single" w:sz="4" w:space="0" w:color="000000"/>
              <w:left w:val="single" w:sz="4" w:space="0" w:color="000000"/>
              <w:bottom w:val="single" w:sz="4" w:space="0" w:color="000000"/>
              <w:right w:val="single" w:sz="4" w:space="0" w:color="000000"/>
            </w:tcBorders>
            <w:hideMark/>
          </w:tcPr>
          <w:p w14:paraId="3EC720DD" w14:textId="77777777" w:rsidR="00F74BCF" w:rsidRPr="00E31ED0" w:rsidRDefault="00F74BCF">
            <w:pPr>
              <w:spacing w:line="240" w:lineRule="auto"/>
              <w:jc w:val="center"/>
              <w:rPr>
                <w:szCs w:val="20"/>
                <w:lang w:eastAsia="en-PH"/>
              </w:rPr>
            </w:pPr>
            <w:r w:rsidRPr="00E31ED0">
              <w:rPr>
                <w:lang w:eastAsia="en-PH"/>
              </w:rPr>
              <w:t>74.55%</w:t>
            </w:r>
          </w:p>
        </w:tc>
      </w:tr>
      <w:tr w:rsidR="00F74BCF" w:rsidRPr="00E31ED0" w14:paraId="6AD827C5" w14:textId="77777777" w:rsidTr="00F74BCF">
        <w:tc>
          <w:tcPr>
            <w:tcW w:w="2876" w:type="dxa"/>
            <w:tcBorders>
              <w:top w:val="single" w:sz="4" w:space="0" w:color="000000"/>
              <w:left w:val="single" w:sz="4" w:space="0" w:color="000000"/>
              <w:bottom w:val="single" w:sz="4" w:space="0" w:color="000000"/>
              <w:right w:val="single" w:sz="4" w:space="0" w:color="000000"/>
            </w:tcBorders>
            <w:hideMark/>
          </w:tcPr>
          <w:p w14:paraId="79002724" w14:textId="77777777" w:rsidR="00F74BCF" w:rsidRPr="00E31ED0" w:rsidRDefault="00F74BCF">
            <w:pPr>
              <w:spacing w:line="240" w:lineRule="auto"/>
              <w:jc w:val="left"/>
              <w:rPr>
                <w:szCs w:val="20"/>
                <w:lang w:eastAsia="en-PH"/>
              </w:rPr>
            </w:pPr>
            <w:r w:rsidRPr="00E31ED0">
              <w:rPr>
                <w:lang w:eastAsia="en-PH"/>
              </w:rPr>
              <w:t>4-Fold Cross Validation</w:t>
            </w:r>
          </w:p>
        </w:tc>
        <w:tc>
          <w:tcPr>
            <w:tcW w:w="2877" w:type="dxa"/>
            <w:tcBorders>
              <w:top w:val="single" w:sz="4" w:space="0" w:color="000000"/>
              <w:left w:val="single" w:sz="4" w:space="0" w:color="000000"/>
              <w:bottom w:val="single" w:sz="4" w:space="0" w:color="000000"/>
              <w:right w:val="single" w:sz="4" w:space="0" w:color="000000"/>
            </w:tcBorders>
            <w:hideMark/>
          </w:tcPr>
          <w:p w14:paraId="15EA8917" w14:textId="77777777" w:rsidR="00F74BCF" w:rsidRPr="00E31ED0" w:rsidRDefault="00F74BCF">
            <w:pPr>
              <w:spacing w:line="240" w:lineRule="auto"/>
              <w:jc w:val="center"/>
              <w:rPr>
                <w:szCs w:val="20"/>
                <w:lang w:eastAsia="en-PH"/>
              </w:rPr>
            </w:pPr>
            <w:r w:rsidRPr="00E31ED0">
              <w:rPr>
                <w:lang w:eastAsia="en-PH"/>
              </w:rPr>
              <w:t>27.26%</w:t>
            </w:r>
          </w:p>
        </w:tc>
        <w:tc>
          <w:tcPr>
            <w:tcW w:w="2877" w:type="dxa"/>
            <w:tcBorders>
              <w:top w:val="single" w:sz="4" w:space="0" w:color="000000"/>
              <w:left w:val="single" w:sz="4" w:space="0" w:color="000000"/>
              <w:bottom w:val="single" w:sz="4" w:space="0" w:color="000000"/>
              <w:right w:val="single" w:sz="4" w:space="0" w:color="000000"/>
            </w:tcBorders>
            <w:hideMark/>
          </w:tcPr>
          <w:p w14:paraId="6199F851" w14:textId="77777777" w:rsidR="00F74BCF" w:rsidRPr="00E31ED0" w:rsidRDefault="00F74BCF">
            <w:pPr>
              <w:spacing w:line="240" w:lineRule="auto"/>
              <w:jc w:val="center"/>
              <w:rPr>
                <w:szCs w:val="20"/>
                <w:lang w:eastAsia="en-PH"/>
              </w:rPr>
            </w:pPr>
            <w:r w:rsidRPr="00E31ED0">
              <w:rPr>
                <w:lang w:eastAsia="en-PH"/>
              </w:rPr>
              <w:t>65.67%</w:t>
            </w:r>
          </w:p>
        </w:tc>
      </w:tr>
    </w:tbl>
    <w:p w14:paraId="5D569CA6" w14:textId="77777777" w:rsidR="00D43DBA" w:rsidRPr="00E31ED0" w:rsidRDefault="00D43DBA" w:rsidP="00F74BCF">
      <w:pPr>
        <w:rPr>
          <w:szCs w:val="20"/>
        </w:rPr>
      </w:pPr>
    </w:p>
    <w:p w14:paraId="2B5A844E" w14:textId="477698C0" w:rsidR="00E505F6" w:rsidRPr="00E31ED0" w:rsidRDefault="00F74BCF" w:rsidP="00C90685">
      <w:pPr>
        <w:spacing w:before="120"/>
        <w:rPr>
          <w:szCs w:val="20"/>
        </w:rPr>
      </w:pPr>
      <w:r w:rsidRPr="00E31ED0">
        <w:rPr>
          <w:szCs w:val="20"/>
        </w:rPr>
        <w:t>Summarizing the results from the different test cases, the highest accuracy came from the fingerspelling gestures with an accuracy of 64%, this is since fingerspelling gestures are simpler than the dynamic gestures. For the complete dynamic gestures, a 43% accuracy is achieved with 56 total gestures, the researchers tried to lessen the number of gestures to be recognized by splitting the dynamic gestures into two with an accuracy of 61% and 54% respectively.  By combining the total fingerspelling gestures and dynamic gestures, the accuracy lowered down to 36%. This proves that the lesser the number of gestures to be recognized, the more accurate the model will be. Additionally, the number of frames taken can be the reason why there is a low accuracy for the different test cases.</w:t>
      </w:r>
    </w:p>
    <w:p w14:paraId="547EC33B" w14:textId="43789B4D" w:rsidR="00F74BCF" w:rsidRPr="00E31ED0" w:rsidRDefault="00F74BCF" w:rsidP="00C90685">
      <w:pPr>
        <w:spacing w:before="120"/>
        <w:rPr>
          <w:szCs w:val="20"/>
        </w:rPr>
      </w:pPr>
      <w:r w:rsidRPr="00E31ED0">
        <w:rPr>
          <w:szCs w:val="20"/>
        </w:rPr>
        <w:t xml:space="preserve">A reason why a low accuracy is obtained from different test cases can be traced back to the data, since only 12 frames per input is obtained, there is a heavy data loss after the pre-processing algorithm. However, even if there is a heavy data loss, this research still achieved the highest accuracy of 64% in one of the test cases. </w:t>
      </w:r>
    </w:p>
    <w:p w14:paraId="4B5C0355" w14:textId="5C0C65C7" w:rsidR="00E505F6" w:rsidRPr="00E31ED0" w:rsidRDefault="00F74BCF" w:rsidP="00031B23">
      <w:pPr>
        <w:spacing w:before="120"/>
        <w:rPr>
          <w:szCs w:val="20"/>
        </w:rPr>
      </w:pPr>
      <w:r w:rsidRPr="00E31ED0">
        <w:rPr>
          <w:szCs w:val="20"/>
        </w:rPr>
        <w:t xml:space="preserve">A possible factor that contributed to the research yielding low accuracy is that the data is not normalized. The </w:t>
      </w:r>
      <w:proofErr w:type="spellStart"/>
      <w:r w:rsidRPr="00E31ED0">
        <w:rPr>
          <w:szCs w:val="20"/>
        </w:rPr>
        <w:t>keypoints</w:t>
      </w:r>
      <w:proofErr w:type="spellEnd"/>
      <w:r w:rsidRPr="00E31ED0">
        <w:rPr>
          <w:szCs w:val="20"/>
        </w:rPr>
        <w:t xml:space="preserve"> that the </w:t>
      </w:r>
      <w:proofErr w:type="spellStart"/>
      <w:r w:rsidRPr="00E31ED0">
        <w:rPr>
          <w:i/>
          <w:szCs w:val="20"/>
        </w:rPr>
        <w:t>OpenPose</w:t>
      </w:r>
      <w:proofErr w:type="spellEnd"/>
      <w:r w:rsidRPr="00E31ED0">
        <w:rPr>
          <w:i/>
          <w:szCs w:val="20"/>
        </w:rPr>
        <w:t xml:space="preserve"> </w:t>
      </w:r>
      <w:r w:rsidRPr="00E31ED0">
        <w:rPr>
          <w:szCs w:val="20"/>
        </w:rPr>
        <w:t>library produces are x and y axes with respect to the video resolution.</w:t>
      </w:r>
      <w:r w:rsidR="00E505F6" w:rsidRPr="00E31ED0">
        <w:rPr>
          <w:szCs w:val="20"/>
        </w:rPr>
        <w:t xml:space="preserve"> </w:t>
      </w:r>
      <w:r w:rsidRPr="00E31ED0">
        <w:rPr>
          <w:szCs w:val="20"/>
        </w:rPr>
        <w:t xml:space="preserve">However, since not all actors are perfectly centered, it can cause the HMMs to produce different probability values. For example, if the actor is positioned more on the right, the x value of the coordinates will increase. If the actor is positioned more on the left, the x values will decrease. Such difference in positioning can cause noise in the data, especially if the position of the actors </w:t>
      </w:r>
      <w:r w:rsidR="00E505F6" w:rsidRPr="00E31ED0">
        <w:rPr>
          <w:szCs w:val="20"/>
        </w:rPr>
        <w:t>is</w:t>
      </w:r>
      <w:r w:rsidRPr="00E31ED0">
        <w:rPr>
          <w:szCs w:val="20"/>
        </w:rPr>
        <w:t xml:space="preserve"> inconsistent, thus reducing the accuracy since it can throw of the probability computations of the HMMs.</w:t>
      </w:r>
    </w:p>
    <w:p w14:paraId="36DEB27F" w14:textId="1C730B95" w:rsidR="007414D4" w:rsidRPr="00E31ED0" w:rsidRDefault="007414D4" w:rsidP="007414D4">
      <w:pPr>
        <w:pStyle w:val="Head1"/>
        <w:spacing w:before="380"/>
        <w:rPr>
          <w14:ligatures w14:val="standard"/>
        </w:rPr>
      </w:pPr>
      <w:r w:rsidRPr="00E31ED0">
        <w:rPr>
          <w:rStyle w:val="Label"/>
          <w14:ligatures w14:val="standard"/>
        </w:rPr>
        <w:t>5</w:t>
      </w:r>
      <w:r w:rsidRPr="00E31ED0">
        <w:rPr>
          <w14:ligatures w14:val="standard"/>
        </w:rPr>
        <w:tab/>
        <w:t>Summary and Conclusions</w:t>
      </w:r>
    </w:p>
    <w:p w14:paraId="2CA8B198" w14:textId="1F9C2508" w:rsidR="00600CDF" w:rsidRPr="00E31ED0" w:rsidRDefault="00F74BCF" w:rsidP="00C90685">
      <w:pPr>
        <w:tabs>
          <w:tab w:val="num" w:pos="2160"/>
        </w:tabs>
        <w:spacing w:before="120"/>
        <w:rPr>
          <w:szCs w:val="20"/>
        </w:rPr>
      </w:pPr>
      <w:r w:rsidRPr="00E31ED0">
        <w:rPr>
          <w:szCs w:val="20"/>
        </w:rPr>
        <w:t>American Sign Language Recognition is a challenge in computer vision, since it can help the deaf community communicate between non-deaf people using artificial intelligence.</w:t>
      </w:r>
    </w:p>
    <w:p w14:paraId="444561CC" w14:textId="34C5AA4C" w:rsidR="00031B23" w:rsidRPr="00E31ED0" w:rsidRDefault="00031B23" w:rsidP="00C90685">
      <w:pPr>
        <w:tabs>
          <w:tab w:val="num" w:pos="2160"/>
        </w:tabs>
        <w:spacing w:before="120"/>
        <w:rPr>
          <w:szCs w:val="20"/>
        </w:rPr>
      </w:pPr>
      <w:r w:rsidRPr="00E31ED0">
        <w:rPr>
          <w:szCs w:val="20"/>
        </w:rPr>
        <w:t xml:space="preserve">The study creates a program that can potentially bridge the barrier between normal people and those with hearing or speaking disorders that rely on ASL as their sole form of communication. Compared to some of the previously created systems, it does not </w:t>
      </w:r>
      <w:r w:rsidRPr="00E31ED0">
        <w:rPr>
          <w:szCs w:val="20"/>
        </w:rPr>
        <w:t>make use of Microsoft Kinect, any form of special gloves, or other bulky equipment.</w:t>
      </w:r>
    </w:p>
    <w:p w14:paraId="3CA0B2C7" w14:textId="432C63CE" w:rsidR="00AC1FD2" w:rsidRPr="00E31ED0" w:rsidRDefault="00AC1FD2" w:rsidP="00C90685">
      <w:pPr>
        <w:tabs>
          <w:tab w:val="num" w:pos="2160"/>
        </w:tabs>
        <w:spacing w:before="120"/>
        <w:rPr>
          <w:szCs w:val="20"/>
        </w:rPr>
      </w:pPr>
      <w:r w:rsidRPr="00E31ED0">
        <w:rPr>
          <w:szCs w:val="20"/>
        </w:rPr>
        <w:t>The research was also able to recognize almost accurately the 56 dynamic gestures and 35 fingerspelling hand signs from the American Sign Language with different test cases. For the fingerspelling hand signs, the research achieved an accuracy of 64% while the 56 dynamic gestures achieved an accuracy of 43.15%.</w:t>
      </w:r>
    </w:p>
    <w:p w14:paraId="5A577678" w14:textId="623E6F9E" w:rsidR="005411A3" w:rsidRPr="00E31ED0" w:rsidRDefault="00AC1FD2" w:rsidP="00C90685">
      <w:pPr>
        <w:tabs>
          <w:tab w:val="num" w:pos="2160"/>
        </w:tabs>
        <w:spacing w:before="120"/>
        <w:rPr>
          <w:szCs w:val="20"/>
        </w:rPr>
      </w:pPr>
      <w:r w:rsidRPr="00E31ED0">
        <w:rPr>
          <w:szCs w:val="20"/>
        </w:rPr>
        <w:t xml:space="preserve">This research as proved that there is a possibility of creating an ASL recognition system where the input videos of signers have unrestricted environment -- the signer has no restrictions on what background will be present in the video and the upper half body of the signer can be visible. The research achieved this environment improvement by using only a standard optical webcam. </w:t>
      </w:r>
    </w:p>
    <w:p w14:paraId="255B8DC9" w14:textId="319499E9" w:rsidR="00096CA1" w:rsidRPr="00E31ED0" w:rsidRDefault="00096CA1" w:rsidP="00096CA1">
      <w:pPr>
        <w:pStyle w:val="Head1"/>
        <w:spacing w:before="380"/>
        <w:rPr>
          <w14:ligatures w14:val="standard"/>
        </w:rPr>
      </w:pPr>
      <w:r w:rsidRPr="00E31ED0">
        <w:rPr>
          <w:rStyle w:val="Label"/>
          <w14:ligatures w14:val="standard"/>
        </w:rPr>
        <w:t>6</w:t>
      </w:r>
      <w:r w:rsidRPr="00E31ED0">
        <w:rPr>
          <w14:ligatures w14:val="standard"/>
        </w:rPr>
        <w:tab/>
        <w:t>Recommendations</w:t>
      </w:r>
    </w:p>
    <w:p w14:paraId="5CF65250" w14:textId="77777777" w:rsidR="00AC1FD2" w:rsidRPr="00E31ED0" w:rsidRDefault="00AC1FD2" w:rsidP="00AC1FD2">
      <w:pPr>
        <w:pStyle w:val="Heading3"/>
        <w:rPr>
          <w:rFonts w:ascii="Times New Roman" w:eastAsia="Times New Roman" w:hAnsi="Times New Roman" w:cs="Times New Roman"/>
          <w:color w:val="auto"/>
          <w:sz w:val="24"/>
          <w:szCs w:val="26"/>
        </w:rPr>
      </w:pPr>
      <w:r w:rsidRPr="00E31ED0">
        <w:rPr>
          <w:color w:val="auto"/>
        </w:rPr>
        <w:t>Normalization</w:t>
      </w:r>
    </w:p>
    <w:p w14:paraId="70C0A9F7" w14:textId="613C6731" w:rsidR="00AC1FD2" w:rsidRPr="00E31ED0" w:rsidRDefault="00AC1FD2" w:rsidP="00AC1FD2">
      <w:r w:rsidRPr="00E31ED0">
        <w:t xml:space="preserve">To improve the accuracy yielded by the system, the researchers recommend normalizing the data. By normalizing the data, the accuracy can further increase because the position of the actor in the video can cause little to no impact to the computation of the HMMs since it will cause less noise in the data. </w:t>
      </w:r>
    </w:p>
    <w:p w14:paraId="2A455FF1" w14:textId="77777777" w:rsidR="00AC1FD2" w:rsidRPr="00E31ED0" w:rsidRDefault="00AC1FD2" w:rsidP="00AC1FD2">
      <w:pPr>
        <w:pStyle w:val="Heading3"/>
        <w:rPr>
          <w:color w:val="auto"/>
        </w:rPr>
      </w:pPr>
      <w:r w:rsidRPr="00E31ED0">
        <w:rPr>
          <w:color w:val="auto"/>
        </w:rPr>
        <w:t>Increasing the Number of Frames</w:t>
      </w:r>
    </w:p>
    <w:p w14:paraId="427E7A17" w14:textId="654F9D76" w:rsidR="00AC1FD2" w:rsidRPr="00E31ED0" w:rsidRDefault="00AC1FD2" w:rsidP="00AC1FD2">
      <w:r w:rsidRPr="00E31ED0">
        <w:t xml:space="preserve">One of the things that the researchers strongly recommend is increasing the number of frames extracted from the video. From jumping to 5 </w:t>
      </w:r>
      <w:r w:rsidRPr="00E31ED0">
        <w:rPr>
          <w:i/>
        </w:rPr>
        <w:t>frames per second</w:t>
      </w:r>
      <w:r w:rsidRPr="00E31ED0">
        <w:t xml:space="preserve"> from 12 </w:t>
      </w:r>
      <w:r w:rsidRPr="00E31ED0">
        <w:rPr>
          <w:i/>
        </w:rPr>
        <w:t xml:space="preserve">frames per video, </w:t>
      </w:r>
      <w:r w:rsidRPr="00E31ED0">
        <w:t xml:space="preserve">information loss can be mitigated greatly. 12 frames per second causes information loss, and even further information loss due to the pre-processing stage possibly capturing blurry frames. </w:t>
      </w:r>
    </w:p>
    <w:p w14:paraId="091EA085" w14:textId="77777777" w:rsidR="00AC1FD2" w:rsidRPr="00E31ED0" w:rsidRDefault="00AC1FD2" w:rsidP="00AC1FD2">
      <w:pPr>
        <w:pStyle w:val="Heading3"/>
        <w:rPr>
          <w:color w:val="auto"/>
        </w:rPr>
      </w:pPr>
      <w:r w:rsidRPr="00E31ED0">
        <w:rPr>
          <w:color w:val="auto"/>
        </w:rPr>
        <w:t>Increasing the Number of Videos in the Dataset</w:t>
      </w:r>
    </w:p>
    <w:p w14:paraId="1A6F400F" w14:textId="40B3A808" w:rsidR="004C3EAB" w:rsidRPr="00E31ED0" w:rsidRDefault="00AC1FD2" w:rsidP="00AC1FD2">
      <w:pPr>
        <w:rPr>
          <w:rFonts w:ascii="Arial" w:hAnsi="Arial"/>
          <w:b/>
          <w:szCs w:val="20"/>
        </w:rPr>
      </w:pPr>
      <w:r w:rsidRPr="00E31ED0">
        <w:t>Lastly, the researchers recommend that the number of actors be increased. More video to work with means more data. A higher amount of data can mean increased accuracy when performing tests with test-train splits or k-fold cross validations.</w:t>
      </w:r>
    </w:p>
    <w:p w14:paraId="1EA0683D" w14:textId="77777777" w:rsidR="007B4F2E" w:rsidRPr="00E31ED0" w:rsidRDefault="007B4F2E" w:rsidP="007B4F2E">
      <w:pPr>
        <w:pStyle w:val="AckHead"/>
        <w:rPr>
          <w14:ligatures w14:val="standard"/>
        </w:rPr>
      </w:pPr>
      <w:r w:rsidRPr="00E31ED0">
        <w:rPr>
          <w14:ligatures w14:val="standard"/>
        </w:rPr>
        <w:t>ACKNOWLEDGMENTS</w:t>
      </w:r>
    </w:p>
    <w:p w14:paraId="2180B71D" w14:textId="77777777" w:rsidR="00AC1FD2" w:rsidRPr="00E31ED0" w:rsidRDefault="00AC1FD2" w:rsidP="00C90685">
      <w:pPr>
        <w:spacing w:before="60"/>
        <w:rPr>
          <w:rFonts w:ascii="Times New Roman" w:eastAsia="Calibri" w:hAnsi="Times New Roman" w:cs="Times New Roman"/>
          <w:sz w:val="24"/>
          <w:szCs w:val="20"/>
        </w:rPr>
      </w:pPr>
      <w:r w:rsidRPr="00E31ED0">
        <w:rPr>
          <w:szCs w:val="20"/>
        </w:rPr>
        <w:t>The researchers would like to thank our Almighty God, for His blessing and guidance throughout this research. The researchers would also like to thank their respective families, friends, and relatives who gave their whole support throughout the creation of this research.</w:t>
      </w:r>
    </w:p>
    <w:p w14:paraId="5AAF1C08" w14:textId="77777777" w:rsidR="00AC1FD2" w:rsidRPr="00E31ED0" w:rsidRDefault="00AC1FD2" w:rsidP="00C90685">
      <w:pPr>
        <w:spacing w:before="60"/>
        <w:rPr>
          <w:szCs w:val="20"/>
        </w:rPr>
      </w:pPr>
      <w:r w:rsidRPr="00E31ED0">
        <w:rPr>
          <w:szCs w:val="20"/>
        </w:rPr>
        <w:t>Thank you also to Mr. Jessie James Suarez, Prof. Jordan Deja, who made themselves available when the researchers need advice and guidance with the codes, and implementations of the algorithms of this research.</w:t>
      </w:r>
    </w:p>
    <w:p w14:paraId="6349A04B" w14:textId="1A97586E" w:rsidR="00CB7643" w:rsidRPr="00E31ED0" w:rsidRDefault="00AC1FD2" w:rsidP="00C90685">
      <w:pPr>
        <w:spacing w:before="60"/>
        <w:rPr>
          <w:szCs w:val="20"/>
        </w:rPr>
      </w:pPr>
      <w:r w:rsidRPr="00E31ED0">
        <w:rPr>
          <w:szCs w:val="20"/>
        </w:rPr>
        <w:t>The researchers cannot complete this research without the persons who served as our actors.</w:t>
      </w:r>
    </w:p>
    <w:p w14:paraId="68A6A046" w14:textId="77777777" w:rsidR="00AC1FD2" w:rsidRPr="00E31ED0" w:rsidRDefault="00AC1FD2" w:rsidP="00C90685">
      <w:pPr>
        <w:spacing w:before="60"/>
        <w:rPr>
          <w:szCs w:val="20"/>
        </w:rPr>
      </w:pPr>
      <w:r w:rsidRPr="00E31ED0">
        <w:rPr>
          <w:szCs w:val="20"/>
        </w:rPr>
        <w:t>To our beloved University of Santo Tomas, continue showering future researchers with your quality of education.</w:t>
      </w:r>
    </w:p>
    <w:p w14:paraId="73C9193C" w14:textId="5B5F91A4" w:rsidR="00AC1FD2" w:rsidRPr="00E31ED0" w:rsidRDefault="00AC1FD2" w:rsidP="00C90685">
      <w:pPr>
        <w:spacing w:before="60"/>
        <w:rPr>
          <w:i/>
          <w:szCs w:val="20"/>
        </w:rPr>
      </w:pPr>
      <w:r w:rsidRPr="00E31ED0">
        <w:rPr>
          <w:i/>
          <w:szCs w:val="20"/>
        </w:rPr>
        <w:t>Always stand on the shoulder of giants</w:t>
      </w:r>
    </w:p>
    <w:p w14:paraId="69D7CA57" w14:textId="77777777" w:rsidR="0007392C" w:rsidRPr="00E31ED0" w:rsidRDefault="00AA5BF1" w:rsidP="00AA5BF1">
      <w:pPr>
        <w:pStyle w:val="ReferenceHead"/>
        <w:rPr>
          <w14:ligatures w14:val="standard"/>
        </w:rPr>
      </w:pPr>
      <w:r w:rsidRPr="00E31ED0">
        <w:rPr>
          <w14:ligatures w14:val="standard"/>
        </w:rPr>
        <w:lastRenderedPageBreak/>
        <w:t>REFERENCES</w:t>
      </w:r>
    </w:p>
    <w:p w14:paraId="194A1F40" w14:textId="42C978B3" w:rsidR="004E2542" w:rsidRPr="00E31ED0" w:rsidRDefault="00586A35" w:rsidP="004E2542">
      <w:pPr>
        <w:pStyle w:val="Bibentry"/>
        <w:rPr>
          <w:rStyle w:val="FirstName"/>
          <w14:ligatures w14:val="standard"/>
        </w:rPr>
      </w:pPr>
      <w:bookmarkStart w:id="3" w:name="_Hlk534818748"/>
      <w:r w:rsidRPr="00E31ED0">
        <w:rPr>
          <w14:ligatures w14:val="standard"/>
        </w:rPr>
        <w:t>[1]</w:t>
      </w:r>
      <w:r w:rsidR="00BC5BDA" w:rsidRPr="00E31ED0">
        <w:rPr>
          <w14:ligatures w14:val="standard"/>
        </w:rPr>
        <w:tab/>
      </w:r>
      <w:r w:rsidR="00CD5F62" w:rsidRPr="00E31ED0">
        <w:rPr>
          <w:rStyle w:val="FirstName"/>
          <w14:ligatures w14:val="standard"/>
        </w:rPr>
        <w:t xml:space="preserve">S. </w:t>
      </w:r>
      <w:proofErr w:type="spellStart"/>
      <w:r w:rsidR="00CD5F62" w:rsidRPr="00E31ED0">
        <w:rPr>
          <w:rStyle w:val="FirstName"/>
          <w14:ligatures w14:val="standard"/>
        </w:rPr>
        <w:t>Rajaganapathy</w:t>
      </w:r>
      <w:proofErr w:type="spellEnd"/>
      <w:r w:rsidR="00CD5F62" w:rsidRPr="00E31ED0">
        <w:rPr>
          <w:rStyle w:val="FirstName"/>
          <w14:ligatures w14:val="standard"/>
        </w:rPr>
        <w:t xml:space="preserve">, B. Aravind, B. </w:t>
      </w:r>
      <w:proofErr w:type="spellStart"/>
      <w:r w:rsidR="00CD5F62" w:rsidRPr="00E31ED0">
        <w:rPr>
          <w:rStyle w:val="FirstName"/>
          <w14:ligatures w14:val="standard"/>
        </w:rPr>
        <w:t>Keerthana</w:t>
      </w:r>
      <w:proofErr w:type="spellEnd"/>
      <w:r w:rsidR="00CD5F62" w:rsidRPr="00E31ED0">
        <w:rPr>
          <w:rStyle w:val="FirstName"/>
          <w14:ligatures w14:val="standard"/>
        </w:rPr>
        <w:t xml:space="preserve">, and M. </w:t>
      </w:r>
      <w:proofErr w:type="spellStart"/>
      <w:r w:rsidR="00CD5F62" w:rsidRPr="00E31ED0">
        <w:rPr>
          <w:rStyle w:val="FirstName"/>
          <w14:ligatures w14:val="standard"/>
        </w:rPr>
        <w:t>Sivagami</w:t>
      </w:r>
      <w:proofErr w:type="spellEnd"/>
      <w:r w:rsidR="00CD5F62" w:rsidRPr="00E31ED0">
        <w:rPr>
          <w:rStyle w:val="FirstName"/>
          <w14:ligatures w14:val="standard"/>
        </w:rPr>
        <w:t>. 2015. Conversation of Sign Language to Speech with Human Gestures. Procedia Computer Science 50 (2015), 10–15. DOI: http://dx.doi.org/10.1016/j.procs.2015.04.004</w:t>
      </w:r>
    </w:p>
    <w:p w14:paraId="5D5BFB15" w14:textId="1F300B30" w:rsidR="00CC112E" w:rsidRPr="00E31ED0" w:rsidRDefault="00586A35" w:rsidP="00CC112E">
      <w:pPr>
        <w:pStyle w:val="Bibentry"/>
        <w:rPr>
          <w:rStyle w:val="FirstName"/>
          <w14:ligatures w14:val="standard"/>
        </w:rPr>
      </w:pPr>
      <w:r w:rsidRPr="00E31ED0">
        <w:rPr>
          <w14:ligatures w14:val="standard"/>
        </w:rPr>
        <w:t>[2]</w:t>
      </w:r>
      <w:r w:rsidR="00BC5BDA" w:rsidRPr="00E31ED0">
        <w:rPr>
          <w14:ligatures w14:val="standard"/>
        </w:rPr>
        <w:tab/>
      </w:r>
      <w:proofErr w:type="spellStart"/>
      <w:r w:rsidR="00CD5F62" w:rsidRPr="00E31ED0">
        <w:rPr>
          <w14:ligatures w14:val="standard"/>
        </w:rPr>
        <w:t>Zhe</w:t>
      </w:r>
      <w:proofErr w:type="spellEnd"/>
      <w:r w:rsidR="00CD5F62" w:rsidRPr="00E31ED0">
        <w:rPr>
          <w14:ligatures w14:val="standard"/>
        </w:rPr>
        <w:t xml:space="preserve"> Cao, Tomas Simon, Shih-</w:t>
      </w:r>
      <w:proofErr w:type="spellStart"/>
      <w:r w:rsidR="00CD5F62" w:rsidRPr="00E31ED0">
        <w:rPr>
          <w14:ligatures w14:val="standard"/>
        </w:rPr>
        <w:t>En</w:t>
      </w:r>
      <w:proofErr w:type="spellEnd"/>
      <w:r w:rsidR="00CD5F62" w:rsidRPr="00E31ED0">
        <w:rPr>
          <w14:ligatures w14:val="standard"/>
        </w:rPr>
        <w:t xml:space="preserve"> Wei, and </w:t>
      </w:r>
      <w:proofErr w:type="spellStart"/>
      <w:r w:rsidR="00CD5F62" w:rsidRPr="00E31ED0">
        <w:rPr>
          <w14:ligatures w14:val="standard"/>
        </w:rPr>
        <w:t>Yaser</w:t>
      </w:r>
      <w:proofErr w:type="spellEnd"/>
      <w:r w:rsidR="00CD5F62" w:rsidRPr="00E31ED0">
        <w:rPr>
          <w14:ligatures w14:val="standard"/>
        </w:rPr>
        <w:t xml:space="preserve"> Sheikh. 2017. Realtime Multi-person 2D Pose Estimation Using Part Affinity Fields. 2017 IEEE Conference on Computer Vision and Pattern Recognition (CVPR) (2017). DOI: http://dx.doi.org/10.1109/cvpr.2017.143 </w:t>
      </w:r>
    </w:p>
    <w:p w14:paraId="6DFFD810" w14:textId="50B450CC" w:rsidR="00732D22" w:rsidRPr="00E31ED0" w:rsidRDefault="00586A35" w:rsidP="00CC112E">
      <w:pPr>
        <w:pStyle w:val="Bibentry"/>
        <w:rPr>
          <w14:ligatures w14:val="standard"/>
        </w:rPr>
      </w:pPr>
      <w:r w:rsidRPr="00E31ED0">
        <w:rPr>
          <w14:ligatures w14:val="standard"/>
        </w:rPr>
        <w:t>[3]</w:t>
      </w:r>
      <w:r w:rsidR="00BC5BDA" w:rsidRPr="00E31ED0">
        <w:rPr>
          <w14:ligatures w14:val="standard"/>
        </w:rPr>
        <w:tab/>
      </w:r>
      <w:r w:rsidR="00CD5F62" w:rsidRPr="00E31ED0">
        <w:rPr>
          <w14:ligatures w14:val="standard"/>
        </w:rPr>
        <w:t xml:space="preserve">Esther F. </w:t>
      </w:r>
      <w:proofErr w:type="spellStart"/>
      <w:r w:rsidR="00CD5F62" w:rsidRPr="00E31ED0">
        <w:rPr>
          <w14:ligatures w14:val="standard"/>
        </w:rPr>
        <w:t>Casabar</w:t>
      </w:r>
      <w:proofErr w:type="spellEnd"/>
      <w:r w:rsidR="00CD5F62" w:rsidRPr="00E31ED0">
        <w:rPr>
          <w14:ligatures w14:val="standard"/>
        </w:rPr>
        <w:t xml:space="preserve">, Hermie N. Prim, Maria B. Santos, Charmaine D. Tan. 2014.  American sign language translation through skeletal and head point tracking using dynamic time warping. Undergraduate Thesis. University of Santo Tomas (UST), </w:t>
      </w:r>
      <w:proofErr w:type="spellStart"/>
      <w:r w:rsidR="00CD5F62" w:rsidRPr="00E31ED0">
        <w:rPr>
          <w14:ligatures w14:val="standard"/>
        </w:rPr>
        <w:t>Espana</w:t>
      </w:r>
      <w:proofErr w:type="spellEnd"/>
      <w:r w:rsidR="00CD5F62" w:rsidRPr="00E31ED0">
        <w:rPr>
          <w14:ligatures w14:val="standard"/>
        </w:rPr>
        <w:t>, Manila.</w:t>
      </w:r>
      <w:r w:rsidR="00EF5E0A" w:rsidRPr="00E31ED0">
        <w:rPr>
          <w14:ligatures w14:val="standard"/>
        </w:rPr>
        <w:t xml:space="preserve"> </w:t>
      </w:r>
    </w:p>
    <w:p w14:paraId="20479B08" w14:textId="331E55BD" w:rsidR="00C14A4F" w:rsidRPr="00E31ED0" w:rsidRDefault="00586A35" w:rsidP="004E2542">
      <w:pPr>
        <w:pStyle w:val="Bibentry"/>
        <w:rPr>
          <w14:ligatures w14:val="standard"/>
        </w:rPr>
      </w:pPr>
      <w:r w:rsidRPr="00E31ED0">
        <w:rPr>
          <w14:ligatures w14:val="standard"/>
        </w:rPr>
        <w:t>[4]</w:t>
      </w:r>
      <w:r w:rsidR="00BC5BDA" w:rsidRPr="00E31ED0">
        <w:rPr>
          <w14:ligatures w14:val="standard"/>
        </w:rPr>
        <w:tab/>
      </w:r>
      <w:proofErr w:type="spellStart"/>
      <w:r w:rsidR="00CD5F62" w:rsidRPr="00E31ED0">
        <w:rPr>
          <w14:ligatures w14:val="standard"/>
        </w:rPr>
        <w:t>Xiaoming</w:t>
      </w:r>
      <w:proofErr w:type="spellEnd"/>
      <w:r w:rsidR="00CD5F62" w:rsidRPr="00E31ED0">
        <w:rPr>
          <w14:ligatures w14:val="standard"/>
        </w:rPr>
        <w:t xml:space="preserve"> Deng, </w:t>
      </w:r>
      <w:proofErr w:type="spellStart"/>
      <w:r w:rsidR="00CD5F62" w:rsidRPr="00E31ED0">
        <w:rPr>
          <w14:ligatures w14:val="standard"/>
        </w:rPr>
        <w:t>Shuo</w:t>
      </w:r>
      <w:proofErr w:type="spellEnd"/>
      <w:r w:rsidR="00CD5F62" w:rsidRPr="00E31ED0">
        <w:rPr>
          <w14:ligatures w14:val="standard"/>
        </w:rPr>
        <w:t xml:space="preserve"> Yang, </w:t>
      </w:r>
      <w:proofErr w:type="spellStart"/>
      <w:r w:rsidR="00CD5F62" w:rsidRPr="00E31ED0">
        <w:rPr>
          <w14:ligatures w14:val="standard"/>
        </w:rPr>
        <w:t>Yinda</w:t>
      </w:r>
      <w:proofErr w:type="spellEnd"/>
      <w:r w:rsidR="00CD5F62" w:rsidRPr="00E31ED0">
        <w:rPr>
          <w14:ligatures w14:val="standard"/>
        </w:rPr>
        <w:t xml:space="preserve"> Zhang, Ping Tan, Liang Chang, and </w:t>
      </w:r>
      <w:proofErr w:type="spellStart"/>
      <w:r w:rsidR="00CD5F62" w:rsidRPr="00E31ED0">
        <w:rPr>
          <w14:ligatures w14:val="standard"/>
        </w:rPr>
        <w:t>Hongan</w:t>
      </w:r>
      <w:proofErr w:type="spellEnd"/>
      <w:r w:rsidR="00CD5F62" w:rsidRPr="00E31ED0">
        <w:rPr>
          <w14:ligatures w14:val="standard"/>
        </w:rPr>
        <w:t xml:space="preserve"> Wang. 2007. Hand3D: Hand Pose Estimation using 3D Neural Network. arXiv:1704.02224. Retrieved from https://arxiv.org/abs/1704.02224</w:t>
      </w:r>
    </w:p>
    <w:p w14:paraId="7AA2D5D9" w14:textId="43BFE312" w:rsidR="004E2542" w:rsidRPr="00E31ED0" w:rsidRDefault="004E2542" w:rsidP="00EF5E0A">
      <w:pPr>
        <w:pStyle w:val="Bibentry"/>
        <w:rPr>
          <w14:ligatures w14:val="standard"/>
        </w:rPr>
      </w:pPr>
      <w:r w:rsidRPr="00E31ED0">
        <w:rPr>
          <w14:ligatures w14:val="standard"/>
        </w:rPr>
        <w:t>[5]</w:t>
      </w:r>
      <w:r w:rsidRPr="00E31ED0">
        <w:rPr>
          <w14:ligatures w14:val="standard"/>
        </w:rPr>
        <w:tab/>
      </w:r>
      <w:r w:rsidR="00CD5F62" w:rsidRPr="00E31ED0">
        <w:rPr>
          <w14:ligatures w14:val="standard"/>
        </w:rPr>
        <w:t xml:space="preserve">Jordan Aiko Deja, Eric </w:t>
      </w:r>
      <w:proofErr w:type="spellStart"/>
      <w:r w:rsidR="00CD5F62" w:rsidRPr="00E31ED0">
        <w:rPr>
          <w14:ligatures w14:val="standard"/>
        </w:rPr>
        <w:t>Espiridion</w:t>
      </w:r>
      <w:proofErr w:type="spellEnd"/>
      <w:r w:rsidR="00CD5F62" w:rsidRPr="00E31ED0">
        <w:rPr>
          <w14:ligatures w14:val="standard"/>
        </w:rPr>
        <w:t xml:space="preserve">, Ryan Carlo </w:t>
      </w:r>
      <w:proofErr w:type="spellStart"/>
      <w:r w:rsidR="00CD5F62" w:rsidRPr="00E31ED0">
        <w:rPr>
          <w14:ligatures w14:val="standard"/>
        </w:rPr>
        <w:t>Magimot</w:t>
      </w:r>
      <w:proofErr w:type="spellEnd"/>
      <w:r w:rsidR="00CD5F62" w:rsidRPr="00E31ED0">
        <w:rPr>
          <w14:ligatures w14:val="standard"/>
        </w:rPr>
        <w:t>, and Neil Anthony Rosales. 2015. A Framework for a Customizable Sign Language to Text Transcriber Prototype. (August 2015). Retrieved March 17, 2018 from https://www.researchgate.net/publication/281031359_A_Framework_for_a_Customizable_Sign_Language_to_Text_Transcriber_Prototype</w:t>
      </w:r>
    </w:p>
    <w:p w14:paraId="16F272E3" w14:textId="6ACC117B" w:rsidR="00395E80" w:rsidRPr="00E31ED0" w:rsidRDefault="004E2542" w:rsidP="00395E80">
      <w:pPr>
        <w:pStyle w:val="Bibentry"/>
        <w:rPr>
          <w14:ligatures w14:val="standard"/>
        </w:rPr>
      </w:pPr>
      <w:r w:rsidRPr="00E31ED0">
        <w:rPr>
          <w14:ligatures w14:val="standard"/>
        </w:rPr>
        <w:t>[6]</w:t>
      </w:r>
      <w:r w:rsidRPr="00E31ED0">
        <w:rPr>
          <w14:ligatures w14:val="standard"/>
        </w:rPr>
        <w:tab/>
      </w:r>
      <w:r w:rsidR="00395E80" w:rsidRPr="00E31ED0">
        <w:rPr>
          <w14:ligatures w14:val="standard"/>
        </w:rPr>
        <w:t xml:space="preserve"> </w:t>
      </w:r>
      <w:r w:rsidR="00EF5E0A" w:rsidRPr="00E31ED0">
        <w:rPr>
          <w14:ligatures w14:val="standard"/>
        </w:rPr>
        <w:t xml:space="preserve">Debi </w:t>
      </w:r>
      <w:proofErr w:type="spellStart"/>
      <w:r w:rsidR="00EF5E0A" w:rsidRPr="00E31ED0">
        <w:rPr>
          <w14:ligatures w14:val="standard"/>
        </w:rPr>
        <w:t>Prosad</w:t>
      </w:r>
      <w:proofErr w:type="spellEnd"/>
      <w:r w:rsidR="00EF5E0A" w:rsidRPr="00E31ED0">
        <w:rPr>
          <w14:ligatures w14:val="standard"/>
        </w:rPr>
        <w:t xml:space="preserve"> Dogra, </w:t>
      </w:r>
      <w:proofErr w:type="spellStart"/>
      <w:r w:rsidR="00EF5E0A" w:rsidRPr="00E31ED0">
        <w:rPr>
          <w14:ligatures w14:val="standard"/>
        </w:rPr>
        <w:t>Himaanshu</w:t>
      </w:r>
      <w:proofErr w:type="spellEnd"/>
      <w:r w:rsidR="00EF5E0A" w:rsidRPr="00E31ED0">
        <w:rPr>
          <w14:ligatures w14:val="standard"/>
        </w:rPr>
        <w:t xml:space="preserve"> </w:t>
      </w:r>
      <w:proofErr w:type="spellStart"/>
      <w:r w:rsidR="00EF5E0A" w:rsidRPr="00E31ED0">
        <w:rPr>
          <w14:ligatures w14:val="standard"/>
        </w:rPr>
        <w:t>Gauba</w:t>
      </w:r>
      <w:proofErr w:type="spellEnd"/>
      <w:r w:rsidR="00EF5E0A" w:rsidRPr="00E31ED0">
        <w:rPr>
          <w14:ligatures w14:val="standard"/>
        </w:rPr>
        <w:t xml:space="preserve">, Pradeep Kumar, and </w:t>
      </w:r>
      <w:proofErr w:type="spellStart"/>
      <w:r w:rsidR="00EF5E0A" w:rsidRPr="00E31ED0">
        <w:rPr>
          <w14:ligatures w14:val="standard"/>
        </w:rPr>
        <w:t>Partha</w:t>
      </w:r>
      <w:proofErr w:type="spellEnd"/>
      <w:r w:rsidR="00EF5E0A" w:rsidRPr="00E31ED0">
        <w:rPr>
          <w14:ligatures w14:val="standard"/>
        </w:rPr>
        <w:t xml:space="preserve"> </w:t>
      </w:r>
      <w:proofErr w:type="spellStart"/>
      <w:r w:rsidR="00EF5E0A" w:rsidRPr="00E31ED0">
        <w:rPr>
          <w14:ligatures w14:val="standard"/>
        </w:rPr>
        <w:t>Pratim</w:t>
      </w:r>
      <w:proofErr w:type="spellEnd"/>
      <w:r w:rsidR="00EF5E0A" w:rsidRPr="00E31ED0">
        <w:rPr>
          <w14:ligatures w14:val="standard"/>
        </w:rPr>
        <w:t xml:space="preserve"> Roy. 2017. Coupled HMM-based </w:t>
      </w:r>
      <w:proofErr w:type="spellStart"/>
      <w:r w:rsidR="00EF5E0A" w:rsidRPr="00E31ED0">
        <w:rPr>
          <w14:ligatures w14:val="standard"/>
        </w:rPr>
        <w:t>multisensor</w:t>
      </w:r>
      <w:proofErr w:type="spellEnd"/>
      <w:r w:rsidR="00EF5E0A" w:rsidRPr="00E31ED0">
        <w:rPr>
          <w14:ligatures w14:val="standard"/>
        </w:rPr>
        <w:t xml:space="preserve"> data fusion for sign language recognition. Pattern Recognition Letters, 86 (January 2017), 1-8. DOI: https://doi.org/10.1016/j.patrec.2016.12.004</w:t>
      </w:r>
    </w:p>
    <w:p w14:paraId="05E678C9" w14:textId="1EC86D94" w:rsidR="004E2542" w:rsidRPr="00E31ED0" w:rsidRDefault="004E2542" w:rsidP="00395E80">
      <w:pPr>
        <w:pStyle w:val="Bibentry"/>
        <w:rPr>
          <w14:ligatures w14:val="standard"/>
        </w:rPr>
      </w:pPr>
      <w:r w:rsidRPr="00E31ED0">
        <w:rPr>
          <w14:ligatures w14:val="standard"/>
        </w:rPr>
        <w:t>[7]</w:t>
      </w:r>
      <w:r w:rsidRPr="00E31ED0">
        <w:rPr>
          <w14:ligatures w14:val="standard"/>
        </w:rPr>
        <w:tab/>
      </w:r>
      <w:r w:rsidR="00EF5E0A" w:rsidRPr="00E31ED0">
        <w:rPr>
          <w14:ligatures w14:val="standard"/>
        </w:rPr>
        <w:t xml:space="preserve">Pradeep Kumar, </w:t>
      </w:r>
      <w:proofErr w:type="spellStart"/>
      <w:r w:rsidR="00EF5E0A" w:rsidRPr="00E31ED0">
        <w:rPr>
          <w14:ligatures w14:val="standard"/>
        </w:rPr>
        <w:t>Partha</w:t>
      </w:r>
      <w:proofErr w:type="spellEnd"/>
      <w:r w:rsidR="00EF5E0A" w:rsidRPr="00E31ED0">
        <w:rPr>
          <w14:ligatures w14:val="standard"/>
        </w:rPr>
        <w:t xml:space="preserve"> </w:t>
      </w:r>
      <w:proofErr w:type="spellStart"/>
      <w:r w:rsidR="00EF5E0A" w:rsidRPr="00E31ED0">
        <w:rPr>
          <w14:ligatures w14:val="standard"/>
        </w:rPr>
        <w:t>Pratim</w:t>
      </w:r>
      <w:proofErr w:type="spellEnd"/>
      <w:r w:rsidR="00EF5E0A" w:rsidRPr="00E31ED0">
        <w:rPr>
          <w14:ligatures w14:val="standard"/>
        </w:rPr>
        <w:t xml:space="preserve"> Roy, and Debi </w:t>
      </w:r>
      <w:proofErr w:type="spellStart"/>
      <w:r w:rsidR="00EF5E0A" w:rsidRPr="00E31ED0">
        <w:rPr>
          <w14:ligatures w14:val="standard"/>
        </w:rPr>
        <w:t>Prosad</w:t>
      </w:r>
      <w:proofErr w:type="spellEnd"/>
      <w:r w:rsidR="00EF5E0A" w:rsidRPr="00E31ED0">
        <w:rPr>
          <w14:ligatures w14:val="standard"/>
        </w:rPr>
        <w:t xml:space="preserve"> Dogra. 2018. Independent Bayesian classifier </w:t>
      </w:r>
      <w:proofErr w:type="gramStart"/>
      <w:r w:rsidR="00EF5E0A" w:rsidRPr="00E31ED0">
        <w:rPr>
          <w14:ligatures w14:val="standard"/>
        </w:rPr>
        <w:t>combination based</w:t>
      </w:r>
      <w:proofErr w:type="gramEnd"/>
      <w:r w:rsidR="00EF5E0A" w:rsidRPr="00E31ED0">
        <w:rPr>
          <w14:ligatures w14:val="standard"/>
        </w:rPr>
        <w:t xml:space="preserve"> sign language recognition using facial expression. Information Sciences 428, C (February 2018), 30-48. DOI: https://doi.org/10.1016/j.ins.2017.10.046</w:t>
      </w:r>
    </w:p>
    <w:p w14:paraId="5D26E821" w14:textId="2E196F86" w:rsidR="004E2542" w:rsidRPr="00E31ED0" w:rsidRDefault="004E2542" w:rsidP="004E2542">
      <w:pPr>
        <w:pStyle w:val="Bibentry"/>
        <w:rPr>
          <w14:ligatures w14:val="standard"/>
        </w:rPr>
      </w:pPr>
      <w:r w:rsidRPr="00E31ED0">
        <w:rPr>
          <w14:ligatures w14:val="standard"/>
        </w:rPr>
        <w:t>[8]</w:t>
      </w:r>
      <w:r w:rsidRPr="00E31ED0">
        <w:rPr>
          <w14:ligatures w14:val="standard"/>
        </w:rPr>
        <w:tab/>
      </w:r>
      <w:r w:rsidR="00EF5E0A" w:rsidRPr="00E31ED0">
        <w:rPr>
          <w14:ligatures w14:val="standard"/>
        </w:rPr>
        <w:t xml:space="preserve">Olivier </w:t>
      </w:r>
      <w:proofErr w:type="spellStart"/>
      <w:r w:rsidR="00EF5E0A" w:rsidRPr="00E31ED0">
        <w:rPr>
          <w14:ligatures w14:val="standard"/>
        </w:rPr>
        <w:t>Gibaru</w:t>
      </w:r>
      <w:proofErr w:type="spellEnd"/>
      <w:r w:rsidR="00EF5E0A" w:rsidRPr="00E31ED0">
        <w:rPr>
          <w14:ligatures w14:val="standard"/>
        </w:rPr>
        <w:t xml:space="preserve">, Pedro </w:t>
      </w:r>
      <w:proofErr w:type="spellStart"/>
      <w:r w:rsidR="00EF5E0A" w:rsidRPr="00E31ED0">
        <w:rPr>
          <w14:ligatures w14:val="standard"/>
        </w:rPr>
        <w:t>Neto</w:t>
      </w:r>
      <w:proofErr w:type="spellEnd"/>
      <w:r w:rsidR="00EF5E0A" w:rsidRPr="00E31ED0">
        <w:rPr>
          <w14:ligatures w14:val="standard"/>
        </w:rPr>
        <w:t xml:space="preserve">, and Miguel </w:t>
      </w:r>
      <w:proofErr w:type="spellStart"/>
      <w:r w:rsidR="00EF5E0A" w:rsidRPr="00E31ED0">
        <w:rPr>
          <w14:ligatures w14:val="standard"/>
        </w:rPr>
        <w:t>Simão</w:t>
      </w:r>
      <w:proofErr w:type="spellEnd"/>
      <w:r w:rsidR="00EF5E0A" w:rsidRPr="00E31ED0">
        <w:rPr>
          <w14:ligatures w14:val="standard"/>
        </w:rPr>
        <w:t>. 2017. Using data dimensionality reduction for recognition of incomplete dynamic gestures. Pattern Recognition Letters 99, (November 2017), 32-38. DOI: https://doi.org/10.1016/j.patrec.2017.01.003</w:t>
      </w:r>
    </w:p>
    <w:p w14:paraId="7EF0A9C6" w14:textId="294FFD85" w:rsidR="004E2542" w:rsidRPr="00E31ED0" w:rsidRDefault="004E2542" w:rsidP="004E2542">
      <w:pPr>
        <w:pStyle w:val="Bibentry"/>
        <w:rPr>
          <w14:ligatures w14:val="standard"/>
        </w:rPr>
      </w:pPr>
      <w:r w:rsidRPr="00E31ED0">
        <w:rPr>
          <w14:ligatures w14:val="standard"/>
        </w:rPr>
        <w:t>[9]</w:t>
      </w:r>
      <w:r w:rsidRPr="00E31ED0">
        <w:rPr>
          <w14:ligatures w14:val="standard"/>
        </w:rPr>
        <w:tab/>
      </w:r>
      <w:proofErr w:type="spellStart"/>
      <w:r w:rsidR="00EF5E0A" w:rsidRPr="00E31ED0">
        <w:rPr>
          <w14:ligatures w14:val="standard"/>
        </w:rPr>
        <w:t>Mohiminul</w:t>
      </w:r>
      <w:proofErr w:type="spellEnd"/>
      <w:r w:rsidR="00EF5E0A" w:rsidRPr="00E31ED0">
        <w:rPr>
          <w14:ligatures w14:val="standard"/>
        </w:rPr>
        <w:t xml:space="preserve"> Islam, Sarah </w:t>
      </w:r>
      <w:proofErr w:type="spellStart"/>
      <w:r w:rsidR="00EF5E0A" w:rsidRPr="00E31ED0">
        <w:rPr>
          <w14:ligatures w14:val="standard"/>
        </w:rPr>
        <w:t>Siddiqua</w:t>
      </w:r>
      <w:proofErr w:type="spellEnd"/>
      <w:r w:rsidR="00EF5E0A" w:rsidRPr="00E31ED0">
        <w:rPr>
          <w14:ligatures w14:val="standard"/>
        </w:rPr>
        <w:t xml:space="preserve">, </w:t>
      </w:r>
      <w:proofErr w:type="spellStart"/>
      <w:r w:rsidR="00EF5E0A" w:rsidRPr="00E31ED0">
        <w:rPr>
          <w14:ligatures w14:val="standard"/>
        </w:rPr>
        <w:t>Jawata</w:t>
      </w:r>
      <w:proofErr w:type="spellEnd"/>
      <w:r w:rsidR="00EF5E0A" w:rsidRPr="00E31ED0">
        <w:rPr>
          <w14:ligatures w14:val="standard"/>
        </w:rPr>
        <w:t xml:space="preserve"> Afnan. 2017. Real time Hand Gesture Recognition using different algorithms based on American Sign Language). 2017 IEEE International Conference on Imaging, Vision and Pattern Recognition (</w:t>
      </w:r>
      <w:proofErr w:type="spellStart"/>
      <w:r w:rsidR="00EF5E0A" w:rsidRPr="00E31ED0">
        <w:rPr>
          <w14:ligatures w14:val="standard"/>
        </w:rPr>
        <w:t>icIVPR</w:t>
      </w:r>
      <w:proofErr w:type="spellEnd"/>
      <w:r w:rsidR="00EF5E0A" w:rsidRPr="00E31ED0">
        <w:rPr>
          <w14:ligatures w14:val="standard"/>
        </w:rPr>
        <w:t>), 2,4. DOI:10.1109/ICIVPR.2017.7890854</w:t>
      </w:r>
    </w:p>
    <w:p w14:paraId="0DAE8ECA" w14:textId="15BFE1C5" w:rsidR="004E2542" w:rsidRPr="00E31ED0" w:rsidRDefault="004E2542" w:rsidP="004E2542">
      <w:pPr>
        <w:pStyle w:val="Bibentry"/>
        <w:rPr>
          <w14:ligatures w14:val="standard"/>
        </w:rPr>
      </w:pPr>
      <w:r w:rsidRPr="00E31ED0">
        <w:rPr>
          <w14:ligatures w14:val="standard"/>
        </w:rPr>
        <w:t>[10]</w:t>
      </w:r>
      <w:r w:rsidRPr="00E31ED0">
        <w:rPr>
          <w14:ligatures w14:val="standard"/>
        </w:rPr>
        <w:tab/>
      </w:r>
      <w:r w:rsidR="00EF5E0A" w:rsidRPr="00E31ED0">
        <w:rPr>
          <w14:ligatures w14:val="standard"/>
        </w:rPr>
        <w:t xml:space="preserve">Lawrence </w:t>
      </w:r>
      <w:proofErr w:type="spellStart"/>
      <w:r w:rsidR="00EF5E0A" w:rsidRPr="00E31ED0">
        <w:rPr>
          <w14:ligatures w14:val="standard"/>
        </w:rPr>
        <w:t>Rabiner</w:t>
      </w:r>
      <w:proofErr w:type="spellEnd"/>
      <w:r w:rsidR="00EF5E0A" w:rsidRPr="00E31ED0">
        <w:rPr>
          <w14:ligatures w14:val="standard"/>
        </w:rPr>
        <w:t>. 1989. A Tutorial on Hidden Markov Models and Selected Applications in Speech Recognition. Proceedings of the IEEE, 11, 2 (February 1989), 257-286</w:t>
      </w:r>
    </w:p>
    <w:p w14:paraId="2803DEA8" w14:textId="5E006124" w:rsidR="004E2542" w:rsidRPr="00E31ED0" w:rsidRDefault="004E2542" w:rsidP="004E2542">
      <w:pPr>
        <w:pStyle w:val="Bibentry"/>
        <w:rPr>
          <w14:ligatures w14:val="standard"/>
        </w:rPr>
      </w:pPr>
      <w:r w:rsidRPr="00E31ED0">
        <w:rPr>
          <w14:ligatures w14:val="standard"/>
        </w:rPr>
        <w:t>[11]</w:t>
      </w:r>
      <w:r w:rsidRPr="00E31ED0">
        <w:rPr>
          <w14:ligatures w14:val="standard"/>
        </w:rPr>
        <w:tab/>
      </w:r>
      <w:proofErr w:type="spellStart"/>
      <w:r w:rsidR="00EF5E0A" w:rsidRPr="00E31ED0">
        <w:rPr>
          <w14:ligatures w14:val="standard"/>
        </w:rPr>
        <w:t>Hanbyul</w:t>
      </w:r>
      <w:proofErr w:type="spellEnd"/>
      <w:r w:rsidR="00EF5E0A" w:rsidRPr="00E31ED0">
        <w:rPr>
          <w14:ligatures w14:val="standard"/>
        </w:rPr>
        <w:t xml:space="preserve"> </w:t>
      </w:r>
      <w:proofErr w:type="spellStart"/>
      <w:r w:rsidR="00EF5E0A" w:rsidRPr="00E31ED0">
        <w:rPr>
          <w14:ligatures w14:val="standard"/>
        </w:rPr>
        <w:t>Joo</w:t>
      </w:r>
      <w:proofErr w:type="spellEnd"/>
      <w:r w:rsidR="00EF5E0A" w:rsidRPr="00E31ED0">
        <w:rPr>
          <w14:ligatures w14:val="standard"/>
        </w:rPr>
        <w:t xml:space="preserve">, Iain Matthews, </w:t>
      </w:r>
      <w:proofErr w:type="spellStart"/>
      <w:r w:rsidR="00EF5E0A" w:rsidRPr="00E31ED0">
        <w:rPr>
          <w14:ligatures w14:val="standard"/>
        </w:rPr>
        <w:t>Yaser</w:t>
      </w:r>
      <w:proofErr w:type="spellEnd"/>
      <w:r w:rsidR="00EF5E0A" w:rsidRPr="00E31ED0">
        <w:rPr>
          <w14:ligatures w14:val="standard"/>
        </w:rPr>
        <w:t xml:space="preserve"> Sheikh, and Tomas Simon. 2017. Hand </w:t>
      </w:r>
      <w:proofErr w:type="spellStart"/>
      <w:r w:rsidR="00EF5E0A" w:rsidRPr="00E31ED0">
        <w:rPr>
          <w14:ligatures w14:val="standard"/>
        </w:rPr>
        <w:t>Keypoint</w:t>
      </w:r>
      <w:proofErr w:type="spellEnd"/>
      <w:r w:rsidR="00EF5E0A" w:rsidRPr="00E31ED0">
        <w:rPr>
          <w14:ligatures w14:val="standard"/>
        </w:rPr>
        <w:t xml:space="preserve"> Detection in Single Images Using Multiview Bootstrapping. 2017 IEEE Conference on Computer Vision and Pattern Recognition (CVPR). arXiv:1704.07809. Retrieved from: https://arxiv.org/abs/1704.07809</w:t>
      </w:r>
    </w:p>
    <w:p w14:paraId="063CE960" w14:textId="7B4FC939" w:rsidR="008B7FFE" w:rsidRPr="00E31ED0" w:rsidRDefault="004E2542" w:rsidP="007D2B70">
      <w:pPr>
        <w:pStyle w:val="Bibentry"/>
        <w:rPr>
          <w14:ligatures w14:val="standard"/>
        </w:rPr>
      </w:pPr>
      <w:r w:rsidRPr="00E31ED0">
        <w:rPr>
          <w14:ligatures w14:val="standard"/>
        </w:rPr>
        <w:t>[12]</w:t>
      </w:r>
      <w:r w:rsidRPr="00E31ED0">
        <w:rPr>
          <w14:ligatures w14:val="standard"/>
        </w:rPr>
        <w:tab/>
      </w:r>
      <w:r w:rsidR="007D2B70" w:rsidRPr="00E31ED0">
        <w:rPr>
          <w14:ligatures w14:val="standard"/>
        </w:rPr>
        <w:t xml:space="preserve"> </w:t>
      </w:r>
      <w:r w:rsidR="00EF5E0A" w:rsidRPr="00E31ED0">
        <w:rPr>
          <w14:ligatures w14:val="standard"/>
        </w:rPr>
        <w:t xml:space="preserve">Nisha B., </w:t>
      </w:r>
      <w:proofErr w:type="spellStart"/>
      <w:r w:rsidR="00EF5E0A" w:rsidRPr="00E31ED0">
        <w:rPr>
          <w14:ligatures w14:val="standard"/>
        </w:rPr>
        <w:t>Soorej</w:t>
      </w:r>
      <w:proofErr w:type="spellEnd"/>
      <w:r w:rsidR="00EF5E0A" w:rsidRPr="00E31ED0">
        <w:rPr>
          <w14:ligatures w14:val="standard"/>
        </w:rPr>
        <w:t xml:space="preserve"> Kamal, </w:t>
      </w:r>
      <w:proofErr w:type="spellStart"/>
      <w:r w:rsidR="00EF5E0A" w:rsidRPr="00E31ED0">
        <w:rPr>
          <w14:ligatures w14:val="standard"/>
        </w:rPr>
        <w:t>Jith</w:t>
      </w:r>
      <w:proofErr w:type="spellEnd"/>
      <w:r w:rsidR="00EF5E0A" w:rsidRPr="00E31ED0">
        <w:rPr>
          <w14:ligatures w14:val="standard"/>
        </w:rPr>
        <w:t xml:space="preserve"> P.S., Nayana S., M.S. </w:t>
      </w:r>
      <w:proofErr w:type="spellStart"/>
      <w:r w:rsidR="00EF5E0A" w:rsidRPr="00E31ED0">
        <w:rPr>
          <w14:ligatures w14:val="standard"/>
        </w:rPr>
        <w:t>Sinith</w:t>
      </w:r>
      <w:proofErr w:type="spellEnd"/>
      <w:r w:rsidR="00EF5E0A" w:rsidRPr="00E31ED0">
        <w:rPr>
          <w14:ligatures w14:val="standard"/>
        </w:rPr>
        <w:t xml:space="preserve">, and Kiran </w:t>
      </w:r>
      <w:proofErr w:type="spellStart"/>
      <w:r w:rsidR="00EF5E0A" w:rsidRPr="00E31ED0">
        <w:rPr>
          <w14:ligatures w14:val="standard"/>
        </w:rPr>
        <w:t>Surendran</w:t>
      </w:r>
      <w:proofErr w:type="spellEnd"/>
      <w:r w:rsidR="00EF5E0A" w:rsidRPr="00E31ED0">
        <w:rPr>
          <w14:ligatures w14:val="standard"/>
        </w:rPr>
        <w:t>. 2012. Sign Language Recognition using Support Vector Machine. 2012 International Conference on Advances in Computing and Communications, 122-125. DOI: http://doi.ieeecomputersociety.org/10.1109/ICACC.2012.27</w:t>
      </w:r>
    </w:p>
    <w:p w14:paraId="31E05BE9" w14:textId="0B558495" w:rsidR="004E2542" w:rsidRPr="00E31ED0" w:rsidRDefault="004E2542" w:rsidP="007D2B70">
      <w:pPr>
        <w:pStyle w:val="Bibentry"/>
        <w:rPr>
          <w14:ligatures w14:val="standard"/>
        </w:rPr>
      </w:pPr>
      <w:r w:rsidRPr="00E31ED0">
        <w:rPr>
          <w14:ligatures w14:val="standard"/>
        </w:rPr>
        <w:t>[13]</w:t>
      </w:r>
      <w:r w:rsidRPr="00E31ED0">
        <w:rPr>
          <w14:ligatures w14:val="standard"/>
        </w:rPr>
        <w:tab/>
      </w:r>
      <w:r w:rsidR="00EF5E0A" w:rsidRPr="00E31ED0">
        <w:rPr>
          <w14:ligatures w14:val="standard"/>
        </w:rPr>
        <w:t xml:space="preserve">Alex Pentland and Thad </w:t>
      </w:r>
      <w:proofErr w:type="spellStart"/>
      <w:r w:rsidR="00EF5E0A" w:rsidRPr="00E31ED0">
        <w:rPr>
          <w14:ligatures w14:val="standard"/>
        </w:rPr>
        <w:t>Starner</w:t>
      </w:r>
      <w:proofErr w:type="spellEnd"/>
      <w:r w:rsidR="00EF5E0A" w:rsidRPr="00E31ED0">
        <w:rPr>
          <w14:ligatures w14:val="standard"/>
        </w:rPr>
        <w:t xml:space="preserve">. 1996. Real-time American Sign Language recognition from video using hidden Markov models. Proceedings of International Symposium on Computer Vision - ISCV. </w:t>
      </w:r>
    </w:p>
    <w:p w14:paraId="00437543" w14:textId="72A6B0B1" w:rsidR="009829F4" w:rsidRPr="00E31ED0" w:rsidRDefault="004E2542" w:rsidP="00EF5E0A">
      <w:pPr>
        <w:pStyle w:val="Bibentry"/>
        <w:rPr>
          <w14:ligatures w14:val="standard"/>
        </w:rPr>
      </w:pPr>
      <w:r w:rsidRPr="00E31ED0">
        <w:rPr>
          <w14:ligatures w14:val="standard"/>
        </w:rPr>
        <w:t>[14]</w:t>
      </w:r>
      <w:r w:rsidRPr="00E31ED0">
        <w:rPr>
          <w14:ligatures w14:val="standard"/>
        </w:rPr>
        <w:tab/>
      </w:r>
      <w:proofErr w:type="spellStart"/>
      <w:r w:rsidR="00EF5E0A" w:rsidRPr="00E31ED0">
        <w:rPr>
          <w14:ligatures w14:val="standard"/>
        </w:rPr>
        <w:t>Jinxu</w:t>
      </w:r>
      <w:proofErr w:type="spellEnd"/>
      <w:r w:rsidR="00EF5E0A" w:rsidRPr="00E31ED0">
        <w:rPr>
          <w14:ligatures w14:val="standard"/>
        </w:rPr>
        <w:t xml:space="preserve"> Tao, </w:t>
      </w:r>
      <w:proofErr w:type="spellStart"/>
      <w:r w:rsidR="00EF5E0A" w:rsidRPr="00E31ED0">
        <w:rPr>
          <w14:ligatures w14:val="standard"/>
        </w:rPr>
        <w:t>Wenwen</w:t>
      </w:r>
      <w:proofErr w:type="spellEnd"/>
      <w:r w:rsidR="00EF5E0A" w:rsidRPr="00E31ED0">
        <w:rPr>
          <w14:ligatures w14:val="standard"/>
        </w:rPr>
        <w:t xml:space="preserve"> Yang, and </w:t>
      </w:r>
      <w:proofErr w:type="spellStart"/>
      <w:r w:rsidR="00EF5E0A" w:rsidRPr="00E31ED0">
        <w:rPr>
          <w14:ligatures w14:val="standard"/>
        </w:rPr>
        <w:t>Zhongfu</w:t>
      </w:r>
      <w:proofErr w:type="spellEnd"/>
      <w:r w:rsidR="00EF5E0A" w:rsidRPr="00E31ED0">
        <w:rPr>
          <w14:ligatures w14:val="standard"/>
        </w:rPr>
        <w:t xml:space="preserve"> Ye. 2016. Continuous Sign Language Recognition using Level Building based on Fast Hidden Markov Model. Pattern Recognition Letters, 78 (April 2016), 28-35</w:t>
      </w:r>
    </w:p>
    <w:bookmarkEnd w:id="3"/>
    <w:p w14:paraId="2969AF1E" w14:textId="4A27FFE5" w:rsidR="00586A35" w:rsidRPr="00E31ED0" w:rsidRDefault="004E2542" w:rsidP="00C14A4F">
      <w:pPr>
        <w:pStyle w:val="MetadataHead"/>
        <w:rPr>
          <w:vanish/>
          <w:color w:val="auto"/>
          <w:sz w:val="14"/>
          <w:szCs w:val="14"/>
          <w14:ligatures w14:val="standard"/>
        </w:rPr>
      </w:pPr>
      <w:r w:rsidRPr="00E31ED0">
        <w:rPr>
          <w:vanish/>
          <w:color w:val="auto"/>
          <w:sz w:val="14"/>
          <w:szCs w:val="14"/>
          <w14:ligatures w14:val="standard"/>
        </w:rPr>
        <w:tab/>
      </w:r>
    </w:p>
    <w:sectPr w:rsidR="00586A35" w:rsidRPr="00E31ED0" w:rsidSect="00586A35">
      <w:endnotePr>
        <w:numFmt w:val="decimal"/>
      </w:endnotePr>
      <w:type w:val="continuous"/>
      <w:pgSz w:w="12240" w:h="15840" w:code="9"/>
      <w:pgMar w:top="1500" w:right="1080" w:bottom="1600" w:left="1080" w:header="1080" w:footer="1080" w:gutter="0"/>
      <w:pgNumType w:start="1"/>
      <w:cols w:num="2" w:space="48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7D921" w14:textId="77777777" w:rsidR="00B46213" w:rsidRDefault="00B46213">
      <w:r>
        <w:separator/>
      </w:r>
    </w:p>
  </w:endnote>
  <w:endnote w:type="continuationSeparator" w:id="0">
    <w:p w14:paraId="24668602" w14:textId="77777777" w:rsidR="00B46213" w:rsidRDefault="00B46213">
      <w:r>
        <w:continuationSeparator/>
      </w:r>
    </w:p>
  </w:endnote>
  <w:endnote w:type="continuationNotice" w:id="1">
    <w:p w14:paraId="1CFE49C5" w14:textId="77777777" w:rsidR="00B46213" w:rsidRDefault="00B462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E1B3E" w14:textId="77777777" w:rsidR="00586A35" w:rsidRPr="00586A35" w:rsidRDefault="00586A35" w:rsidP="00586A35">
    <w:pPr>
      <w:pStyle w:val="Footer"/>
      <w:rPr>
        <w:rStyle w:val="PageNumber"/>
        <w:rFonts w:ascii="Linux Biolinum" w:hAnsi="Linux Biolinum" w:cs="Linux Biolinum"/>
      </w:rPr>
    </w:pPr>
  </w:p>
  <w:p w14:paraId="5E281262"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3687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0112D" w14:textId="77777777" w:rsidR="00B46213" w:rsidRDefault="00B46213">
      <w:r>
        <w:separator/>
      </w:r>
    </w:p>
  </w:footnote>
  <w:footnote w:type="continuationSeparator" w:id="0">
    <w:p w14:paraId="7B0F73FA" w14:textId="77777777" w:rsidR="00B46213" w:rsidRDefault="00B46213">
      <w:r>
        <w:continuationSeparator/>
      </w:r>
    </w:p>
  </w:footnote>
  <w:footnote w:type="continuationNotice" w:id="1">
    <w:p w14:paraId="4D65E5E4" w14:textId="77777777" w:rsidR="00B46213" w:rsidRDefault="00B462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C3E9F" w14:textId="77777777" w:rsidR="00F70142" w:rsidRDefault="00F70142" w:rsidP="00F701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45E3A"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1744684"/>
    <w:multiLevelType w:val="hybridMultilevel"/>
    <w:tmpl w:val="ED2C54A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3" w15:restartNumberingAfterBreak="0">
    <w:nsid w:val="57051A6D"/>
    <w:multiLevelType w:val="hybridMultilevel"/>
    <w:tmpl w:val="637E56CA"/>
    <w:lvl w:ilvl="0" w:tplc="EEE8F69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12D4DC5"/>
    <w:multiLevelType w:val="hybridMultilevel"/>
    <w:tmpl w:val="C13A82DE"/>
    <w:lvl w:ilvl="0" w:tplc="0C08F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15:restartNumberingAfterBreak="0">
    <w:nsid w:val="77247D4E"/>
    <w:multiLevelType w:val="hybridMultilevel"/>
    <w:tmpl w:val="B5CCD9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2"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4"/>
  </w:num>
  <w:num w:numId="3">
    <w:abstractNumId w:val="10"/>
  </w:num>
  <w:num w:numId="4">
    <w:abstractNumId w:val="29"/>
  </w:num>
  <w:num w:numId="5">
    <w:abstractNumId w:val="20"/>
  </w:num>
  <w:num w:numId="6">
    <w:abstractNumId w:val="15"/>
  </w:num>
  <w:num w:numId="7">
    <w:abstractNumId w:val="27"/>
  </w:num>
  <w:num w:numId="8">
    <w:abstractNumId w:val="22"/>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1"/>
  </w:num>
  <w:num w:numId="21">
    <w:abstractNumId w:val="25"/>
  </w:num>
  <w:num w:numId="22">
    <w:abstractNumId w:val="32"/>
  </w:num>
  <w:num w:numId="23">
    <w:abstractNumId w:val="13"/>
  </w:num>
  <w:num w:numId="24">
    <w:abstractNumId w:val="28"/>
  </w:num>
  <w:num w:numId="25">
    <w:abstractNumId w:val="24"/>
  </w:num>
  <w:num w:numId="26">
    <w:abstractNumId w:val="16"/>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12"/>
  </w:num>
  <w:num w:numId="31">
    <w:abstractNumId w:val="11"/>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PH"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17EA0"/>
    <w:rsid w:val="0003160B"/>
    <w:rsid w:val="00031B23"/>
    <w:rsid w:val="0003355A"/>
    <w:rsid w:val="00035FAD"/>
    <w:rsid w:val="00041330"/>
    <w:rsid w:val="00045252"/>
    <w:rsid w:val="00047398"/>
    <w:rsid w:val="00050EEF"/>
    <w:rsid w:val="00052A1A"/>
    <w:rsid w:val="00052C34"/>
    <w:rsid w:val="00056777"/>
    <w:rsid w:val="00062D29"/>
    <w:rsid w:val="000650DE"/>
    <w:rsid w:val="0007030A"/>
    <w:rsid w:val="000713CD"/>
    <w:rsid w:val="00072E69"/>
    <w:rsid w:val="0007392C"/>
    <w:rsid w:val="000739F9"/>
    <w:rsid w:val="00077680"/>
    <w:rsid w:val="000808EB"/>
    <w:rsid w:val="00080E27"/>
    <w:rsid w:val="000819C0"/>
    <w:rsid w:val="0008431E"/>
    <w:rsid w:val="00096CA1"/>
    <w:rsid w:val="000A7601"/>
    <w:rsid w:val="000B7450"/>
    <w:rsid w:val="000C050B"/>
    <w:rsid w:val="000C59AA"/>
    <w:rsid w:val="000D1199"/>
    <w:rsid w:val="000E118B"/>
    <w:rsid w:val="000E278E"/>
    <w:rsid w:val="000E7A87"/>
    <w:rsid w:val="000F6090"/>
    <w:rsid w:val="001041A3"/>
    <w:rsid w:val="0010534D"/>
    <w:rsid w:val="00125AC6"/>
    <w:rsid w:val="00127D30"/>
    <w:rsid w:val="0013113A"/>
    <w:rsid w:val="001314CF"/>
    <w:rsid w:val="001363F5"/>
    <w:rsid w:val="00140C02"/>
    <w:rsid w:val="00141A17"/>
    <w:rsid w:val="0014244B"/>
    <w:rsid w:val="0014246D"/>
    <w:rsid w:val="00142C20"/>
    <w:rsid w:val="00142FEA"/>
    <w:rsid w:val="001453E7"/>
    <w:rsid w:val="00145419"/>
    <w:rsid w:val="00145486"/>
    <w:rsid w:val="00152510"/>
    <w:rsid w:val="001566AE"/>
    <w:rsid w:val="001751F7"/>
    <w:rsid w:val="00193445"/>
    <w:rsid w:val="00195532"/>
    <w:rsid w:val="001961CD"/>
    <w:rsid w:val="001A06AF"/>
    <w:rsid w:val="001A19A3"/>
    <w:rsid w:val="001A43B1"/>
    <w:rsid w:val="001A71BB"/>
    <w:rsid w:val="001B29D6"/>
    <w:rsid w:val="001D5887"/>
    <w:rsid w:val="001E2720"/>
    <w:rsid w:val="001E71D7"/>
    <w:rsid w:val="0020294A"/>
    <w:rsid w:val="00222AE9"/>
    <w:rsid w:val="002233F8"/>
    <w:rsid w:val="00244FAD"/>
    <w:rsid w:val="00245119"/>
    <w:rsid w:val="00250FEF"/>
    <w:rsid w:val="00252596"/>
    <w:rsid w:val="0026027F"/>
    <w:rsid w:val="00263ECD"/>
    <w:rsid w:val="00264B6B"/>
    <w:rsid w:val="00270347"/>
    <w:rsid w:val="0027195D"/>
    <w:rsid w:val="002738DA"/>
    <w:rsid w:val="00274A22"/>
    <w:rsid w:val="00277678"/>
    <w:rsid w:val="002801E9"/>
    <w:rsid w:val="00282789"/>
    <w:rsid w:val="00290DF5"/>
    <w:rsid w:val="00292645"/>
    <w:rsid w:val="0029583F"/>
    <w:rsid w:val="002A3F51"/>
    <w:rsid w:val="002A517A"/>
    <w:rsid w:val="002B01E4"/>
    <w:rsid w:val="002B1F59"/>
    <w:rsid w:val="002D26C4"/>
    <w:rsid w:val="002D4D6A"/>
    <w:rsid w:val="002F069E"/>
    <w:rsid w:val="002F2289"/>
    <w:rsid w:val="002F2EB2"/>
    <w:rsid w:val="00300616"/>
    <w:rsid w:val="00301545"/>
    <w:rsid w:val="00303FAD"/>
    <w:rsid w:val="003057B1"/>
    <w:rsid w:val="00307501"/>
    <w:rsid w:val="00311C36"/>
    <w:rsid w:val="00317850"/>
    <w:rsid w:val="00321DDC"/>
    <w:rsid w:val="00326F12"/>
    <w:rsid w:val="0032775A"/>
    <w:rsid w:val="0033342D"/>
    <w:rsid w:val="003342CD"/>
    <w:rsid w:val="00336D12"/>
    <w:rsid w:val="0034235E"/>
    <w:rsid w:val="00354CAF"/>
    <w:rsid w:val="00356296"/>
    <w:rsid w:val="00357671"/>
    <w:rsid w:val="00373175"/>
    <w:rsid w:val="00373B58"/>
    <w:rsid w:val="0037572A"/>
    <w:rsid w:val="00376CCC"/>
    <w:rsid w:val="0038080D"/>
    <w:rsid w:val="00382110"/>
    <w:rsid w:val="00390853"/>
    <w:rsid w:val="00392395"/>
    <w:rsid w:val="003936B1"/>
    <w:rsid w:val="003944CF"/>
    <w:rsid w:val="0039532C"/>
    <w:rsid w:val="00395E80"/>
    <w:rsid w:val="003A1ABD"/>
    <w:rsid w:val="003B1CA3"/>
    <w:rsid w:val="003B2C9F"/>
    <w:rsid w:val="003B44F3"/>
    <w:rsid w:val="003B74EF"/>
    <w:rsid w:val="003C09DE"/>
    <w:rsid w:val="003C0FD6"/>
    <w:rsid w:val="003C3338"/>
    <w:rsid w:val="003D0DD2"/>
    <w:rsid w:val="003D544B"/>
    <w:rsid w:val="003D7001"/>
    <w:rsid w:val="003E2BF2"/>
    <w:rsid w:val="003E4693"/>
    <w:rsid w:val="003E6247"/>
    <w:rsid w:val="003F2E74"/>
    <w:rsid w:val="003F4297"/>
    <w:rsid w:val="003F5DAE"/>
    <w:rsid w:val="003F5F3D"/>
    <w:rsid w:val="003F7CA2"/>
    <w:rsid w:val="004033B1"/>
    <w:rsid w:val="004128EE"/>
    <w:rsid w:val="00414495"/>
    <w:rsid w:val="00427C7D"/>
    <w:rsid w:val="00431CB0"/>
    <w:rsid w:val="0046042C"/>
    <w:rsid w:val="00465B34"/>
    <w:rsid w:val="004736A2"/>
    <w:rsid w:val="0048106F"/>
    <w:rsid w:val="0048126B"/>
    <w:rsid w:val="004825CE"/>
    <w:rsid w:val="004836A6"/>
    <w:rsid w:val="00492EF4"/>
    <w:rsid w:val="004947C9"/>
    <w:rsid w:val="00495781"/>
    <w:rsid w:val="004971BB"/>
    <w:rsid w:val="00497365"/>
    <w:rsid w:val="004A66A4"/>
    <w:rsid w:val="004A7556"/>
    <w:rsid w:val="004B0BF6"/>
    <w:rsid w:val="004C1EDF"/>
    <w:rsid w:val="004C3EAB"/>
    <w:rsid w:val="004C49F3"/>
    <w:rsid w:val="004C6B2D"/>
    <w:rsid w:val="004D0947"/>
    <w:rsid w:val="004D5D6C"/>
    <w:rsid w:val="004E0E22"/>
    <w:rsid w:val="004E1C9B"/>
    <w:rsid w:val="004E2542"/>
    <w:rsid w:val="00500091"/>
    <w:rsid w:val="0050103C"/>
    <w:rsid w:val="005041C6"/>
    <w:rsid w:val="00504C8B"/>
    <w:rsid w:val="00506EF6"/>
    <w:rsid w:val="005153AC"/>
    <w:rsid w:val="005160AB"/>
    <w:rsid w:val="00523CD9"/>
    <w:rsid w:val="00540C55"/>
    <w:rsid w:val="005411A3"/>
    <w:rsid w:val="00551881"/>
    <w:rsid w:val="005527A8"/>
    <w:rsid w:val="005528F6"/>
    <w:rsid w:val="0058578F"/>
    <w:rsid w:val="00586A35"/>
    <w:rsid w:val="005927BE"/>
    <w:rsid w:val="00596082"/>
    <w:rsid w:val="00596F2A"/>
    <w:rsid w:val="005A0457"/>
    <w:rsid w:val="005A7A46"/>
    <w:rsid w:val="005B2ED3"/>
    <w:rsid w:val="005B34B6"/>
    <w:rsid w:val="005B493F"/>
    <w:rsid w:val="005C3D72"/>
    <w:rsid w:val="005C5E36"/>
    <w:rsid w:val="005D0695"/>
    <w:rsid w:val="005D0CCE"/>
    <w:rsid w:val="005D212B"/>
    <w:rsid w:val="005D7E6E"/>
    <w:rsid w:val="005E22A3"/>
    <w:rsid w:val="005F30FF"/>
    <w:rsid w:val="005F5F35"/>
    <w:rsid w:val="005F7180"/>
    <w:rsid w:val="00600CDF"/>
    <w:rsid w:val="00602559"/>
    <w:rsid w:val="00607A60"/>
    <w:rsid w:val="0061273A"/>
    <w:rsid w:val="00612C56"/>
    <w:rsid w:val="00612E4E"/>
    <w:rsid w:val="00615209"/>
    <w:rsid w:val="006208D6"/>
    <w:rsid w:val="006317A6"/>
    <w:rsid w:val="0063608B"/>
    <w:rsid w:val="0064450B"/>
    <w:rsid w:val="00644AC8"/>
    <w:rsid w:val="006473D6"/>
    <w:rsid w:val="006475E5"/>
    <w:rsid w:val="00650463"/>
    <w:rsid w:val="006514CD"/>
    <w:rsid w:val="00651D2A"/>
    <w:rsid w:val="0065275A"/>
    <w:rsid w:val="00654D92"/>
    <w:rsid w:val="00660A05"/>
    <w:rsid w:val="00670649"/>
    <w:rsid w:val="00675128"/>
    <w:rsid w:val="0069219B"/>
    <w:rsid w:val="0069472B"/>
    <w:rsid w:val="00694749"/>
    <w:rsid w:val="0069693F"/>
    <w:rsid w:val="006978B2"/>
    <w:rsid w:val="006A22F6"/>
    <w:rsid w:val="006A29E8"/>
    <w:rsid w:val="006B18B7"/>
    <w:rsid w:val="006B1A47"/>
    <w:rsid w:val="006C4BE3"/>
    <w:rsid w:val="006D0E9B"/>
    <w:rsid w:val="006D2239"/>
    <w:rsid w:val="006E0D12"/>
    <w:rsid w:val="006E1C5C"/>
    <w:rsid w:val="006E4407"/>
    <w:rsid w:val="006E74FC"/>
    <w:rsid w:val="006E7653"/>
    <w:rsid w:val="006F050A"/>
    <w:rsid w:val="006F1681"/>
    <w:rsid w:val="00701FA6"/>
    <w:rsid w:val="0070306F"/>
    <w:rsid w:val="0070473B"/>
    <w:rsid w:val="0070531E"/>
    <w:rsid w:val="00707E7F"/>
    <w:rsid w:val="00717FB2"/>
    <w:rsid w:val="00723B7A"/>
    <w:rsid w:val="007249CB"/>
    <w:rsid w:val="00726728"/>
    <w:rsid w:val="00727914"/>
    <w:rsid w:val="00727EBD"/>
    <w:rsid w:val="00732243"/>
    <w:rsid w:val="00732A65"/>
    <w:rsid w:val="00732D22"/>
    <w:rsid w:val="007414D4"/>
    <w:rsid w:val="00743328"/>
    <w:rsid w:val="007451FF"/>
    <w:rsid w:val="00745373"/>
    <w:rsid w:val="00747E69"/>
    <w:rsid w:val="00751EC1"/>
    <w:rsid w:val="00752225"/>
    <w:rsid w:val="00753548"/>
    <w:rsid w:val="00764059"/>
    <w:rsid w:val="007647B0"/>
    <w:rsid w:val="00765265"/>
    <w:rsid w:val="007800CE"/>
    <w:rsid w:val="00780227"/>
    <w:rsid w:val="00780B15"/>
    <w:rsid w:val="00793451"/>
    <w:rsid w:val="00793808"/>
    <w:rsid w:val="0079682F"/>
    <w:rsid w:val="00797D60"/>
    <w:rsid w:val="007A3F4E"/>
    <w:rsid w:val="007A481F"/>
    <w:rsid w:val="007A502C"/>
    <w:rsid w:val="007A579F"/>
    <w:rsid w:val="007B01B5"/>
    <w:rsid w:val="007B4F2E"/>
    <w:rsid w:val="007C57E7"/>
    <w:rsid w:val="007D2B70"/>
    <w:rsid w:val="007D3C28"/>
    <w:rsid w:val="007E0B4F"/>
    <w:rsid w:val="007E7648"/>
    <w:rsid w:val="007F02F7"/>
    <w:rsid w:val="007F2D1D"/>
    <w:rsid w:val="00802E06"/>
    <w:rsid w:val="008051C3"/>
    <w:rsid w:val="008079BF"/>
    <w:rsid w:val="00810CE2"/>
    <w:rsid w:val="008150D4"/>
    <w:rsid w:val="00824131"/>
    <w:rsid w:val="008313F7"/>
    <w:rsid w:val="0083735E"/>
    <w:rsid w:val="00837CBF"/>
    <w:rsid w:val="00843705"/>
    <w:rsid w:val="00847A31"/>
    <w:rsid w:val="00850D0C"/>
    <w:rsid w:val="0085553A"/>
    <w:rsid w:val="00871E83"/>
    <w:rsid w:val="00885530"/>
    <w:rsid w:val="0088758C"/>
    <w:rsid w:val="0089066F"/>
    <w:rsid w:val="00891A1D"/>
    <w:rsid w:val="008949E1"/>
    <w:rsid w:val="008A665A"/>
    <w:rsid w:val="008B1EFD"/>
    <w:rsid w:val="008B710D"/>
    <w:rsid w:val="008B7FFE"/>
    <w:rsid w:val="008C3A48"/>
    <w:rsid w:val="008C6E83"/>
    <w:rsid w:val="008C72C9"/>
    <w:rsid w:val="008D48EE"/>
    <w:rsid w:val="008D4A83"/>
    <w:rsid w:val="008F6FB8"/>
    <w:rsid w:val="009010B7"/>
    <w:rsid w:val="009073E1"/>
    <w:rsid w:val="00914AA3"/>
    <w:rsid w:val="00915298"/>
    <w:rsid w:val="0092209C"/>
    <w:rsid w:val="00922D48"/>
    <w:rsid w:val="009268B7"/>
    <w:rsid w:val="00926E45"/>
    <w:rsid w:val="00931F2B"/>
    <w:rsid w:val="00932662"/>
    <w:rsid w:val="00934FE1"/>
    <w:rsid w:val="00936367"/>
    <w:rsid w:val="00936F8D"/>
    <w:rsid w:val="0095071A"/>
    <w:rsid w:val="00955704"/>
    <w:rsid w:val="00961C37"/>
    <w:rsid w:val="00962503"/>
    <w:rsid w:val="00966299"/>
    <w:rsid w:val="009668DE"/>
    <w:rsid w:val="00971FD4"/>
    <w:rsid w:val="00976413"/>
    <w:rsid w:val="00980797"/>
    <w:rsid w:val="009829F4"/>
    <w:rsid w:val="00982C4C"/>
    <w:rsid w:val="00986039"/>
    <w:rsid w:val="0099159A"/>
    <w:rsid w:val="009923C7"/>
    <w:rsid w:val="00993530"/>
    <w:rsid w:val="009978A7"/>
    <w:rsid w:val="009B00DC"/>
    <w:rsid w:val="009B7559"/>
    <w:rsid w:val="009C635B"/>
    <w:rsid w:val="009D3C3B"/>
    <w:rsid w:val="009D46EA"/>
    <w:rsid w:val="009E2361"/>
    <w:rsid w:val="009E56C5"/>
    <w:rsid w:val="009F2833"/>
    <w:rsid w:val="00A012F5"/>
    <w:rsid w:val="00A12291"/>
    <w:rsid w:val="00A15152"/>
    <w:rsid w:val="00A155F9"/>
    <w:rsid w:val="00A164B7"/>
    <w:rsid w:val="00A1784B"/>
    <w:rsid w:val="00A21DEF"/>
    <w:rsid w:val="00A319FD"/>
    <w:rsid w:val="00A462C6"/>
    <w:rsid w:val="00A540C3"/>
    <w:rsid w:val="00A55023"/>
    <w:rsid w:val="00A62689"/>
    <w:rsid w:val="00A739CB"/>
    <w:rsid w:val="00A75047"/>
    <w:rsid w:val="00A8507F"/>
    <w:rsid w:val="00A91E16"/>
    <w:rsid w:val="00A9393B"/>
    <w:rsid w:val="00A95518"/>
    <w:rsid w:val="00AA10C4"/>
    <w:rsid w:val="00AA57D8"/>
    <w:rsid w:val="00AA5BF1"/>
    <w:rsid w:val="00AA6E2B"/>
    <w:rsid w:val="00AB0733"/>
    <w:rsid w:val="00AB21AA"/>
    <w:rsid w:val="00AB2327"/>
    <w:rsid w:val="00AC1FD2"/>
    <w:rsid w:val="00AC4630"/>
    <w:rsid w:val="00AD0294"/>
    <w:rsid w:val="00AE0F11"/>
    <w:rsid w:val="00AE1E64"/>
    <w:rsid w:val="00B05300"/>
    <w:rsid w:val="00B13E4F"/>
    <w:rsid w:val="00B14E51"/>
    <w:rsid w:val="00B15A21"/>
    <w:rsid w:val="00B15C5E"/>
    <w:rsid w:val="00B1638F"/>
    <w:rsid w:val="00B25737"/>
    <w:rsid w:val="00B33269"/>
    <w:rsid w:val="00B350C9"/>
    <w:rsid w:val="00B3715C"/>
    <w:rsid w:val="00B4052C"/>
    <w:rsid w:val="00B41CB4"/>
    <w:rsid w:val="00B43D73"/>
    <w:rsid w:val="00B46213"/>
    <w:rsid w:val="00B46551"/>
    <w:rsid w:val="00B4709F"/>
    <w:rsid w:val="00B47C21"/>
    <w:rsid w:val="00B47DAC"/>
    <w:rsid w:val="00B51DB5"/>
    <w:rsid w:val="00B61445"/>
    <w:rsid w:val="00B61DDD"/>
    <w:rsid w:val="00B64DD4"/>
    <w:rsid w:val="00B64F13"/>
    <w:rsid w:val="00B65FB9"/>
    <w:rsid w:val="00B7327D"/>
    <w:rsid w:val="00B73DEA"/>
    <w:rsid w:val="00BA00DF"/>
    <w:rsid w:val="00BA5432"/>
    <w:rsid w:val="00BA7DD8"/>
    <w:rsid w:val="00BB2963"/>
    <w:rsid w:val="00BB333E"/>
    <w:rsid w:val="00BC5BDA"/>
    <w:rsid w:val="00BD304D"/>
    <w:rsid w:val="00BD61E5"/>
    <w:rsid w:val="00BD793B"/>
    <w:rsid w:val="00BE72A5"/>
    <w:rsid w:val="00BF3D6B"/>
    <w:rsid w:val="00BF57D4"/>
    <w:rsid w:val="00C03DCA"/>
    <w:rsid w:val="00C04295"/>
    <w:rsid w:val="00C061C3"/>
    <w:rsid w:val="00C06212"/>
    <w:rsid w:val="00C1070F"/>
    <w:rsid w:val="00C1106D"/>
    <w:rsid w:val="00C1142C"/>
    <w:rsid w:val="00C13A4C"/>
    <w:rsid w:val="00C14A4F"/>
    <w:rsid w:val="00C1720E"/>
    <w:rsid w:val="00C32613"/>
    <w:rsid w:val="00C41AE1"/>
    <w:rsid w:val="00C4538D"/>
    <w:rsid w:val="00C461FF"/>
    <w:rsid w:val="00C50274"/>
    <w:rsid w:val="00C5423E"/>
    <w:rsid w:val="00C72FAB"/>
    <w:rsid w:val="00C822AF"/>
    <w:rsid w:val="00C90428"/>
    <w:rsid w:val="00C90685"/>
    <w:rsid w:val="00C9472A"/>
    <w:rsid w:val="00C95C6E"/>
    <w:rsid w:val="00C96C07"/>
    <w:rsid w:val="00CA17C5"/>
    <w:rsid w:val="00CB15F1"/>
    <w:rsid w:val="00CB6709"/>
    <w:rsid w:val="00CB7643"/>
    <w:rsid w:val="00CC112E"/>
    <w:rsid w:val="00CC2FE0"/>
    <w:rsid w:val="00CD4663"/>
    <w:rsid w:val="00CD5F62"/>
    <w:rsid w:val="00CE752A"/>
    <w:rsid w:val="00CF1C87"/>
    <w:rsid w:val="00CF2B1E"/>
    <w:rsid w:val="00CF39D4"/>
    <w:rsid w:val="00D04103"/>
    <w:rsid w:val="00D07CDB"/>
    <w:rsid w:val="00D23FA0"/>
    <w:rsid w:val="00D24AA4"/>
    <w:rsid w:val="00D31EBA"/>
    <w:rsid w:val="00D32BF0"/>
    <w:rsid w:val="00D341FA"/>
    <w:rsid w:val="00D34435"/>
    <w:rsid w:val="00D43DBA"/>
    <w:rsid w:val="00D47BCC"/>
    <w:rsid w:val="00D523BE"/>
    <w:rsid w:val="00D658B3"/>
    <w:rsid w:val="00D70EDE"/>
    <w:rsid w:val="00D74845"/>
    <w:rsid w:val="00D9290D"/>
    <w:rsid w:val="00DB4D22"/>
    <w:rsid w:val="00DC112E"/>
    <w:rsid w:val="00DC165F"/>
    <w:rsid w:val="00DC1C49"/>
    <w:rsid w:val="00DC4309"/>
    <w:rsid w:val="00DC4B20"/>
    <w:rsid w:val="00DC4FC9"/>
    <w:rsid w:val="00DD476E"/>
    <w:rsid w:val="00DD5335"/>
    <w:rsid w:val="00DD7BF7"/>
    <w:rsid w:val="00DE1DD4"/>
    <w:rsid w:val="00DF0E97"/>
    <w:rsid w:val="00DF7B02"/>
    <w:rsid w:val="00E016B0"/>
    <w:rsid w:val="00E01D53"/>
    <w:rsid w:val="00E04496"/>
    <w:rsid w:val="00E06DFB"/>
    <w:rsid w:val="00E13CDC"/>
    <w:rsid w:val="00E2212F"/>
    <w:rsid w:val="00E238F9"/>
    <w:rsid w:val="00E251D2"/>
    <w:rsid w:val="00E270D5"/>
    <w:rsid w:val="00E2740C"/>
    <w:rsid w:val="00E27659"/>
    <w:rsid w:val="00E31ED0"/>
    <w:rsid w:val="00E320C3"/>
    <w:rsid w:val="00E36BC9"/>
    <w:rsid w:val="00E46380"/>
    <w:rsid w:val="00E505F6"/>
    <w:rsid w:val="00E51B27"/>
    <w:rsid w:val="00E65DD3"/>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E67E7"/>
    <w:rsid w:val="00EE7840"/>
    <w:rsid w:val="00EF03F0"/>
    <w:rsid w:val="00EF168D"/>
    <w:rsid w:val="00EF5E0A"/>
    <w:rsid w:val="00F01F5A"/>
    <w:rsid w:val="00F06E88"/>
    <w:rsid w:val="00F07F37"/>
    <w:rsid w:val="00F13DDE"/>
    <w:rsid w:val="00F20C68"/>
    <w:rsid w:val="00F2212F"/>
    <w:rsid w:val="00F2664D"/>
    <w:rsid w:val="00F30418"/>
    <w:rsid w:val="00F3215E"/>
    <w:rsid w:val="00F3231F"/>
    <w:rsid w:val="00F41CC2"/>
    <w:rsid w:val="00F5125E"/>
    <w:rsid w:val="00F51E4B"/>
    <w:rsid w:val="00F52D73"/>
    <w:rsid w:val="00F61FD1"/>
    <w:rsid w:val="00F65834"/>
    <w:rsid w:val="00F66B6F"/>
    <w:rsid w:val="00F70142"/>
    <w:rsid w:val="00F74BCF"/>
    <w:rsid w:val="00F74DA3"/>
    <w:rsid w:val="00F820B2"/>
    <w:rsid w:val="00F91DFA"/>
    <w:rsid w:val="00F95288"/>
    <w:rsid w:val="00F9791B"/>
    <w:rsid w:val="00FA13E5"/>
    <w:rsid w:val="00FA2387"/>
    <w:rsid w:val="00FA313D"/>
    <w:rsid w:val="00FB2AFC"/>
    <w:rsid w:val="00FB7A39"/>
    <w:rsid w:val="00FC0E1D"/>
    <w:rsid w:val="00FC53DA"/>
    <w:rsid w:val="00FD16A9"/>
    <w:rsid w:val="00FE4758"/>
    <w:rsid w:val="00FE623F"/>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C27A01"/>
  <w15:docId w15:val="{5B73E9F4-C305-41E6-908A-435A3951D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uiPriority w:val="99"/>
    <w:rsid w:val="00586A35"/>
    <w:pPr>
      <w:tabs>
        <w:tab w:val="center" w:pos="4320"/>
        <w:tab w:val="right" w:pos="8640"/>
      </w:tabs>
    </w:pPr>
  </w:style>
  <w:style w:type="character" w:customStyle="1" w:styleId="HeaderChar">
    <w:name w:val="Header Char"/>
    <w:basedOn w:val="DefaultParagraphFont"/>
    <w:link w:val="Header"/>
    <w:uiPriority w:val="99"/>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uiPriority w:val="59"/>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AC1FD2"/>
    <w:pPr>
      <w:numPr>
        <w:numId w:val="33"/>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8C3A48"/>
    <w:pPr>
      <w:spacing w:before="120" w:after="80"/>
      <w:jc w:val="both"/>
    </w:pPr>
    <w:rPr>
      <w:rFonts w:ascii="Linux Libertine" w:eastAsiaTheme="minorHAnsi" w:hAnsi="Linux Libertine" w:cs="Linux Libertine"/>
      <w:b/>
      <w:sz w:val="18"/>
      <w:szCs w:val="18"/>
      <w:lang w:val="fr-FR"/>
      <w14:ligatures w14:val="standard"/>
    </w:rPr>
  </w:style>
  <w:style w:type="character" w:customStyle="1" w:styleId="AbsHeadChar">
    <w:name w:val="AbsHead Char"/>
    <w:basedOn w:val="DefaultParagraphFont"/>
    <w:link w:val="AbsHead"/>
    <w:rsid w:val="008C3A48"/>
    <w:rPr>
      <w:rFonts w:ascii="Linux Libertine" w:eastAsiaTheme="minorHAnsi" w:hAnsi="Linux Libertine" w:cs="Linux Libertine"/>
      <w:b/>
      <w:sz w:val="18"/>
      <w:szCs w:val="18"/>
      <w:lang w:val="fr-FR"/>
      <w14:ligatures w14:val="standard"/>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DD7BF7"/>
    <w:pPr>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DD7BF7"/>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F74BCF"/>
    <w:rPr>
      <w:b/>
      <w:bCs/>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4E25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279650563">
      <w:bodyDiv w:val="1"/>
      <w:marLeft w:val="0"/>
      <w:marRight w:val="0"/>
      <w:marTop w:val="0"/>
      <w:marBottom w:val="0"/>
      <w:divBdr>
        <w:top w:val="none" w:sz="0" w:space="0" w:color="auto"/>
        <w:left w:val="none" w:sz="0" w:space="0" w:color="auto"/>
        <w:bottom w:val="none" w:sz="0" w:space="0" w:color="auto"/>
        <w:right w:val="none" w:sz="0" w:space="0" w:color="auto"/>
      </w:divBdr>
    </w:div>
    <w:div w:id="332418870">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8073722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74898490">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602228887">
      <w:bodyDiv w:val="1"/>
      <w:marLeft w:val="0"/>
      <w:marRight w:val="0"/>
      <w:marTop w:val="0"/>
      <w:marBottom w:val="0"/>
      <w:divBdr>
        <w:top w:val="none" w:sz="0" w:space="0" w:color="auto"/>
        <w:left w:val="none" w:sz="0" w:space="0" w:color="auto"/>
        <w:bottom w:val="none" w:sz="0" w:space="0" w:color="auto"/>
        <w:right w:val="none" w:sz="0" w:space="0" w:color="auto"/>
      </w:divBdr>
    </w:div>
    <w:div w:id="662323113">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85806066">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54268427">
      <w:bodyDiv w:val="1"/>
      <w:marLeft w:val="0"/>
      <w:marRight w:val="0"/>
      <w:marTop w:val="0"/>
      <w:marBottom w:val="0"/>
      <w:divBdr>
        <w:top w:val="none" w:sz="0" w:space="0" w:color="auto"/>
        <w:left w:val="none" w:sz="0" w:space="0" w:color="auto"/>
        <w:bottom w:val="none" w:sz="0" w:space="0" w:color="auto"/>
        <w:right w:val="none" w:sz="0" w:space="0" w:color="auto"/>
      </w:divBdr>
    </w:div>
    <w:div w:id="866334730">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4778209">
      <w:bodyDiv w:val="1"/>
      <w:marLeft w:val="0"/>
      <w:marRight w:val="0"/>
      <w:marTop w:val="0"/>
      <w:marBottom w:val="0"/>
      <w:divBdr>
        <w:top w:val="none" w:sz="0" w:space="0" w:color="auto"/>
        <w:left w:val="none" w:sz="0" w:space="0" w:color="auto"/>
        <w:bottom w:val="none" w:sz="0" w:space="0" w:color="auto"/>
        <w:right w:val="none" w:sz="0" w:space="0" w:color="auto"/>
      </w:divBdr>
    </w:div>
    <w:div w:id="1320889039">
      <w:bodyDiv w:val="1"/>
      <w:marLeft w:val="0"/>
      <w:marRight w:val="0"/>
      <w:marTop w:val="0"/>
      <w:marBottom w:val="0"/>
      <w:divBdr>
        <w:top w:val="none" w:sz="0" w:space="0" w:color="auto"/>
        <w:left w:val="none" w:sz="0" w:space="0" w:color="auto"/>
        <w:bottom w:val="none" w:sz="0" w:space="0" w:color="auto"/>
        <w:right w:val="none" w:sz="0" w:space="0" w:color="auto"/>
      </w:divBdr>
    </w:div>
    <w:div w:id="1347630327">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59570177">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062365">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30697256">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5153">
      <w:bodyDiv w:val="1"/>
      <w:marLeft w:val="0"/>
      <w:marRight w:val="0"/>
      <w:marTop w:val="0"/>
      <w:marBottom w:val="0"/>
      <w:divBdr>
        <w:top w:val="none" w:sz="0" w:space="0" w:color="auto"/>
        <w:left w:val="none" w:sz="0" w:space="0" w:color="auto"/>
        <w:bottom w:val="none" w:sz="0" w:space="0" w:color="auto"/>
        <w:right w:val="none" w:sz="0" w:space="0" w:color="auto"/>
      </w:divBdr>
    </w:div>
    <w:div w:id="1710455072">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34685335">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75527219">
      <w:bodyDiv w:val="1"/>
      <w:marLeft w:val="0"/>
      <w:marRight w:val="0"/>
      <w:marTop w:val="0"/>
      <w:marBottom w:val="0"/>
      <w:divBdr>
        <w:top w:val="none" w:sz="0" w:space="0" w:color="auto"/>
        <w:left w:val="none" w:sz="0" w:space="0" w:color="auto"/>
        <w:bottom w:val="none" w:sz="0" w:space="0" w:color="auto"/>
        <w:right w:val="none" w:sz="0" w:space="0" w:color="auto"/>
      </w:divBdr>
    </w:div>
    <w:div w:id="2017268941">
      <w:bodyDiv w:val="1"/>
      <w:marLeft w:val="0"/>
      <w:marRight w:val="0"/>
      <w:marTop w:val="0"/>
      <w:marBottom w:val="0"/>
      <w:divBdr>
        <w:top w:val="none" w:sz="0" w:space="0" w:color="auto"/>
        <w:left w:val="none" w:sz="0" w:space="0" w:color="auto"/>
        <w:bottom w:val="none" w:sz="0" w:space="0" w:color="auto"/>
        <w:right w:val="none" w:sz="0" w:space="0" w:color="auto"/>
      </w:divBdr>
    </w:div>
    <w:div w:id="2116512717">
      <w:bodyDiv w:val="1"/>
      <w:marLeft w:val="0"/>
      <w:marRight w:val="0"/>
      <w:marTop w:val="0"/>
      <w:marBottom w:val="0"/>
      <w:divBdr>
        <w:top w:val="none" w:sz="0" w:space="0" w:color="auto"/>
        <w:left w:val="none" w:sz="0" w:space="0" w:color="auto"/>
        <w:bottom w:val="none" w:sz="0" w:space="0" w:color="auto"/>
        <w:right w:val="none" w:sz="0" w:space="0" w:color="auto"/>
      </w:divBdr>
    </w:div>
    <w:div w:id="212823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4D0D092E-BDFB-406F-A477-CE6DDCBEB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42</TotalTime>
  <Pages>6</Pages>
  <Words>3628</Words>
  <Characters>20685</Characters>
  <Application>Microsoft Office Word</Application>
  <DocSecurity>0</DocSecurity>
  <Lines>172</Lines>
  <Paragraphs>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Real-Time 2D Sign Language to Text Interpreter Using Pose Estimation with Part Affinity Fields and Hidden Markov Models</vt:lpstr>
      <vt:lpstr>Spin-wave dynamics in a hexagonal 2-D magnonic crystal</vt:lpstr>
    </vt:vector>
  </TitlesOfParts>
  <Company>Licence Owner</Company>
  <LinksUpToDate>false</LinksUpToDate>
  <CharactersWithSpaces>24265</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2D Sign Language to Text Interpreter Using Pose Estimation with Part Affinity Fields and Hidden Markov Models</dc:title>
  <dc:subject>• Insert CCS text here • Insert CCS text here   • Insert CCS text here</dc:subject>
  <dc:creator>FirstName Surname†, FirstName Surname, FirstName Surname</dc:creator>
  <cp:keywords>Computer Science, Computer Vision,American Sign Language (ASL) Recognition, Pose Estimation, Hidden Markov Models, Gesture Recognition</cp:keywords>
  <dc:description/>
  <cp:lastModifiedBy>Justine Clemente</cp:lastModifiedBy>
  <cp:revision>16</cp:revision>
  <cp:lastPrinted>2019-03-31T18:40:00Z</cp:lastPrinted>
  <dcterms:created xsi:type="dcterms:W3CDTF">2019-03-31T18:20:00Z</dcterms:created>
  <dcterms:modified xsi:type="dcterms:W3CDTF">2019-05-01T21:55:00Z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